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F1BB5" w14:textId="77777777" w:rsidR="007F30AE" w:rsidRPr="00CD7A39" w:rsidRDefault="005A3139" w:rsidP="005A3139">
      <w:pPr>
        <w:pStyle w:val="Titre"/>
      </w:pPr>
      <w:proofErr w:type="spellStart"/>
      <w:r w:rsidRPr="00CD7A39">
        <w:t>OnlyUp</w:t>
      </w:r>
      <w:proofErr w:type="spellEnd"/>
      <w:r w:rsidRPr="00CD7A39">
        <w:t xml:space="preserve"> </w:t>
      </w:r>
      <w:proofErr w:type="spellStart"/>
      <w:r w:rsidRPr="00CD7A39">
        <w:t>sàrl</w:t>
      </w:r>
      <w:proofErr w:type="spellEnd"/>
    </w:p>
    <w:p w14:paraId="2A56C7B2" w14:textId="77777777" w:rsidR="007F30AE" w:rsidRPr="00CD7A39" w:rsidRDefault="00786446" w:rsidP="00786446">
      <w:pPr>
        <w:spacing w:before="2400"/>
        <w:jc w:val="center"/>
        <w:rPr>
          <w:rFonts w:asciiTheme="majorHAnsi" w:hAnsiTheme="majorHAnsi" w:cs="Arial"/>
          <w:sz w:val="22"/>
          <w:szCs w:val="22"/>
        </w:rPr>
      </w:pPr>
      <w:r w:rsidRPr="00CD7A39">
        <w:rPr>
          <w:rFonts w:asciiTheme="majorHAnsi" w:hAnsiTheme="majorHAnsi" w:cs="Arial"/>
          <w:noProof/>
          <w:sz w:val="22"/>
          <w:szCs w:val="22"/>
        </w:rPr>
        <w:drawing>
          <wp:inline distT="0" distB="0" distL="0" distR="0" wp14:anchorId="2E1CA512" wp14:editId="1BF56FE5">
            <wp:extent cx="5759450" cy="48634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is-immeuble-avenue-opera[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4863465"/>
                    </a:xfrm>
                    <a:prstGeom prst="rect">
                      <a:avLst/>
                    </a:prstGeom>
                  </pic:spPr>
                </pic:pic>
              </a:graphicData>
            </a:graphic>
          </wp:inline>
        </w:drawing>
      </w:r>
      <w:r w:rsidR="00413F94" w:rsidRPr="00CD7A39">
        <w:rPr>
          <w:rFonts w:asciiTheme="majorHAnsi" w:hAnsiTheme="majorHAnsi"/>
        </w:rPr>
        <w:t>Dioussé Gomis– Min1b</w:t>
      </w:r>
    </w:p>
    <w:p w14:paraId="5E37C271" w14:textId="77777777" w:rsidR="007F30AE" w:rsidRPr="00CD7A39" w:rsidRDefault="00413F94" w:rsidP="000E7483">
      <w:pPr>
        <w:jc w:val="center"/>
        <w:rPr>
          <w:rFonts w:asciiTheme="majorHAnsi" w:hAnsiTheme="majorHAnsi"/>
        </w:rPr>
      </w:pPr>
      <w:r w:rsidRPr="00CD7A39">
        <w:rPr>
          <w:rFonts w:asciiTheme="majorHAnsi" w:hAnsiTheme="majorHAnsi"/>
        </w:rPr>
        <w:t>ETML</w:t>
      </w:r>
    </w:p>
    <w:p w14:paraId="1C2B4D88" w14:textId="77777777" w:rsidR="007F30AE" w:rsidRPr="00CD7A39" w:rsidRDefault="00413F94" w:rsidP="000E7483">
      <w:pPr>
        <w:jc w:val="center"/>
        <w:rPr>
          <w:rFonts w:asciiTheme="majorHAnsi" w:hAnsiTheme="majorHAnsi"/>
        </w:rPr>
      </w:pPr>
      <w:r w:rsidRPr="00CD7A39">
        <w:rPr>
          <w:rFonts w:asciiTheme="majorHAnsi" w:hAnsiTheme="majorHAnsi"/>
        </w:rPr>
        <w:t>24 périodes</w:t>
      </w:r>
    </w:p>
    <w:p w14:paraId="444A2423" w14:textId="77777777" w:rsidR="00786446" w:rsidRPr="006D1AAE" w:rsidRDefault="00786446" w:rsidP="000E7483">
      <w:pPr>
        <w:jc w:val="center"/>
        <w:rPr>
          <w:rFonts w:asciiTheme="majorHAnsi" w:hAnsiTheme="majorHAnsi"/>
          <w:lang w:val="de-CH"/>
        </w:rPr>
      </w:pPr>
      <w:proofErr w:type="spellStart"/>
      <w:r w:rsidRPr="006D1AAE">
        <w:rPr>
          <w:rFonts w:asciiTheme="majorHAnsi" w:hAnsiTheme="majorHAnsi"/>
          <w:lang w:val="de-CH"/>
        </w:rPr>
        <w:t>Sherrer</w:t>
      </w:r>
      <w:proofErr w:type="spellEnd"/>
      <w:r w:rsidRPr="006D1AAE">
        <w:rPr>
          <w:rFonts w:asciiTheme="majorHAnsi" w:hAnsiTheme="majorHAnsi"/>
          <w:lang w:val="de-CH"/>
        </w:rPr>
        <w:t xml:space="preserve"> Eliott</w:t>
      </w:r>
    </w:p>
    <w:p w14:paraId="6B59225C" w14:textId="77777777" w:rsidR="00786446" w:rsidRPr="006D1AAE" w:rsidRDefault="00786446" w:rsidP="000E7483">
      <w:pPr>
        <w:jc w:val="center"/>
        <w:rPr>
          <w:rFonts w:asciiTheme="majorHAnsi" w:hAnsiTheme="majorHAnsi"/>
          <w:lang w:val="de-CH"/>
        </w:rPr>
      </w:pPr>
      <w:r w:rsidRPr="006D1AAE">
        <w:rPr>
          <w:rFonts w:asciiTheme="majorHAnsi" w:hAnsiTheme="majorHAnsi"/>
          <w:lang w:val="de-CH"/>
        </w:rPr>
        <w:t>Xavier Carrel</w:t>
      </w:r>
    </w:p>
    <w:p w14:paraId="558826D8" w14:textId="77777777" w:rsidR="00786446" w:rsidRPr="006D1AAE" w:rsidRDefault="00786446" w:rsidP="000E7483">
      <w:pPr>
        <w:jc w:val="center"/>
        <w:rPr>
          <w:rFonts w:asciiTheme="majorHAnsi" w:hAnsiTheme="majorHAnsi"/>
          <w:lang w:val="de-CH"/>
        </w:rPr>
      </w:pPr>
      <w:r w:rsidRPr="006D1AAE">
        <w:rPr>
          <w:rFonts w:asciiTheme="majorHAnsi" w:hAnsiTheme="majorHAnsi"/>
          <w:lang w:val="de-CH"/>
        </w:rPr>
        <w:t>Xavier.carrel@eduvaud.ch</w:t>
      </w:r>
    </w:p>
    <w:p w14:paraId="63471D62" w14:textId="77777777" w:rsidR="007F30AE" w:rsidRPr="006D1AAE" w:rsidRDefault="007F30AE" w:rsidP="000E7483">
      <w:pPr>
        <w:jc w:val="center"/>
        <w:rPr>
          <w:rFonts w:asciiTheme="majorHAnsi" w:hAnsiTheme="majorHAnsi"/>
          <w:lang w:val="de-CH"/>
        </w:rPr>
      </w:pPr>
    </w:p>
    <w:p w14:paraId="3A3F2E8A" w14:textId="77777777" w:rsidR="007F30AE" w:rsidRPr="00CD7A39" w:rsidRDefault="007F30AE" w:rsidP="001764CE">
      <w:pPr>
        <w:pStyle w:val="Titre"/>
      </w:pPr>
      <w:r w:rsidRPr="006D1AAE">
        <w:rPr>
          <w:lang w:val="de-CH"/>
        </w:rPr>
        <w:br w:type="page"/>
      </w:r>
      <w:r w:rsidRPr="00CD7A39">
        <w:lastRenderedPageBreak/>
        <w:t>Table des matières</w:t>
      </w:r>
    </w:p>
    <w:p w14:paraId="24E93A3A" w14:textId="67300028" w:rsidR="00116F07" w:rsidRPr="00CD7A39" w:rsidRDefault="00A65F0B">
      <w:pPr>
        <w:pStyle w:val="TM10"/>
        <w:tabs>
          <w:tab w:val="left" w:pos="400"/>
          <w:tab w:val="right" w:leader="dot" w:pos="9060"/>
        </w:tabs>
        <w:rPr>
          <w:rFonts w:asciiTheme="majorHAnsi" w:eastAsiaTheme="minorEastAsia" w:hAnsiTheme="majorHAnsi" w:cstheme="minorBidi"/>
          <w:b w:val="0"/>
          <w:bCs w:val="0"/>
          <w:caps w:val="0"/>
          <w:noProof/>
          <w:sz w:val="22"/>
          <w:szCs w:val="22"/>
        </w:rPr>
      </w:pPr>
      <w:r w:rsidRPr="00CD7A39">
        <w:rPr>
          <w:rFonts w:asciiTheme="majorHAnsi" w:hAnsiTheme="majorHAnsi" w:cs="Arial"/>
          <w:i/>
          <w:iCs/>
          <w:caps w:val="0"/>
          <w:sz w:val="22"/>
          <w:szCs w:val="22"/>
        </w:rPr>
        <w:fldChar w:fldCharType="begin"/>
      </w:r>
      <w:r w:rsidR="008E53F9" w:rsidRPr="00CD7A39">
        <w:rPr>
          <w:rFonts w:asciiTheme="majorHAnsi" w:hAnsiTheme="majorHAnsi" w:cs="Arial"/>
          <w:i/>
          <w:iCs/>
          <w:caps w:val="0"/>
          <w:sz w:val="22"/>
          <w:szCs w:val="22"/>
        </w:rPr>
        <w:instrText xml:space="preserve"> TOC \o "1-3" \h \z \u </w:instrText>
      </w:r>
      <w:r w:rsidRPr="00CD7A39">
        <w:rPr>
          <w:rFonts w:asciiTheme="majorHAnsi" w:hAnsiTheme="majorHAnsi" w:cs="Arial"/>
          <w:i/>
          <w:iCs/>
          <w:caps w:val="0"/>
          <w:sz w:val="22"/>
          <w:szCs w:val="22"/>
        </w:rPr>
        <w:fldChar w:fldCharType="separate"/>
      </w:r>
      <w:hyperlink w:anchor="_Toc128323752" w:history="1">
        <w:r w:rsidR="00116F07" w:rsidRPr="00CD7A39">
          <w:rPr>
            <w:rStyle w:val="Lienhypertexte"/>
            <w:rFonts w:asciiTheme="majorHAnsi" w:hAnsiTheme="majorHAnsi"/>
            <w:noProof/>
          </w:rPr>
          <w:t>1</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Spécifications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226B9199" w14:textId="42179B6E"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3" w:history="1">
        <w:r w:rsidR="00116F07" w:rsidRPr="00CD7A39">
          <w:rPr>
            <w:rStyle w:val="Lienhypertexte"/>
            <w:rFonts w:asciiTheme="majorHAnsi" w:hAnsiTheme="majorHAnsi"/>
            <w:noProof/>
          </w:rPr>
          <w:t>1.1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Titre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13BD5BD9" w14:textId="453E2B9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4" w:history="1">
        <w:r w:rsidR="00116F07" w:rsidRPr="00CD7A39">
          <w:rPr>
            <w:rStyle w:val="Lienhypertexte"/>
            <w:rFonts w:asciiTheme="majorHAnsi" w:hAnsiTheme="majorHAnsi"/>
            <w:noProof/>
          </w:rPr>
          <w:t>1.2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Description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62794F53" w14:textId="1A610685"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5" w:history="1">
        <w:r w:rsidR="00116F07" w:rsidRPr="00CD7A39">
          <w:rPr>
            <w:rStyle w:val="Lienhypertexte"/>
            <w:rFonts w:asciiTheme="majorHAnsi" w:hAnsiTheme="majorHAnsi"/>
            <w:noProof/>
          </w:rPr>
          <w:t>1.3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Matériel et logiciels à disposition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62E50588" w14:textId="208FE486"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6" w:history="1">
        <w:r w:rsidR="00116F07" w:rsidRPr="00CD7A39">
          <w:rPr>
            <w:rStyle w:val="Lienhypertexte"/>
            <w:rFonts w:asciiTheme="majorHAnsi" w:hAnsiTheme="majorHAnsi"/>
            <w:noProof/>
          </w:rPr>
          <w:t>1.4</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Prérequis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07121F35" w14:textId="3C94B53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57" w:history="1">
        <w:r w:rsidR="00116F07" w:rsidRPr="00CD7A39">
          <w:rPr>
            <w:rStyle w:val="Lienhypertexte"/>
            <w:rFonts w:asciiTheme="majorHAnsi" w:hAnsiTheme="majorHAnsi"/>
            <w:noProof/>
          </w:rPr>
          <w:t>1.5</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Cahier des charges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5D43DDD6" w14:textId="7F767354"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58" w:history="1">
        <w:r w:rsidR="00116F07" w:rsidRPr="00CD7A39">
          <w:rPr>
            <w:rStyle w:val="Lienhypertexte"/>
            <w:rFonts w:asciiTheme="majorHAnsi" w:hAnsiTheme="majorHAnsi"/>
            <w:noProof/>
          </w:rPr>
          <w:t>1.5.1</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Objectifs et portée du projet</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0FA253AE" w14:textId="11C20310"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59" w:history="1">
        <w:r w:rsidR="00116F07" w:rsidRPr="00CD7A39">
          <w:rPr>
            <w:rStyle w:val="Lienhypertexte"/>
            <w:rFonts w:asciiTheme="majorHAnsi" w:hAnsiTheme="majorHAnsi"/>
            <w:noProof/>
          </w:rPr>
          <w:t>1.5.2</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Caractéristiques des utilisateurs et impacts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_Toc128323759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3</w:t>
        </w:r>
        <w:r w:rsidR="00116F07" w:rsidRPr="00CD7A39">
          <w:rPr>
            <w:rFonts w:asciiTheme="majorHAnsi" w:hAnsiTheme="majorHAnsi"/>
            <w:noProof/>
            <w:webHidden/>
          </w:rPr>
          <w:fldChar w:fldCharType="end"/>
        </w:r>
      </w:hyperlink>
    </w:p>
    <w:p w14:paraId="6170F421" w14:textId="17DB184C"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0" w:history="1">
        <w:r w:rsidR="00116F07" w:rsidRPr="00CD7A39">
          <w:rPr>
            <w:rStyle w:val="Lienhypertexte"/>
            <w:rFonts w:asciiTheme="majorHAnsi" w:hAnsiTheme="majorHAnsi"/>
            <w:noProof/>
          </w:rPr>
          <w:t>1.5.3</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Fonctionnalités requises (du point de vue de l’utilisateur)</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_Toc128323760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4</w:t>
        </w:r>
        <w:r w:rsidR="00116F07" w:rsidRPr="00CD7A39">
          <w:rPr>
            <w:rFonts w:asciiTheme="majorHAnsi" w:hAnsiTheme="majorHAnsi"/>
            <w:noProof/>
            <w:webHidden/>
          </w:rPr>
          <w:fldChar w:fldCharType="end"/>
        </w:r>
      </w:hyperlink>
    </w:p>
    <w:p w14:paraId="45527F7D" w14:textId="79638766"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1" w:history="1">
        <w:r w:rsidR="00116F07" w:rsidRPr="00CD7A39">
          <w:rPr>
            <w:rStyle w:val="Lienhypertexte"/>
            <w:rFonts w:asciiTheme="majorHAnsi" w:hAnsiTheme="majorHAnsi"/>
            <w:noProof/>
          </w:rPr>
          <w:t>1.5.4</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Contraintes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_Toc128323761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8F1AEA9" w14:textId="6AF728FF"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2" w:history="1">
        <w:r w:rsidR="00116F07" w:rsidRPr="00CD7A39">
          <w:rPr>
            <w:rStyle w:val="Lienhypertexte"/>
            <w:rFonts w:asciiTheme="majorHAnsi" w:hAnsiTheme="majorHAnsi"/>
            <w:noProof/>
          </w:rPr>
          <w:t>1.5.5</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Travail à réaliser par l'apprenti</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_Toc128323762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3AC6517A" w14:textId="56335FC3"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3" w:history="1">
        <w:r w:rsidR="00116F07" w:rsidRPr="00CD7A39">
          <w:rPr>
            <w:rStyle w:val="Lienhypertexte"/>
            <w:rFonts w:asciiTheme="majorHAnsi" w:hAnsiTheme="majorHAnsi"/>
            <w:noProof/>
          </w:rPr>
          <w:t>1.5.6</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Si le temps le permet …</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_Toc128323763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6530851E" w14:textId="59E78979" w:rsidR="00116F07" w:rsidRPr="00CD7A39" w:rsidRDefault="00000000">
      <w:pPr>
        <w:pStyle w:val="TM3"/>
        <w:tabs>
          <w:tab w:val="left" w:pos="1200"/>
          <w:tab w:val="right" w:leader="dot" w:pos="9060"/>
        </w:tabs>
        <w:rPr>
          <w:rFonts w:asciiTheme="majorHAnsi" w:eastAsiaTheme="minorEastAsia" w:hAnsiTheme="majorHAnsi" w:cstheme="minorBidi"/>
          <w:i w:val="0"/>
          <w:iCs w:val="0"/>
          <w:noProof/>
          <w:sz w:val="22"/>
          <w:szCs w:val="22"/>
        </w:rPr>
      </w:pPr>
      <w:hyperlink w:anchor="_Toc128323764" w:history="1">
        <w:r w:rsidR="00116F07" w:rsidRPr="00CD7A39">
          <w:rPr>
            <w:rStyle w:val="Lienhypertexte"/>
            <w:rFonts w:asciiTheme="majorHAnsi" w:hAnsiTheme="majorHAnsi"/>
            <w:noProof/>
          </w:rPr>
          <w:t>1.5.7</w:t>
        </w:r>
        <w:r w:rsidR="00116F07" w:rsidRPr="00CD7A39">
          <w:rPr>
            <w:rFonts w:asciiTheme="majorHAnsi" w:eastAsiaTheme="minorEastAsia" w:hAnsiTheme="majorHAnsi" w:cstheme="minorBidi"/>
            <w:i w:val="0"/>
            <w:iCs w:val="0"/>
            <w:noProof/>
            <w:sz w:val="22"/>
            <w:szCs w:val="22"/>
          </w:rPr>
          <w:tab/>
        </w:r>
        <w:r w:rsidR="00116F07" w:rsidRPr="00CD7A39">
          <w:rPr>
            <w:rStyle w:val="Lienhypertexte"/>
            <w:rFonts w:asciiTheme="majorHAnsi" w:hAnsiTheme="majorHAnsi"/>
            <w:noProof/>
          </w:rPr>
          <w:t>Méthodes de validation des solutions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_Toc128323764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116FBAE6" w14:textId="658EF7EA"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65" w:history="1">
        <w:r w:rsidR="00116F07" w:rsidRPr="00CD7A39">
          <w:rPr>
            <w:rStyle w:val="Lienhypertexte"/>
            <w:rFonts w:asciiTheme="majorHAnsi" w:hAnsiTheme="majorHAnsi"/>
            <w:noProof/>
          </w:rPr>
          <w:t>1.6</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Eléments évalués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_Toc128323765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661CBB8" w14:textId="2E789EA3"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6" w:history="1">
        <w:r w:rsidR="00116F07" w:rsidRPr="00CD7A39">
          <w:rPr>
            <w:rStyle w:val="Lienhypertexte"/>
            <w:rFonts w:asciiTheme="majorHAnsi" w:hAnsiTheme="majorHAnsi"/>
            <w:noProof/>
          </w:rPr>
          <w:t>2</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Planification Initiale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4</w:t>
        </w:r>
        <w:r w:rsidR="00116F07" w:rsidRPr="00CD7A39">
          <w:rPr>
            <w:rFonts w:asciiTheme="majorHAnsi" w:hAnsiTheme="majorHAnsi"/>
            <w:noProof/>
            <w:webHidden/>
          </w:rPr>
          <w:fldChar w:fldCharType="end"/>
        </w:r>
      </w:hyperlink>
    </w:p>
    <w:p w14:paraId="70D1143A" w14:textId="6BBD00E9"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7" w:history="1">
        <w:r w:rsidR="00116F07" w:rsidRPr="00CD7A39">
          <w:rPr>
            <w:rStyle w:val="Lienhypertexte"/>
            <w:rFonts w:asciiTheme="majorHAnsi" w:hAnsiTheme="majorHAnsi"/>
            <w:noProof/>
          </w:rPr>
          <w:t>3</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Analyse fonctionnelle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5</w:t>
        </w:r>
        <w:r w:rsidR="00116F07" w:rsidRPr="00CD7A39">
          <w:rPr>
            <w:rFonts w:asciiTheme="majorHAnsi" w:hAnsiTheme="majorHAnsi"/>
            <w:noProof/>
            <w:webHidden/>
          </w:rPr>
          <w:fldChar w:fldCharType="end"/>
        </w:r>
      </w:hyperlink>
    </w:p>
    <w:p w14:paraId="2001F2BA" w14:textId="7FC89CCB"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68" w:history="1">
        <w:r w:rsidR="00116F07" w:rsidRPr="00CD7A39">
          <w:rPr>
            <w:rStyle w:val="Lienhypertexte"/>
            <w:rFonts w:asciiTheme="majorHAnsi" w:hAnsiTheme="majorHAnsi"/>
            <w:noProof/>
          </w:rPr>
          <w:t>4</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Conception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_Toc128323768 \h </w:instrText>
        </w:r>
        <w:r w:rsidR="00116F07" w:rsidRPr="00CD7A39">
          <w:rPr>
            <w:rFonts w:asciiTheme="majorHAnsi" w:hAnsiTheme="majorHAnsi"/>
            <w:noProof/>
            <w:webHidden/>
          </w:rPr>
          <w:fldChar w:fldCharType="separate"/>
        </w:r>
        <w:r w:rsidR="00DB2B6C">
          <w:rPr>
            <w:rFonts w:asciiTheme="majorHAnsi" w:hAnsiTheme="majorHAnsi"/>
            <w:b w:val="0"/>
            <w:bCs w:val="0"/>
            <w:noProof/>
            <w:webHidden/>
            <w:lang w:val="fr-FR"/>
          </w:rPr>
          <w:t>Erreur ! Signet non défini.</w:t>
        </w:r>
        <w:r w:rsidR="00116F07" w:rsidRPr="00CD7A39">
          <w:rPr>
            <w:rFonts w:asciiTheme="majorHAnsi" w:hAnsiTheme="majorHAnsi"/>
            <w:noProof/>
            <w:webHidden/>
          </w:rPr>
          <w:fldChar w:fldCharType="end"/>
        </w:r>
      </w:hyperlink>
    </w:p>
    <w:p w14:paraId="05C99494" w14:textId="7507771F"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69" w:history="1">
        <w:r w:rsidR="00116F07" w:rsidRPr="00CD7A39">
          <w:rPr>
            <w:rStyle w:val="Lienhypertexte"/>
            <w:rFonts w:asciiTheme="majorHAnsi" w:hAnsiTheme="majorHAnsi"/>
            <w:noProof/>
          </w:rPr>
          <w:t>4.1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Architecture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_Toc128323769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21559E6D" w14:textId="677DABCD"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0" w:history="1">
        <w:r w:rsidR="00116F07" w:rsidRPr="00CD7A39">
          <w:rPr>
            <w:rStyle w:val="Lienhypertexte"/>
            <w:rFonts w:asciiTheme="majorHAnsi" w:hAnsiTheme="majorHAnsi"/>
            <w:noProof/>
          </w:rPr>
          <w:t>4.2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Modèles de donnée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_Toc128323770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6CAB78F6" w14:textId="14D2E6F1"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1" w:history="1">
        <w:r w:rsidR="00116F07" w:rsidRPr="00CD7A39">
          <w:rPr>
            <w:rStyle w:val="Lienhypertexte"/>
            <w:rFonts w:asciiTheme="majorHAnsi" w:hAnsiTheme="majorHAnsi"/>
            <w:noProof/>
          </w:rPr>
          <w:t>4.3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Implémentations spécifiques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_Toc128323771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94C6C82" w14:textId="6242C091"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72" w:history="1">
        <w:r w:rsidR="00116F07" w:rsidRPr="00CD7A39">
          <w:rPr>
            <w:rStyle w:val="Lienhypertexte"/>
            <w:rFonts w:asciiTheme="majorHAnsi" w:hAnsiTheme="majorHAnsi"/>
            <w:noProof/>
          </w:rPr>
          <w:t>5</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Réalisation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10</w:t>
        </w:r>
        <w:r w:rsidR="00116F07" w:rsidRPr="00CD7A39">
          <w:rPr>
            <w:rFonts w:asciiTheme="majorHAnsi" w:hAnsiTheme="majorHAnsi"/>
            <w:noProof/>
            <w:webHidden/>
          </w:rPr>
          <w:fldChar w:fldCharType="end"/>
        </w:r>
      </w:hyperlink>
    </w:p>
    <w:p w14:paraId="53EB6382" w14:textId="496BFF9F"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3" w:history="1">
        <w:r w:rsidR="00116F07" w:rsidRPr="00CD7A39">
          <w:rPr>
            <w:rStyle w:val="Lienhypertexte"/>
            <w:rFonts w:asciiTheme="majorHAnsi" w:hAnsiTheme="majorHAnsi"/>
            <w:noProof/>
          </w:rPr>
          <w:t>5.1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Environnement de travail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10</w:t>
        </w:r>
        <w:r w:rsidR="00116F07" w:rsidRPr="00CD7A39">
          <w:rPr>
            <w:rFonts w:asciiTheme="majorHAnsi" w:hAnsiTheme="majorHAnsi"/>
            <w:noProof/>
            <w:webHidden/>
          </w:rPr>
          <w:fldChar w:fldCharType="end"/>
        </w:r>
      </w:hyperlink>
    </w:p>
    <w:p w14:paraId="0855597B" w14:textId="0B94B13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4" w:history="1">
        <w:r w:rsidR="00116F07" w:rsidRPr="00CD7A39">
          <w:rPr>
            <w:rStyle w:val="Lienhypertexte"/>
            <w:rFonts w:asciiTheme="majorHAnsi" w:hAnsiTheme="majorHAnsi"/>
            <w:noProof/>
          </w:rPr>
          <w:t>5.2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Planification détaillée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11</w:t>
        </w:r>
        <w:r w:rsidR="00116F07" w:rsidRPr="00CD7A39">
          <w:rPr>
            <w:rFonts w:asciiTheme="majorHAnsi" w:hAnsiTheme="majorHAnsi"/>
            <w:noProof/>
            <w:webHidden/>
          </w:rPr>
          <w:fldChar w:fldCharType="end"/>
        </w:r>
      </w:hyperlink>
    </w:p>
    <w:p w14:paraId="4D5682B3" w14:textId="09CA8E66"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5" w:history="1">
        <w:r w:rsidR="00116F07" w:rsidRPr="00CD7A39">
          <w:rPr>
            <w:rStyle w:val="Lienhypertexte"/>
            <w:rFonts w:asciiTheme="majorHAnsi" w:hAnsiTheme="majorHAnsi"/>
            <w:noProof/>
          </w:rPr>
          <w:t>5.3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Journal de Bord</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_Toc128323775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0AE0DDA7" w14:textId="47AD476D"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76" w:history="1">
        <w:r w:rsidR="00116F07" w:rsidRPr="00CD7A39">
          <w:rPr>
            <w:rStyle w:val="Lienhypertexte"/>
            <w:rFonts w:asciiTheme="majorHAnsi" w:hAnsiTheme="majorHAnsi"/>
            <w:noProof/>
          </w:rPr>
          <w:t>6</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Tests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19</w:t>
        </w:r>
        <w:r w:rsidR="00116F07" w:rsidRPr="00CD7A39">
          <w:rPr>
            <w:rFonts w:asciiTheme="majorHAnsi" w:hAnsiTheme="majorHAnsi"/>
            <w:noProof/>
            <w:webHidden/>
          </w:rPr>
          <w:fldChar w:fldCharType="end"/>
        </w:r>
      </w:hyperlink>
    </w:p>
    <w:p w14:paraId="6FA4143A" w14:textId="74C2480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7" w:history="1">
        <w:r w:rsidR="00116F07" w:rsidRPr="00CD7A39">
          <w:rPr>
            <w:rStyle w:val="Lienhypertexte"/>
            <w:rFonts w:asciiTheme="majorHAnsi" w:hAnsiTheme="majorHAnsi"/>
            <w:noProof/>
          </w:rPr>
          <w:t>6.1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Stratégie de test</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19</w:t>
        </w:r>
        <w:r w:rsidR="00116F07" w:rsidRPr="00CD7A39">
          <w:rPr>
            <w:rFonts w:asciiTheme="majorHAnsi" w:hAnsiTheme="majorHAnsi"/>
            <w:noProof/>
            <w:webHidden/>
          </w:rPr>
          <w:fldChar w:fldCharType="end"/>
        </w:r>
      </w:hyperlink>
    </w:p>
    <w:p w14:paraId="04A8D6A2" w14:textId="5E5B9478"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8" w:history="1">
        <w:r w:rsidR="00116F07" w:rsidRPr="00CD7A39">
          <w:rPr>
            <w:rStyle w:val="Lienhypertexte"/>
            <w:rFonts w:asciiTheme="majorHAnsi" w:hAnsiTheme="majorHAnsi"/>
            <w:noProof/>
          </w:rPr>
          <w:t>6.2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Dossier des tests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_Toc128323778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19</w:t>
        </w:r>
        <w:r w:rsidR="00116F07" w:rsidRPr="00CD7A39">
          <w:rPr>
            <w:rFonts w:asciiTheme="majorHAnsi" w:hAnsiTheme="majorHAnsi"/>
            <w:noProof/>
            <w:webHidden/>
          </w:rPr>
          <w:fldChar w:fldCharType="end"/>
        </w:r>
      </w:hyperlink>
    </w:p>
    <w:p w14:paraId="5C3EA525" w14:textId="7B63724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79" w:history="1">
        <w:r w:rsidR="00116F07" w:rsidRPr="00CD7A39">
          <w:rPr>
            <w:rStyle w:val="Lienhypertexte"/>
            <w:rFonts w:asciiTheme="majorHAnsi" w:hAnsiTheme="majorHAnsi"/>
            <w:noProof/>
          </w:rPr>
          <w:t>6.3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Problèmes restants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_Toc128323779 \h </w:instrText>
        </w:r>
        <w:r w:rsidR="00116F07" w:rsidRPr="00CD7A39">
          <w:rPr>
            <w:rFonts w:asciiTheme="majorHAnsi" w:hAnsiTheme="majorHAnsi"/>
            <w:noProof/>
            <w:webHidden/>
          </w:rPr>
          <w:fldChar w:fldCharType="separate"/>
        </w:r>
        <w:r w:rsidR="00DB2B6C">
          <w:rPr>
            <w:rFonts w:asciiTheme="majorHAnsi" w:hAnsiTheme="majorHAnsi"/>
            <w:b/>
            <w:bCs/>
            <w:noProof/>
            <w:webHidden/>
            <w:lang w:val="fr-FR"/>
          </w:rPr>
          <w:t>Erreur ! Signet non défini.</w:t>
        </w:r>
        <w:r w:rsidR="00116F07" w:rsidRPr="00CD7A39">
          <w:rPr>
            <w:rFonts w:asciiTheme="majorHAnsi" w:hAnsiTheme="majorHAnsi"/>
            <w:noProof/>
            <w:webHidden/>
          </w:rPr>
          <w:fldChar w:fldCharType="end"/>
        </w:r>
      </w:hyperlink>
    </w:p>
    <w:p w14:paraId="6A52614B" w14:textId="5A74400E"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0" w:history="1">
        <w:r w:rsidR="00116F07" w:rsidRPr="00CD7A39">
          <w:rPr>
            <w:rStyle w:val="Lienhypertexte"/>
            <w:rFonts w:asciiTheme="majorHAnsi" w:hAnsiTheme="majorHAnsi"/>
            <w:noProof/>
          </w:rPr>
          <w:t>7</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Conclusion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_Toc128323780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28</w:t>
        </w:r>
        <w:r w:rsidR="00116F07" w:rsidRPr="00CD7A39">
          <w:rPr>
            <w:rFonts w:asciiTheme="majorHAnsi" w:hAnsiTheme="majorHAnsi"/>
            <w:noProof/>
            <w:webHidden/>
          </w:rPr>
          <w:fldChar w:fldCharType="end"/>
        </w:r>
      </w:hyperlink>
    </w:p>
    <w:p w14:paraId="756B66D0" w14:textId="445D6E3D"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1" w:history="1">
        <w:r w:rsidR="00116F07" w:rsidRPr="00CD7A39">
          <w:rPr>
            <w:rStyle w:val="Lienhypertexte"/>
            <w:rFonts w:asciiTheme="majorHAnsi" w:hAnsiTheme="majorHAnsi"/>
            <w:noProof/>
          </w:rPr>
          <w:t>7.1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des fonctionnalités demandées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_Toc128323781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28</w:t>
        </w:r>
        <w:r w:rsidR="00116F07" w:rsidRPr="00CD7A39">
          <w:rPr>
            <w:rFonts w:asciiTheme="majorHAnsi" w:hAnsiTheme="majorHAnsi"/>
            <w:noProof/>
            <w:webHidden/>
          </w:rPr>
          <w:fldChar w:fldCharType="end"/>
        </w:r>
      </w:hyperlink>
    </w:p>
    <w:p w14:paraId="34544155" w14:textId="6E6C5FE3"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2" w:history="1">
        <w:r w:rsidR="00116F07" w:rsidRPr="00CD7A39">
          <w:rPr>
            <w:rStyle w:val="Lienhypertexte"/>
            <w:rFonts w:asciiTheme="majorHAnsi" w:hAnsiTheme="majorHAnsi"/>
            <w:noProof/>
          </w:rPr>
          <w:t>7.2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de la planification</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_Toc128323782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28</w:t>
        </w:r>
        <w:r w:rsidR="00116F07" w:rsidRPr="00CD7A39">
          <w:rPr>
            <w:rFonts w:asciiTheme="majorHAnsi" w:hAnsiTheme="majorHAnsi"/>
            <w:noProof/>
            <w:webHidden/>
          </w:rPr>
          <w:fldChar w:fldCharType="end"/>
        </w:r>
      </w:hyperlink>
    </w:p>
    <w:p w14:paraId="1F5B38D1" w14:textId="09073FBC"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3" w:history="1">
        <w:r w:rsidR="00116F07" w:rsidRPr="00CD7A39">
          <w:rPr>
            <w:rStyle w:val="Lienhypertexte"/>
            <w:rFonts w:asciiTheme="majorHAnsi" w:hAnsiTheme="majorHAnsi"/>
            <w:noProof/>
          </w:rPr>
          <w:t>7.3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Bilan personnel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_Toc128323783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29</w:t>
        </w:r>
        <w:r w:rsidR="00116F07" w:rsidRPr="00CD7A39">
          <w:rPr>
            <w:rFonts w:asciiTheme="majorHAnsi" w:hAnsiTheme="majorHAnsi"/>
            <w:noProof/>
            <w:webHidden/>
          </w:rPr>
          <w:fldChar w:fldCharType="end"/>
        </w:r>
      </w:hyperlink>
    </w:p>
    <w:p w14:paraId="099F62BA" w14:textId="7CBE072C"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4" w:history="1">
        <w:r w:rsidR="00116F07" w:rsidRPr="00CD7A39">
          <w:rPr>
            <w:rStyle w:val="Lienhypertexte"/>
            <w:rFonts w:asciiTheme="majorHAnsi" w:hAnsiTheme="majorHAnsi"/>
            <w:noProof/>
          </w:rPr>
          <w:t>8</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Divers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_Toc128323784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29</w:t>
        </w:r>
        <w:r w:rsidR="00116F07" w:rsidRPr="00CD7A39">
          <w:rPr>
            <w:rFonts w:asciiTheme="majorHAnsi" w:hAnsiTheme="majorHAnsi"/>
            <w:noProof/>
            <w:webHidden/>
          </w:rPr>
          <w:fldChar w:fldCharType="end"/>
        </w:r>
      </w:hyperlink>
    </w:p>
    <w:p w14:paraId="429B20E8" w14:textId="5120632A"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5" w:history="1">
        <w:r w:rsidR="00116F07" w:rsidRPr="00CD7A39">
          <w:rPr>
            <w:rStyle w:val="Lienhypertexte"/>
            <w:rFonts w:asciiTheme="majorHAnsi" w:hAnsiTheme="majorHAnsi"/>
            <w:noProof/>
          </w:rPr>
          <w:t>8.1</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Journal de travail</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_Toc128323785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29</w:t>
        </w:r>
        <w:r w:rsidR="00116F07" w:rsidRPr="00CD7A39">
          <w:rPr>
            <w:rFonts w:asciiTheme="majorHAnsi" w:hAnsiTheme="majorHAnsi"/>
            <w:noProof/>
            <w:webHidden/>
          </w:rPr>
          <w:fldChar w:fldCharType="end"/>
        </w:r>
      </w:hyperlink>
    </w:p>
    <w:p w14:paraId="544A4BFB" w14:textId="414F9985"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6" w:history="1">
        <w:r w:rsidR="00116F07" w:rsidRPr="00CD7A39">
          <w:rPr>
            <w:rStyle w:val="Lienhypertexte"/>
            <w:rFonts w:asciiTheme="majorHAnsi" w:hAnsiTheme="majorHAnsi"/>
            <w:noProof/>
          </w:rPr>
          <w:t>8.2</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Bibliographie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_Toc128323786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29</w:t>
        </w:r>
        <w:r w:rsidR="00116F07" w:rsidRPr="00CD7A39">
          <w:rPr>
            <w:rFonts w:asciiTheme="majorHAnsi" w:hAnsiTheme="majorHAnsi"/>
            <w:noProof/>
            <w:webHidden/>
          </w:rPr>
          <w:fldChar w:fldCharType="end"/>
        </w:r>
      </w:hyperlink>
    </w:p>
    <w:p w14:paraId="4151C502" w14:textId="07DD2529" w:rsidR="00116F07" w:rsidRPr="00CD7A39" w:rsidRDefault="00000000">
      <w:pPr>
        <w:pStyle w:val="TM2"/>
        <w:tabs>
          <w:tab w:val="left" w:pos="800"/>
          <w:tab w:val="right" w:leader="dot" w:pos="9060"/>
        </w:tabs>
        <w:rPr>
          <w:rFonts w:asciiTheme="majorHAnsi" w:eastAsiaTheme="minorEastAsia" w:hAnsiTheme="majorHAnsi" w:cstheme="minorBidi"/>
          <w:smallCaps w:val="0"/>
          <w:noProof/>
          <w:sz w:val="22"/>
          <w:szCs w:val="22"/>
        </w:rPr>
      </w:pPr>
      <w:hyperlink w:anchor="_Toc128323787" w:history="1">
        <w:r w:rsidR="00116F07" w:rsidRPr="00CD7A39">
          <w:rPr>
            <w:rStyle w:val="Lienhypertexte"/>
            <w:rFonts w:asciiTheme="majorHAnsi" w:hAnsiTheme="majorHAnsi"/>
            <w:noProof/>
          </w:rPr>
          <w:t>8.3</w:t>
        </w:r>
        <w:r w:rsidR="00116F07" w:rsidRPr="00CD7A39">
          <w:rPr>
            <w:rFonts w:asciiTheme="majorHAnsi" w:eastAsiaTheme="minorEastAsia" w:hAnsiTheme="majorHAnsi" w:cstheme="minorBidi"/>
            <w:smallCaps w:val="0"/>
            <w:noProof/>
            <w:sz w:val="22"/>
            <w:szCs w:val="22"/>
          </w:rPr>
          <w:tab/>
        </w:r>
        <w:r w:rsidR="00116F07" w:rsidRPr="00CD7A39">
          <w:rPr>
            <w:rStyle w:val="Lienhypertexte"/>
            <w:rFonts w:asciiTheme="majorHAnsi" w:hAnsiTheme="majorHAnsi"/>
            <w:noProof/>
          </w:rPr>
          <w:t>Webographie</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_Toc128323787 \h </w:instrText>
        </w:r>
        <w:r w:rsidR="00116F07" w:rsidRPr="00CD7A39">
          <w:rPr>
            <w:rFonts w:asciiTheme="majorHAnsi" w:hAnsiTheme="majorHAnsi"/>
            <w:noProof/>
            <w:webHidden/>
          </w:rPr>
        </w:r>
        <w:r w:rsidR="00116F07" w:rsidRPr="00CD7A39">
          <w:rPr>
            <w:rFonts w:asciiTheme="majorHAnsi" w:hAnsiTheme="majorHAnsi"/>
            <w:noProof/>
            <w:webHidden/>
          </w:rPr>
          <w:fldChar w:fldCharType="separate"/>
        </w:r>
        <w:r w:rsidR="00DB2B6C">
          <w:rPr>
            <w:rFonts w:asciiTheme="majorHAnsi" w:hAnsiTheme="majorHAnsi"/>
            <w:noProof/>
            <w:webHidden/>
          </w:rPr>
          <w:t>29</w:t>
        </w:r>
        <w:r w:rsidR="00116F07" w:rsidRPr="00CD7A39">
          <w:rPr>
            <w:rFonts w:asciiTheme="majorHAnsi" w:hAnsiTheme="majorHAnsi"/>
            <w:noProof/>
            <w:webHidden/>
          </w:rPr>
          <w:fldChar w:fldCharType="end"/>
        </w:r>
      </w:hyperlink>
    </w:p>
    <w:p w14:paraId="78FFBBFC" w14:textId="20E31589" w:rsidR="00116F07" w:rsidRPr="00CD7A39" w:rsidRDefault="00000000">
      <w:pPr>
        <w:pStyle w:val="TM10"/>
        <w:tabs>
          <w:tab w:val="left" w:pos="400"/>
          <w:tab w:val="right" w:leader="dot" w:pos="9060"/>
        </w:tabs>
        <w:rPr>
          <w:rFonts w:asciiTheme="majorHAnsi" w:eastAsiaTheme="minorEastAsia" w:hAnsiTheme="majorHAnsi" w:cstheme="minorBidi"/>
          <w:b w:val="0"/>
          <w:bCs w:val="0"/>
          <w:caps w:val="0"/>
          <w:noProof/>
          <w:sz w:val="22"/>
          <w:szCs w:val="22"/>
        </w:rPr>
      </w:pPr>
      <w:hyperlink w:anchor="_Toc128323788" w:history="1">
        <w:r w:rsidR="00116F07" w:rsidRPr="00CD7A39">
          <w:rPr>
            <w:rStyle w:val="Lienhypertexte"/>
            <w:rFonts w:asciiTheme="majorHAnsi" w:hAnsiTheme="majorHAnsi"/>
            <w:noProof/>
          </w:rPr>
          <w:t>9</w:t>
        </w:r>
        <w:r w:rsidR="00116F07" w:rsidRPr="00CD7A39">
          <w:rPr>
            <w:rFonts w:asciiTheme="majorHAnsi" w:eastAsiaTheme="minorEastAsia" w:hAnsiTheme="majorHAnsi" w:cstheme="minorBidi"/>
            <w:b w:val="0"/>
            <w:bCs w:val="0"/>
            <w:caps w:val="0"/>
            <w:noProof/>
            <w:sz w:val="22"/>
            <w:szCs w:val="22"/>
          </w:rPr>
          <w:tab/>
        </w:r>
        <w:r w:rsidR="00116F07" w:rsidRPr="00CD7A39">
          <w:rPr>
            <w:rStyle w:val="Lienhypertexte"/>
            <w:rFonts w:asciiTheme="majorHAnsi" w:hAnsiTheme="majorHAnsi"/>
            <w:noProof/>
          </w:rPr>
          <w:t>Annexes</w:t>
        </w:r>
        <w:r w:rsidR="00116F07" w:rsidRPr="00CD7A39">
          <w:rPr>
            <w:rFonts w:asciiTheme="majorHAnsi" w:hAnsiTheme="majorHAnsi"/>
            <w:noProof/>
            <w:webHidden/>
          </w:rPr>
          <w:tab/>
        </w:r>
        <w:r w:rsidR="00116F07" w:rsidRPr="00CD7A39">
          <w:rPr>
            <w:rFonts w:asciiTheme="majorHAnsi" w:hAnsiTheme="majorHAnsi"/>
            <w:noProof/>
            <w:webHidden/>
          </w:rPr>
          <w:fldChar w:fldCharType="begin"/>
        </w:r>
        <w:r w:rsidR="00116F07" w:rsidRPr="00CD7A39">
          <w:rPr>
            <w:rFonts w:asciiTheme="majorHAnsi" w:hAnsiTheme="majorHAnsi"/>
            <w:noProof/>
            <w:webHidden/>
          </w:rPr>
          <w:instrText xml:space="preserve"> PAGEREF _Toc128323788 \h </w:instrText>
        </w:r>
        <w:r w:rsidR="00116F07" w:rsidRPr="00CD7A39">
          <w:rPr>
            <w:rFonts w:asciiTheme="majorHAnsi" w:hAnsiTheme="majorHAnsi"/>
            <w:noProof/>
            <w:webHidden/>
          </w:rPr>
          <w:fldChar w:fldCharType="separate"/>
        </w:r>
        <w:r w:rsidR="00DB2B6C">
          <w:rPr>
            <w:rFonts w:asciiTheme="majorHAnsi" w:hAnsiTheme="majorHAnsi"/>
            <w:b w:val="0"/>
            <w:bCs w:val="0"/>
            <w:noProof/>
            <w:webHidden/>
            <w:lang w:val="fr-FR"/>
          </w:rPr>
          <w:t>Erreur ! Signet non défini.</w:t>
        </w:r>
        <w:r w:rsidR="00116F07" w:rsidRPr="00CD7A39">
          <w:rPr>
            <w:rFonts w:asciiTheme="majorHAnsi" w:hAnsiTheme="majorHAnsi"/>
            <w:noProof/>
            <w:webHidden/>
          </w:rPr>
          <w:fldChar w:fldCharType="end"/>
        </w:r>
      </w:hyperlink>
    </w:p>
    <w:p w14:paraId="05DB9FB9" w14:textId="77777777" w:rsidR="00742484" w:rsidRPr="00CD7A39" w:rsidRDefault="00A65F0B">
      <w:pPr>
        <w:rPr>
          <w:rFonts w:asciiTheme="majorHAnsi" w:hAnsiTheme="majorHAnsi"/>
        </w:rPr>
      </w:pPr>
      <w:r w:rsidRPr="00CD7A39">
        <w:rPr>
          <w:rFonts w:asciiTheme="majorHAnsi" w:hAnsiTheme="majorHAnsi" w:cs="Arial"/>
          <w:i/>
          <w:iCs/>
          <w:caps/>
          <w:sz w:val="22"/>
          <w:szCs w:val="22"/>
        </w:rPr>
        <w:fldChar w:fldCharType="end"/>
      </w:r>
      <w:r w:rsidR="00742484" w:rsidRPr="00CD7A39">
        <w:rPr>
          <w:rFonts w:asciiTheme="majorHAnsi" w:hAnsiTheme="majorHAnsi"/>
        </w:rPr>
        <w:br w:type="page"/>
      </w:r>
    </w:p>
    <w:p w14:paraId="558B2258" w14:textId="77777777" w:rsidR="00D160DD" w:rsidRPr="00CD7A39" w:rsidRDefault="007F30AE" w:rsidP="008E53F9">
      <w:pPr>
        <w:pStyle w:val="Titre1"/>
      </w:pPr>
      <w:bookmarkStart w:id="0" w:name="_Toc532179955"/>
      <w:bookmarkStart w:id="1" w:name="_Toc165969637"/>
      <w:bookmarkStart w:id="2" w:name="_Toc128323752"/>
      <w:r w:rsidRPr="00CD7A39">
        <w:lastRenderedPageBreak/>
        <w:t>Spécifications</w:t>
      </w:r>
      <w:bookmarkEnd w:id="0"/>
      <w:bookmarkEnd w:id="1"/>
      <w:bookmarkEnd w:id="2"/>
    </w:p>
    <w:p w14:paraId="55B17544" w14:textId="77777777" w:rsidR="008E53F9" w:rsidRPr="00CD7A39" w:rsidRDefault="008E53F9" w:rsidP="008E53F9">
      <w:pPr>
        <w:pStyle w:val="Corpsdetexte"/>
        <w:rPr>
          <w:rFonts w:asciiTheme="majorHAnsi" w:hAnsiTheme="majorHAnsi"/>
        </w:rPr>
      </w:pPr>
    </w:p>
    <w:p w14:paraId="13EC8FBE" w14:textId="77777777" w:rsidR="00D160DD" w:rsidRPr="00CD7A39" w:rsidRDefault="00753A51" w:rsidP="008E53F9">
      <w:pPr>
        <w:pStyle w:val="Titre2"/>
      </w:pPr>
      <w:bookmarkStart w:id="3" w:name="_Toc128323753"/>
      <w:bookmarkStart w:id="4" w:name="_Toc532179969"/>
      <w:bookmarkStart w:id="5" w:name="_Toc165969639"/>
      <w:r w:rsidRPr="00CD7A39">
        <w:t>T</w:t>
      </w:r>
      <w:r w:rsidR="00902523" w:rsidRPr="00CD7A39">
        <w:t>itr</w:t>
      </w:r>
      <w:r w:rsidR="0015167D" w:rsidRPr="00CD7A39">
        <w:t>e</w:t>
      </w:r>
      <w:bookmarkEnd w:id="3"/>
    </w:p>
    <w:p w14:paraId="75531DEC" w14:textId="77777777" w:rsidR="0015167D" w:rsidRPr="00CD7A39" w:rsidRDefault="0015167D" w:rsidP="0015167D">
      <w:pPr>
        <w:pStyle w:val="Retraitcorpsdetexte"/>
        <w:rPr>
          <w:rFonts w:asciiTheme="majorHAnsi" w:hAnsiTheme="majorHAnsi"/>
          <w:sz w:val="22"/>
          <w:szCs w:val="22"/>
        </w:rPr>
      </w:pPr>
    </w:p>
    <w:p w14:paraId="10AFE5E4" w14:textId="77777777" w:rsidR="0076036D" w:rsidRPr="00CD7A39" w:rsidRDefault="00413F94" w:rsidP="0076036D">
      <w:pPr>
        <w:pStyle w:val="Informations"/>
        <w:jc w:val="center"/>
        <w:rPr>
          <w:rFonts w:asciiTheme="majorHAnsi" w:hAnsiTheme="majorHAnsi"/>
          <w:b/>
          <w:bCs/>
          <w:color w:val="auto"/>
          <w:sz w:val="22"/>
          <w:szCs w:val="22"/>
        </w:rPr>
      </w:pPr>
      <w:proofErr w:type="spellStart"/>
      <w:r w:rsidRPr="00CD7A39">
        <w:rPr>
          <w:rFonts w:asciiTheme="majorHAnsi" w:hAnsiTheme="majorHAnsi"/>
          <w:b/>
          <w:bCs/>
          <w:color w:val="auto"/>
          <w:sz w:val="22"/>
          <w:szCs w:val="22"/>
        </w:rPr>
        <w:t>OnlyUp</w:t>
      </w:r>
      <w:proofErr w:type="spellEnd"/>
      <w:r w:rsidRPr="00CD7A39">
        <w:rPr>
          <w:rFonts w:asciiTheme="majorHAnsi" w:hAnsiTheme="majorHAnsi"/>
          <w:b/>
          <w:bCs/>
          <w:color w:val="auto"/>
          <w:sz w:val="22"/>
          <w:szCs w:val="22"/>
        </w:rPr>
        <w:t xml:space="preserve"> </w:t>
      </w:r>
      <w:proofErr w:type="spellStart"/>
      <w:r w:rsidRPr="00CD7A39">
        <w:rPr>
          <w:rFonts w:asciiTheme="majorHAnsi" w:hAnsiTheme="majorHAnsi"/>
          <w:b/>
          <w:bCs/>
          <w:color w:val="auto"/>
          <w:sz w:val="22"/>
          <w:szCs w:val="22"/>
        </w:rPr>
        <w:t>sàrl</w:t>
      </w:r>
      <w:proofErr w:type="spellEnd"/>
    </w:p>
    <w:p w14:paraId="471318BF" w14:textId="77777777" w:rsidR="0076036D" w:rsidRPr="00CD7A39" w:rsidRDefault="00786446" w:rsidP="0076036D">
      <w:pPr>
        <w:pStyle w:val="Informations"/>
        <w:jc w:val="center"/>
        <w:rPr>
          <w:rFonts w:asciiTheme="majorHAnsi" w:hAnsiTheme="majorHAnsi"/>
          <w:color w:val="auto"/>
          <w:sz w:val="22"/>
          <w:szCs w:val="22"/>
        </w:rPr>
      </w:pPr>
      <w:r w:rsidRPr="00CD7A39">
        <w:rPr>
          <w:rFonts w:asciiTheme="majorHAnsi" w:hAnsiTheme="majorHAnsi"/>
          <w:color w:val="auto"/>
          <w:sz w:val="22"/>
          <w:szCs w:val="22"/>
        </w:rPr>
        <w:t>Création d’un Immeuble d’habitation, de loisirs et de bureaux</w:t>
      </w:r>
    </w:p>
    <w:p w14:paraId="42A924B6" w14:textId="77777777" w:rsidR="0015167D" w:rsidRPr="00CD7A39" w:rsidRDefault="0015167D" w:rsidP="0015167D">
      <w:pPr>
        <w:pStyle w:val="Retraitcorpsdetexte"/>
        <w:rPr>
          <w:rFonts w:asciiTheme="majorHAnsi" w:hAnsiTheme="majorHAnsi"/>
        </w:rPr>
      </w:pPr>
    </w:p>
    <w:p w14:paraId="6DF24556" w14:textId="77777777" w:rsidR="00753A51" w:rsidRPr="00CD7A39" w:rsidRDefault="00902523" w:rsidP="008E53F9">
      <w:pPr>
        <w:pStyle w:val="Titre2"/>
      </w:pPr>
      <w:bookmarkStart w:id="6" w:name="_Toc128323754"/>
      <w:r w:rsidRPr="00CD7A39">
        <w:t>Description</w:t>
      </w:r>
      <w:bookmarkEnd w:id="6"/>
    </w:p>
    <w:p w14:paraId="025AF1AD" w14:textId="77777777" w:rsidR="0015167D" w:rsidRPr="00CD7A39" w:rsidRDefault="00786446" w:rsidP="00786446">
      <w:pPr>
        <w:pStyle w:val="Retraitcorpsdetexte"/>
        <w:rPr>
          <w:rFonts w:asciiTheme="majorHAnsi" w:hAnsiTheme="majorHAnsi"/>
          <w:sz w:val="22"/>
          <w:szCs w:val="22"/>
        </w:rPr>
      </w:pPr>
      <w:r w:rsidRPr="00CD7A39">
        <w:rPr>
          <w:rFonts w:asciiTheme="majorHAnsi" w:hAnsiTheme="majorHAnsi"/>
          <w:sz w:val="22"/>
          <w:szCs w:val="22"/>
        </w:rPr>
        <w:t>Nous sommes des apprentis à l’ETML, dans le cadre du module 306 nous allons documentez la création d’une maquette d’un immeuble. Le but du projet et de faire la modélisation d’un immeuble sur l’application de bureaux « </w:t>
      </w:r>
      <w:proofErr w:type="spellStart"/>
      <w:r w:rsidRPr="00CD7A39">
        <w:rPr>
          <w:rFonts w:asciiTheme="majorHAnsi" w:hAnsiTheme="majorHAnsi"/>
          <w:sz w:val="22"/>
          <w:szCs w:val="22"/>
        </w:rPr>
        <w:t>sweet</w:t>
      </w:r>
      <w:proofErr w:type="spellEnd"/>
      <w:r w:rsidRPr="00CD7A39">
        <w:rPr>
          <w:rFonts w:asciiTheme="majorHAnsi" w:hAnsiTheme="majorHAnsi"/>
          <w:sz w:val="22"/>
          <w:szCs w:val="22"/>
        </w:rPr>
        <w:t xml:space="preserve"> home 3d ». </w:t>
      </w:r>
      <w:r w:rsidR="0065035E" w:rsidRPr="00CD7A39">
        <w:rPr>
          <w:rFonts w:asciiTheme="majorHAnsi" w:hAnsiTheme="majorHAnsi"/>
          <w:sz w:val="22"/>
          <w:szCs w:val="22"/>
        </w:rPr>
        <w:t xml:space="preserve">La maquette sera </w:t>
      </w:r>
      <w:proofErr w:type="gramStart"/>
      <w:r w:rsidR="0065035E" w:rsidRPr="00CD7A39">
        <w:rPr>
          <w:rFonts w:asciiTheme="majorHAnsi" w:hAnsiTheme="majorHAnsi"/>
          <w:sz w:val="22"/>
          <w:szCs w:val="22"/>
        </w:rPr>
        <w:t>livré</w:t>
      </w:r>
      <w:proofErr w:type="gramEnd"/>
      <w:r w:rsidR="0065035E" w:rsidRPr="00CD7A39">
        <w:rPr>
          <w:rFonts w:asciiTheme="majorHAnsi" w:hAnsiTheme="majorHAnsi"/>
          <w:sz w:val="22"/>
          <w:szCs w:val="22"/>
        </w:rPr>
        <w:t xml:space="preserve"> chaque semaine afin de voir l’évolution global du projet. L’immeuble</w:t>
      </w:r>
      <w:r w:rsidRPr="00CD7A39">
        <w:rPr>
          <w:rFonts w:asciiTheme="majorHAnsi" w:hAnsiTheme="majorHAnsi"/>
          <w:sz w:val="22"/>
          <w:szCs w:val="22"/>
        </w:rPr>
        <w:t xml:space="preserve"> </w:t>
      </w:r>
      <w:r w:rsidR="0065035E" w:rsidRPr="00CD7A39">
        <w:rPr>
          <w:rFonts w:asciiTheme="majorHAnsi" w:hAnsiTheme="majorHAnsi"/>
          <w:sz w:val="22"/>
          <w:szCs w:val="22"/>
        </w:rPr>
        <w:t>fera</w:t>
      </w:r>
      <w:r w:rsidRPr="00CD7A39">
        <w:rPr>
          <w:rFonts w:asciiTheme="majorHAnsi" w:hAnsiTheme="majorHAnsi"/>
          <w:sz w:val="22"/>
          <w:szCs w:val="22"/>
        </w:rPr>
        <w:t xml:space="preserve"> 5 </w:t>
      </w:r>
      <w:proofErr w:type="gramStart"/>
      <w:r w:rsidRPr="00CD7A39">
        <w:rPr>
          <w:rFonts w:asciiTheme="majorHAnsi" w:hAnsiTheme="majorHAnsi"/>
          <w:sz w:val="22"/>
          <w:szCs w:val="22"/>
        </w:rPr>
        <w:t>éta</w:t>
      </w:r>
      <w:r w:rsidR="0065035E" w:rsidRPr="00CD7A39">
        <w:rPr>
          <w:rFonts w:asciiTheme="majorHAnsi" w:hAnsiTheme="majorHAnsi"/>
          <w:sz w:val="22"/>
          <w:szCs w:val="22"/>
        </w:rPr>
        <w:t>ge</w:t>
      </w:r>
      <w:proofErr w:type="gramEnd"/>
      <w:r w:rsidR="0065035E" w:rsidRPr="00CD7A39">
        <w:rPr>
          <w:rFonts w:asciiTheme="majorHAnsi" w:hAnsiTheme="majorHAnsi"/>
          <w:sz w:val="22"/>
          <w:szCs w:val="22"/>
        </w:rPr>
        <w:t xml:space="preserve"> et contiendra</w:t>
      </w:r>
      <w:r w:rsidRPr="00CD7A39">
        <w:rPr>
          <w:rFonts w:asciiTheme="majorHAnsi" w:hAnsiTheme="majorHAnsi"/>
          <w:sz w:val="22"/>
          <w:szCs w:val="22"/>
        </w:rPr>
        <w:t xml:space="preserve"> différents appartement et bureaux pour les locataires</w:t>
      </w:r>
      <w:r w:rsidR="0065035E" w:rsidRPr="00CD7A39">
        <w:rPr>
          <w:rFonts w:asciiTheme="majorHAnsi" w:hAnsiTheme="majorHAnsi"/>
          <w:sz w:val="22"/>
          <w:szCs w:val="22"/>
        </w:rPr>
        <w:t>.</w:t>
      </w:r>
    </w:p>
    <w:p w14:paraId="75F63005" w14:textId="77777777" w:rsidR="0015167D" w:rsidRPr="00CD7A39" w:rsidRDefault="0015167D" w:rsidP="00242A44">
      <w:pPr>
        <w:pStyle w:val="Informations"/>
        <w:ind w:left="0"/>
        <w:rPr>
          <w:rFonts w:asciiTheme="majorHAnsi" w:hAnsiTheme="majorHAnsi"/>
        </w:rPr>
      </w:pPr>
    </w:p>
    <w:p w14:paraId="009D162D" w14:textId="77777777" w:rsidR="0015167D" w:rsidRPr="00CD7A39" w:rsidRDefault="0015167D" w:rsidP="0015167D">
      <w:pPr>
        <w:pStyle w:val="Retraitcorpsdetexte"/>
        <w:rPr>
          <w:rFonts w:asciiTheme="majorHAnsi" w:hAnsiTheme="majorHAnsi"/>
        </w:rPr>
      </w:pPr>
    </w:p>
    <w:p w14:paraId="2568652F" w14:textId="77777777" w:rsidR="00753A51" w:rsidRPr="00CD7A39" w:rsidRDefault="00902523" w:rsidP="008E53F9">
      <w:pPr>
        <w:pStyle w:val="Titre2"/>
      </w:pPr>
      <w:bookmarkStart w:id="7" w:name="_Toc128323755"/>
      <w:r w:rsidRPr="00CD7A39">
        <w:t>Matériel et logiciels à disposition</w:t>
      </w:r>
      <w:bookmarkEnd w:id="7"/>
    </w:p>
    <w:p w14:paraId="30FE95B1" w14:textId="77777777" w:rsidR="0065035E" w:rsidRPr="00CD7A39" w:rsidRDefault="0065035E" w:rsidP="0065035E">
      <w:pPr>
        <w:pStyle w:val="Retraitcorpsdetexte"/>
        <w:rPr>
          <w:rFonts w:asciiTheme="majorHAnsi" w:hAnsiTheme="majorHAnsi"/>
        </w:rPr>
      </w:pPr>
      <w:r w:rsidRPr="00CD7A39">
        <w:rPr>
          <w:rFonts w:asciiTheme="majorHAnsi" w:hAnsiTheme="majorHAnsi"/>
        </w:rPr>
        <w:t>Logiciel (SweetHome3D)</w:t>
      </w:r>
    </w:p>
    <w:p w14:paraId="31C16F92" w14:textId="77777777" w:rsidR="0015167D" w:rsidRPr="00CD7A39" w:rsidRDefault="0015167D" w:rsidP="0015167D">
      <w:pPr>
        <w:pStyle w:val="Retraitcorpsdetexte"/>
        <w:rPr>
          <w:rFonts w:asciiTheme="majorHAnsi" w:hAnsiTheme="majorHAnsi"/>
        </w:rPr>
      </w:pPr>
    </w:p>
    <w:p w14:paraId="64E20213" w14:textId="77777777" w:rsidR="00F664DF" w:rsidRPr="00CD7A39" w:rsidRDefault="00F664DF" w:rsidP="00F664DF">
      <w:pPr>
        <w:pStyle w:val="Retraitcorpsdetexte"/>
        <w:rPr>
          <w:rFonts w:asciiTheme="majorHAnsi" w:hAnsiTheme="majorHAnsi"/>
        </w:rPr>
      </w:pPr>
    </w:p>
    <w:p w14:paraId="4D7686C7" w14:textId="77777777" w:rsidR="00753A51" w:rsidRPr="00CD7A39" w:rsidRDefault="00753A51" w:rsidP="008E53F9">
      <w:pPr>
        <w:pStyle w:val="Titre2"/>
      </w:pPr>
      <w:bookmarkStart w:id="8" w:name="_Toc128323756"/>
      <w:r w:rsidRPr="00CD7A39">
        <w:t>P</w:t>
      </w:r>
      <w:r w:rsidR="00902523" w:rsidRPr="00CD7A39">
        <w:t>rérequis</w:t>
      </w:r>
      <w:bookmarkEnd w:id="8"/>
    </w:p>
    <w:p w14:paraId="571D69CA" w14:textId="77777777" w:rsidR="0065035E" w:rsidRPr="00CD7A39" w:rsidRDefault="0065035E" w:rsidP="0065035E">
      <w:pPr>
        <w:pStyle w:val="Retraitcorpsdetexte"/>
        <w:rPr>
          <w:rFonts w:asciiTheme="majorHAnsi" w:hAnsiTheme="majorHAnsi"/>
        </w:rPr>
      </w:pPr>
      <w:r w:rsidRPr="00CD7A39">
        <w:rPr>
          <w:rFonts w:asciiTheme="majorHAnsi" w:hAnsiTheme="majorHAnsi"/>
        </w:rPr>
        <w:t xml:space="preserve">Connaissance basique sur la gestion de projet </w:t>
      </w:r>
    </w:p>
    <w:p w14:paraId="1E7060FF" w14:textId="77777777" w:rsidR="0015167D" w:rsidRPr="00CD7A39" w:rsidRDefault="0065035E" w:rsidP="0015167D">
      <w:pPr>
        <w:pStyle w:val="Retraitcorpsdetexte"/>
        <w:rPr>
          <w:rFonts w:asciiTheme="majorHAnsi" w:hAnsiTheme="majorHAnsi"/>
        </w:rPr>
      </w:pPr>
      <w:r w:rsidRPr="00CD7A39">
        <w:rPr>
          <w:rFonts w:asciiTheme="majorHAnsi" w:hAnsiTheme="majorHAnsi"/>
        </w:rPr>
        <w:t>Savoir utiliser sweet-home-3d</w:t>
      </w:r>
    </w:p>
    <w:p w14:paraId="0B7E08A5" w14:textId="77777777" w:rsidR="0015167D" w:rsidRPr="00CD7A39" w:rsidRDefault="0015167D" w:rsidP="0015167D">
      <w:pPr>
        <w:pStyle w:val="Retraitcorpsdetexte"/>
        <w:rPr>
          <w:rFonts w:asciiTheme="majorHAnsi" w:hAnsiTheme="majorHAnsi"/>
        </w:rPr>
      </w:pPr>
    </w:p>
    <w:p w14:paraId="7D1E6693" w14:textId="77777777" w:rsidR="00753A51" w:rsidRPr="00CD7A39" w:rsidRDefault="00902523" w:rsidP="008E53F9">
      <w:pPr>
        <w:pStyle w:val="Titre2"/>
      </w:pPr>
      <w:bookmarkStart w:id="9" w:name="_Toc128323757"/>
      <w:r w:rsidRPr="00CD7A39">
        <w:t>Cahier des charges</w:t>
      </w:r>
      <w:bookmarkEnd w:id="9"/>
    </w:p>
    <w:p w14:paraId="1251FDEE" w14:textId="77777777" w:rsidR="00D160DD" w:rsidRPr="00CD7A39" w:rsidRDefault="00EE16F0" w:rsidP="00AA4393">
      <w:pPr>
        <w:pStyle w:val="Titre3"/>
      </w:pPr>
      <w:bookmarkStart w:id="10" w:name="_Toc128323758"/>
      <w:r w:rsidRPr="00CD7A39">
        <w:t>Objectifs et portée du projet</w:t>
      </w:r>
      <w:bookmarkEnd w:id="10"/>
    </w:p>
    <w:p w14:paraId="3044B221" w14:textId="6AF0E081" w:rsidR="004D413B" w:rsidRDefault="001D1C43" w:rsidP="001D1C43">
      <w:pPr>
        <w:pStyle w:val="Retraitcorpsdetexte3"/>
        <w:numPr>
          <w:ilvl w:val="0"/>
          <w:numId w:val="28"/>
        </w:numPr>
        <w:rPr>
          <w:rFonts w:asciiTheme="majorHAnsi" w:hAnsiTheme="majorHAnsi"/>
        </w:rPr>
      </w:pPr>
      <w:r>
        <w:rPr>
          <w:rFonts w:asciiTheme="majorHAnsi" w:hAnsiTheme="majorHAnsi"/>
        </w:rPr>
        <w:t>Construire un bâtiment résidentiel et des bureaux</w:t>
      </w:r>
      <w:r w:rsidR="00892504">
        <w:rPr>
          <w:rFonts w:asciiTheme="majorHAnsi" w:hAnsiTheme="majorHAnsi"/>
        </w:rPr>
        <w:t xml:space="preserve"> avec une structure de base donnée par l’enseignant</w:t>
      </w:r>
    </w:p>
    <w:p w14:paraId="2A6E52A8" w14:textId="08D04A62" w:rsidR="00892504" w:rsidRDefault="00892504" w:rsidP="001D1C43">
      <w:pPr>
        <w:pStyle w:val="Retraitcorpsdetexte3"/>
        <w:numPr>
          <w:ilvl w:val="0"/>
          <w:numId w:val="28"/>
        </w:numPr>
        <w:rPr>
          <w:rFonts w:asciiTheme="majorHAnsi" w:hAnsiTheme="majorHAnsi"/>
        </w:rPr>
      </w:pPr>
      <w:r>
        <w:rPr>
          <w:rFonts w:asciiTheme="majorHAnsi" w:hAnsiTheme="majorHAnsi"/>
        </w:rPr>
        <w:t>Le public viser sont les gens qui cherche du travail et un habitat pour vivre</w:t>
      </w:r>
    </w:p>
    <w:p w14:paraId="6D9319EB" w14:textId="639BFE43" w:rsidR="00892504" w:rsidRPr="00CD7A39" w:rsidRDefault="00892504" w:rsidP="001D1C43">
      <w:pPr>
        <w:pStyle w:val="Retraitcorpsdetexte3"/>
        <w:numPr>
          <w:ilvl w:val="0"/>
          <w:numId w:val="28"/>
        </w:numPr>
        <w:rPr>
          <w:rFonts w:asciiTheme="majorHAnsi" w:hAnsiTheme="majorHAnsi"/>
        </w:rPr>
      </w:pPr>
      <w:r>
        <w:rPr>
          <w:rFonts w:asciiTheme="majorHAnsi" w:hAnsiTheme="majorHAnsi"/>
        </w:rPr>
        <w:t>Nous faisons se projet pour acquérir de nouvelles connaissances et pour nous améliorer dans la gestion de projet</w:t>
      </w:r>
    </w:p>
    <w:p w14:paraId="417D2998" w14:textId="77777777" w:rsidR="0015167D" w:rsidRPr="00CD7A39" w:rsidRDefault="0015167D" w:rsidP="00892504">
      <w:pPr>
        <w:pStyle w:val="Retraitcorpsdetexte3"/>
        <w:ind w:left="0"/>
        <w:rPr>
          <w:rFonts w:asciiTheme="majorHAnsi" w:hAnsiTheme="majorHAnsi"/>
        </w:rPr>
      </w:pPr>
    </w:p>
    <w:p w14:paraId="79B18694" w14:textId="77777777" w:rsidR="00753A51" w:rsidRPr="00CD7A39" w:rsidRDefault="00542CE3" w:rsidP="006E2CE8">
      <w:pPr>
        <w:pStyle w:val="Titre3"/>
      </w:pPr>
      <w:bookmarkStart w:id="11" w:name="_Toc128323759"/>
      <w:r w:rsidRPr="00CD7A39">
        <w:t>Caractéristiques des utilisateurs et impacts</w:t>
      </w:r>
      <w:bookmarkEnd w:id="11"/>
    </w:p>
    <w:p w14:paraId="2A84DE38" w14:textId="7747EBF8" w:rsidR="00F664DF" w:rsidRDefault="00892504" w:rsidP="00F664DF">
      <w:pPr>
        <w:pStyle w:val="Retraitcorpsdetexte3"/>
        <w:rPr>
          <w:rFonts w:asciiTheme="majorHAnsi" w:hAnsiTheme="majorHAnsi"/>
        </w:rPr>
      </w:pPr>
      <w:r>
        <w:rPr>
          <w:rFonts w:asciiTheme="majorHAnsi" w:hAnsiTheme="majorHAnsi"/>
        </w:rPr>
        <w:t xml:space="preserve">Le projet est réalisé par Eliott Scherrer qui est notre </w:t>
      </w:r>
      <w:proofErr w:type="spellStart"/>
      <w:r>
        <w:rPr>
          <w:rFonts w:asciiTheme="majorHAnsi" w:hAnsiTheme="majorHAnsi"/>
        </w:rPr>
        <w:t>scrum</w:t>
      </w:r>
      <w:proofErr w:type="spellEnd"/>
      <w:r>
        <w:rPr>
          <w:rFonts w:asciiTheme="majorHAnsi" w:hAnsiTheme="majorHAnsi"/>
        </w:rPr>
        <w:t xml:space="preserve"> master, par Nicola Golaz et par Dioussé Gomis qui font tous les 2 parties de l’équipe de développement. Nous avons chacun une quantité de travail équivalente.</w:t>
      </w:r>
    </w:p>
    <w:p w14:paraId="030E1FBD" w14:textId="1CE17AB4" w:rsidR="00892504" w:rsidRPr="00CD7A39" w:rsidRDefault="00892504" w:rsidP="00F664DF">
      <w:pPr>
        <w:pStyle w:val="Retraitcorpsdetexte3"/>
        <w:rPr>
          <w:rFonts w:asciiTheme="majorHAnsi" w:hAnsiTheme="majorHAnsi"/>
        </w:rPr>
      </w:pPr>
      <w:r>
        <w:rPr>
          <w:rFonts w:asciiTheme="majorHAnsi" w:hAnsiTheme="majorHAnsi"/>
        </w:rPr>
        <w:t xml:space="preserve">Nicola est créatif et travailleur, Dioussé est travailleur et rapide et Eliott sait gérer une équipe et il a beaucoup de connaissance en informatique. </w:t>
      </w:r>
    </w:p>
    <w:p w14:paraId="30D6A32F" w14:textId="77777777" w:rsidR="0015167D" w:rsidRPr="00CD7A39" w:rsidRDefault="0015167D" w:rsidP="00F664DF">
      <w:pPr>
        <w:pStyle w:val="Retraitcorpsdetexte3"/>
        <w:rPr>
          <w:rFonts w:asciiTheme="majorHAnsi" w:hAnsiTheme="majorHAnsi"/>
        </w:rPr>
      </w:pPr>
    </w:p>
    <w:p w14:paraId="353F176B" w14:textId="77777777" w:rsidR="00753A51" w:rsidRPr="00CD7A39" w:rsidRDefault="00542CE3" w:rsidP="006E2CE8">
      <w:pPr>
        <w:pStyle w:val="Titre3"/>
      </w:pPr>
      <w:bookmarkStart w:id="12" w:name="_Toc128323760"/>
      <w:r w:rsidRPr="00CD7A39">
        <w:lastRenderedPageBreak/>
        <w:t>Fonctionnalités requises (du point de vue de l’utilisateur)</w:t>
      </w:r>
      <w:bookmarkEnd w:id="12"/>
    </w:p>
    <w:p w14:paraId="50723970" w14:textId="7B7E65D6" w:rsidR="00F664DF" w:rsidRPr="00CD7A39" w:rsidRDefault="00911822" w:rsidP="00F664DF">
      <w:pPr>
        <w:pStyle w:val="Retraitcorpsdetexte3"/>
        <w:rPr>
          <w:rFonts w:asciiTheme="majorHAnsi" w:hAnsiTheme="majorHAnsi"/>
        </w:rPr>
      </w:pPr>
      <w:r>
        <w:rPr>
          <w:rFonts w:asciiTheme="majorHAnsi" w:hAnsiTheme="majorHAnsi"/>
        </w:rPr>
        <w:t>Les fonctionnalités requises</w:t>
      </w:r>
      <w:r w:rsidR="00892504">
        <w:rPr>
          <w:rFonts w:asciiTheme="majorHAnsi" w:hAnsiTheme="majorHAnsi"/>
        </w:rPr>
        <w:t xml:space="preserve"> sont nos différentes pièces/étages qui nous servirons à </w:t>
      </w:r>
      <w:r>
        <w:rPr>
          <w:rFonts w:asciiTheme="majorHAnsi" w:hAnsiTheme="majorHAnsi"/>
        </w:rPr>
        <w:t>composer</w:t>
      </w:r>
      <w:r w:rsidR="00892504">
        <w:rPr>
          <w:rFonts w:asciiTheme="majorHAnsi" w:hAnsiTheme="majorHAnsi"/>
        </w:rPr>
        <w:t xml:space="preserve"> notre </w:t>
      </w:r>
      <w:r>
        <w:rPr>
          <w:rFonts w:asciiTheme="majorHAnsi" w:hAnsiTheme="majorHAnsi"/>
        </w:rPr>
        <w:t>bâtiment :</w:t>
      </w:r>
    </w:p>
    <w:p w14:paraId="6232CB01" w14:textId="07AD120A" w:rsidR="0015167D" w:rsidRDefault="00911822" w:rsidP="00892504">
      <w:pPr>
        <w:pStyle w:val="Retraitcorpsdetexte3"/>
        <w:numPr>
          <w:ilvl w:val="0"/>
          <w:numId w:val="29"/>
        </w:numPr>
        <w:rPr>
          <w:rFonts w:asciiTheme="majorHAnsi" w:hAnsiTheme="majorHAnsi"/>
        </w:rPr>
      </w:pPr>
      <w:bookmarkStart w:id="13" w:name="_Hlk161416871"/>
      <w:r>
        <w:rPr>
          <w:rFonts w:asciiTheme="majorHAnsi" w:hAnsiTheme="majorHAnsi"/>
        </w:rPr>
        <w:t>Bureaux</w:t>
      </w:r>
    </w:p>
    <w:p w14:paraId="44607F35" w14:textId="7DE0CE1A" w:rsidR="00911822" w:rsidRDefault="00911822" w:rsidP="00892504">
      <w:pPr>
        <w:pStyle w:val="Retraitcorpsdetexte3"/>
        <w:numPr>
          <w:ilvl w:val="0"/>
          <w:numId w:val="29"/>
        </w:numPr>
        <w:rPr>
          <w:rFonts w:asciiTheme="majorHAnsi" w:hAnsiTheme="majorHAnsi"/>
        </w:rPr>
      </w:pPr>
      <w:r>
        <w:rPr>
          <w:rFonts w:asciiTheme="majorHAnsi" w:hAnsiTheme="majorHAnsi"/>
        </w:rPr>
        <w:t>Modifications toit</w:t>
      </w:r>
    </w:p>
    <w:p w14:paraId="724EBC14" w14:textId="031A3BEC" w:rsidR="00911822" w:rsidRDefault="00911822" w:rsidP="00892504">
      <w:pPr>
        <w:pStyle w:val="Retraitcorpsdetexte3"/>
        <w:numPr>
          <w:ilvl w:val="0"/>
          <w:numId w:val="29"/>
        </w:numPr>
        <w:rPr>
          <w:rFonts w:asciiTheme="majorHAnsi" w:hAnsiTheme="majorHAnsi"/>
        </w:rPr>
      </w:pPr>
      <w:r>
        <w:rPr>
          <w:rFonts w:asciiTheme="majorHAnsi" w:hAnsiTheme="majorHAnsi"/>
        </w:rPr>
        <w:t>Parking</w:t>
      </w:r>
    </w:p>
    <w:p w14:paraId="71691B95" w14:textId="4E1C0542" w:rsidR="00911822" w:rsidRDefault="00911822" w:rsidP="00892504">
      <w:pPr>
        <w:pStyle w:val="Retraitcorpsdetexte3"/>
        <w:numPr>
          <w:ilvl w:val="0"/>
          <w:numId w:val="29"/>
        </w:numPr>
        <w:rPr>
          <w:rFonts w:asciiTheme="majorHAnsi" w:hAnsiTheme="majorHAnsi"/>
        </w:rPr>
      </w:pPr>
      <w:r>
        <w:rPr>
          <w:rFonts w:asciiTheme="majorHAnsi" w:hAnsiTheme="majorHAnsi"/>
        </w:rPr>
        <w:t>Toit</w:t>
      </w:r>
    </w:p>
    <w:p w14:paraId="1466B47C" w14:textId="4825B8F6" w:rsidR="00911822" w:rsidRDefault="00911822" w:rsidP="00892504">
      <w:pPr>
        <w:pStyle w:val="Retraitcorpsdetexte3"/>
        <w:numPr>
          <w:ilvl w:val="0"/>
          <w:numId w:val="29"/>
        </w:numPr>
        <w:rPr>
          <w:rFonts w:asciiTheme="majorHAnsi" w:hAnsiTheme="majorHAnsi"/>
        </w:rPr>
      </w:pPr>
      <w:r>
        <w:rPr>
          <w:rFonts w:asciiTheme="majorHAnsi" w:hAnsiTheme="majorHAnsi"/>
        </w:rPr>
        <w:t>Appartement</w:t>
      </w:r>
    </w:p>
    <w:p w14:paraId="23B83672" w14:textId="62E30672" w:rsidR="00911822" w:rsidRDefault="00911822" w:rsidP="00892504">
      <w:pPr>
        <w:pStyle w:val="Retraitcorpsdetexte3"/>
        <w:numPr>
          <w:ilvl w:val="0"/>
          <w:numId w:val="29"/>
        </w:numPr>
        <w:rPr>
          <w:rFonts w:asciiTheme="majorHAnsi" w:hAnsiTheme="majorHAnsi"/>
        </w:rPr>
      </w:pPr>
      <w:r>
        <w:rPr>
          <w:rFonts w:asciiTheme="majorHAnsi" w:hAnsiTheme="majorHAnsi"/>
        </w:rPr>
        <w:t>Salle de jeu</w:t>
      </w:r>
    </w:p>
    <w:p w14:paraId="24D841D7" w14:textId="7FCDE873" w:rsidR="00911822" w:rsidRDefault="00911822" w:rsidP="00892504">
      <w:pPr>
        <w:pStyle w:val="Retraitcorpsdetexte3"/>
        <w:numPr>
          <w:ilvl w:val="0"/>
          <w:numId w:val="29"/>
        </w:numPr>
        <w:rPr>
          <w:rFonts w:asciiTheme="majorHAnsi" w:hAnsiTheme="majorHAnsi"/>
        </w:rPr>
      </w:pPr>
      <w:r>
        <w:rPr>
          <w:rFonts w:asciiTheme="majorHAnsi" w:hAnsiTheme="majorHAnsi"/>
        </w:rPr>
        <w:t>Studio 4</w:t>
      </w:r>
      <w:r w:rsidRPr="00911822">
        <w:rPr>
          <w:rFonts w:asciiTheme="majorHAnsi" w:hAnsiTheme="majorHAnsi"/>
          <w:vertAlign w:val="superscript"/>
        </w:rPr>
        <w:t>ème</w:t>
      </w:r>
      <w:r>
        <w:rPr>
          <w:rFonts w:asciiTheme="majorHAnsi" w:hAnsiTheme="majorHAnsi"/>
        </w:rPr>
        <w:t xml:space="preserve"> étage</w:t>
      </w:r>
    </w:p>
    <w:p w14:paraId="63C6C9D4" w14:textId="79BE76C8" w:rsidR="00911822" w:rsidRDefault="00911822" w:rsidP="00892504">
      <w:pPr>
        <w:pStyle w:val="Retraitcorpsdetexte3"/>
        <w:numPr>
          <w:ilvl w:val="0"/>
          <w:numId w:val="29"/>
        </w:numPr>
        <w:rPr>
          <w:rFonts w:asciiTheme="majorHAnsi" w:hAnsiTheme="majorHAnsi"/>
        </w:rPr>
      </w:pPr>
      <w:r>
        <w:rPr>
          <w:rFonts w:asciiTheme="majorHAnsi" w:hAnsiTheme="majorHAnsi"/>
        </w:rPr>
        <w:t>Salon</w:t>
      </w:r>
    </w:p>
    <w:p w14:paraId="18D24134" w14:textId="6B374E31" w:rsidR="00911822" w:rsidRDefault="00911822" w:rsidP="00892504">
      <w:pPr>
        <w:pStyle w:val="Retraitcorpsdetexte3"/>
        <w:numPr>
          <w:ilvl w:val="0"/>
          <w:numId w:val="29"/>
        </w:numPr>
        <w:rPr>
          <w:rFonts w:asciiTheme="majorHAnsi" w:hAnsiTheme="majorHAnsi"/>
        </w:rPr>
      </w:pPr>
      <w:r>
        <w:rPr>
          <w:rFonts w:asciiTheme="majorHAnsi" w:hAnsiTheme="majorHAnsi"/>
        </w:rPr>
        <w:t>Salle de bain</w:t>
      </w:r>
    </w:p>
    <w:p w14:paraId="2BEAA975" w14:textId="19E108B3" w:rsidR="00911822" w:rsidRDefault="00911822" w:rsidP="00892504">
      <w:pPr>
        <w:pStyle w:val="Retraitcorpsdetexte3"/>
        <w:numPr>
          <w:ilvl w:val="0"/>
          <w:numId w:val="29"/>
        </w:numPr>
        <w:rPr>
          <w:rFonts w:asciiTheme="majorHAnsi" w:hAnsiTheme="majorHAnsi"/>
        </w:rPr>
      </w:pPr>
      <w:r>
        <w:rPr>
          <w:rFonts w:asciiTheme="majorHAnsi" w:hAnsiTheme="majorHAnsi"/>
        </w:rPr>
        <w:t>Chambre</w:t>
      </w:r>
    </w:p>
    <w:p w14:paraId="4718ECF1" w14:textId="7F92828E" w:rsidR="00911822" w:rsidRDefault="00911822" w:rsidP="00892504">
      <w:pPr>
        <w:pStyle w:val="Retraitcorpsdetexte3"/>
        <w:numPr>
          <w:ilvl w:val="0"/>
          <w:numId w:val="29"/>
        </w:numPr>
        <w:rPr>
          <w:rFonts w:asciiTheme="majorHAnsi" w:hAnsiTheme="majorHAnsi"/>
        </w:rPr>
      </w:pPr>
      <w:r>
        <w:rPr>
          <w:rFonts w:asciiTheme="majorHAnsi" w:hAnsiTheme="majorHAnsi"/>
        </w:rPr>
        <w:t>Bureaux personnels</w:t>
      </w:r>
    </w:p>
    <w:p w14:paraId="6D5342E8" w14:textId="629ABCE4" w:rsidR="00911822" w:rsidRDefault="00911822" w:rsidP="00892504">
      <w:pPr>
        <w:pStyle w:val="Retraitcorpsdetexte3"/>
        <w:numPr>
          <w:ilvl w:val="0"/>
          <w:numId w:val="29"/>
        </w:numPr>
        <w:rPr>
          <w:rFonts w:asciiTheme="majorHAnsi" w:hAnsiTheme="majorHAnsi"/>
        </w:rPr>
      </w:pPr>
      <w:r>
        <w:rPr>
          <w:rFonts w:asciiTheme="majorHAnsi" w:hAnsiTheme="majorHAnsi"/>
        </w:rPr>
        <w:t>Studio</w:t>
      </w:r>
    </w:p>
    <w:p w14:paraId="62EB787B" w14:textId="2D2EC267" w:rsidR="00911822" w:rsidRPr="00CD7A39" w:rsidRDefault="00911822" w:rsidP="00892504">
      <w:pPr>
        <w:pStyle w:val="Retraitcorpsdetexte3"/>
        <w:numPr>
          <w:ilvl w:val="0"/>
          <w:numId w:val="29"/>
        </w:numPr>
        <w:rPr>
          <w:rFonts w:asciiTheme="majorHAnsi" w:hAnsiTheme="majorHAnsi"/>
        </w:rPr>
      </w:pPr>
      <w:r>
        <w:rPr>
          <w:rFonts w:asciiTheme="majorHAnsi" w:hAnsiTheme="majorHAnsi"/>
        </w:rPr>
        <w:t>Jardin</w:t>
      </w:r>
    </w:p>
    <w:bookmarkEnd w:id="13"/>
    <w:p w14:paraId="090CCD40" w14:textId="77777777" w:rsidR="0015167D" w:rsidRPr="00CD7A39" w:rsidRDefault="0015167D" w:rsidP="00F664DF">
      <w:pPr>
        <w:pStyle w:val="Retraitcorpsdetexte3"/>
        <w:rPr>
          <w:rFonts w:asciiTheme="majorHAnsi" w:hAnsiTheme="majorHAnsi"/>
        </w:rPr>
      </w:pPr>
    </w:p>
    <w:p w14:paraId="38B611C1" w14:textId="77777777" w:rsidR="007F30AE" w:rsidRPr="00CD7A39" w:rsidRDefault="007F30AE" w:rsidP="008E53F9">
      <w:pPr>
        <w:pStyle w:val="Titre1"/>
      </w:pPr>
      <w:bookmarkStart w:id="14" w:name="_Toc128323766"/>
      <w:r w:rsidRPr="00CD7A39">
        <w:t>Planification</w:t>
      </w:r>
      <w:bookmarkEnd w:id="4"/>
      <w:bookmarkEnd w:id="5"/>
      <w:r w:rsidR="008E53F9" w:rsidRPr="00CD7A39">
        <w:t xml:space="preserve"> Initiale</w:t>
      </w:r>
      <w:bookmarkEnd w:id="14"/>
    </w:p>
    <w:p w14:paraId="3BD3F533" w14:textId="77777777" w:rsidR="00BC2161" w:rsidRPr="00CD7A39" w:rsidRDefault="00BC2161" w:rsidP="00BC2161">
      <w:pPr>
        <w:pStyle w:val="Corpsdetexte"/>
        <w:rPr>
          <w:rFonts w:asciiTheme="majorHAnsi" w:hAnsiTheme="majorHAnsi"/>
          <w:b/>
        </w:rPr>
      </w:pPr>
      <w:r w:rsidRPr="00CD7A39">
        <w:rPr>
          <w:rFonts w:asciiTheme="majorHAnsi" w:hAnsiTheme="majorHAnsi"/>
          <w:b/>
        </w:rPr>
        <w:t>Planning :</w:t>
      </w:r>
    </w:p>
    <w:p w14:paraId="4D72886F"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Le projet a commencé le 19.02.2024 et termine le 15.03.2024</w:t>
      </w:r>
    </w:p>
    <w:p w14:paraId="3DE8DB2C"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Les vacances sont du 10.02.2024 au 20.02.2024</w:t>
      </w:r>
    </w:p>
    <w:p w14:paraId="292D0073" w14:textId="77777777" w:rsidR="00BC2161" w:rsidRPr="00CD7A39" w:rsidRDefault="00BC2161" w:rsidP="00BC2161">
      <w:pPr>
        <w:pStyle w:val="Corpsdetexte"/>
        <w:numPr>
          <w:ilvl w:val="0"/>
          <w:numId w:val="7"/>
        </w:numPr>
        <w:rPr>
          <w:rFonts w:asciiTheme="majorHAnsi" w:hAnsiTheme="majorHAnsi"/>
        </w:rPr>
      </w:pPr>
      <w:r w:rsidRPr="00CD7A39">
        <w:rPr>
          <w:rFonts w:asciiTheme="majorHAnsi" w:hAnsiTheme="majorHAnsi"/>
        </w:rPr>
        <w:t>Nous avons 2h15 pour travailler sur le projet</w:t>
      </w:r>
    </w:p>
    <w:p w14:paraId="3E7710F9" w14:textId="77777777" w:rsidR="00210D71" w:rsidRPr="00CD7A39" w:rsidRDefault="00BC2161" w:rsidP="00210D71">
      <w:pPr>
        <w:pStyle w:val="Corpsdetexte"/>
        <w:rPr>
          <w:rFonts w:asciiTheme="majorHAnsi" w:hAnsiTheme="majorHAnsi"/>
          <w:b/>
        </w:rPr>
      </w:pPr>
      <w:r w:rsidRPr="00CD7A39">
        <w:rPr>
          <w:rFonts w:asciiTheme="majorHAnsi" w:hAnsiTheme="majorHAnsi"/>
          <w:b/>
        </w:rPr>
        <w:t>Découpage des sprints :</w:t>
      </w:r>
    </w:p>
    <w:p w14:paraId="78D2E816" w14:textId="77777777" w:rsidR="00BC2161" w:rsidRPr="00CD7A39" w:rsidRDefault="00210D71" w:rsidP="00BC2161">
      <w:pPr>
        <w:pStyle w:val="Corpsdetexte"/>
        <w:rPr>
          <w:rFonts w:asciiTheme="majorHAnsi" w:hAnsiTheme="majorHAnsi"/>
          <w:b/>
        </w:rPr>
      </w:pPr>
      <w:r w:rsidRPr="00CD7A39">
        <w:rPr>
          <w:rFonts w:asciiTheme="majorHAnsi" w:hAnsiTheme="majorHAnsi"/>
          <w:b/>
        </w:rPr>
        <w:t>Sprint 2</w:t>
      </w:r>
      <w:r w:rsidR="00BC2161" w:rsidRPr="00CD7A39">
        <w:rPr>
          <w:rFonts w:asciiTheme="majorHAnsi" w:hAnsiTheme="majorHAnsi"/>
          <w:b/>
        </w:rPr>
        <w:t> :</w:t>
      </w:r>
    </w:p>
    <w:p w14:paraId="4E1E86B5" w14:textId="77777777" w:rsidR="00BC2161" w:rsidRPr="00CD7A39" w:rsidRDefault="00BC2161" w:rsidP="00BC2161">
      <w:pPr>
        <w:pStyle w:val="Corpsdetexte"/>
        <w:numPr>
          <w:ilvl w:val="0"/>
          <w:numId w:val="9"/>
        </w:numPr>
        <w:rPr>
          <w:rFonts w:asciiTheme="majorHAnsi" w:hAnsiTheme="majorHAnsi"/>
        </w:rPr>
      </w:pPr>
      <w:r w:rsidRPr="00CD7A39">
        <w:rPr>
          <w:rFonts w:asciiTheme="majorHAnsi" w:hAnsiTheme="majorHAnsi"/>
        </w:rPr>
        <w:t>Faire les étages complets (bureaux, salle de jeu et parking)</w:t>
      </w:r>
    </w:p>
    <w:p w14:paraId="0422AB32" w14:textId="77777777" w:rsidR="00BC2161" w:rsidRPr="00CD7A39" w:rsidRDefault="00210D71" w:rsidP="00BC2161">
      <w:pPr>
        <w:pStyle w:val="Corpsdetexte"/>
        <w:numPr>
          <w:ilvl w:val="0"/>
          <w:numId w:val="9"/>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26.02.2024</w:t>
      </w:r>
    </w:p>
    <w:p w14:paraId="410E3DAF" w14:textId="77777777" w:rsidR="00210D71" w:rsidRPr="00CD7A39" w:rsidRDefault="00210D71" w:rsidP="00210D71">
      <w:pPr>
        <w:pStyle w:val="Corpsdetexte"/>
        <w:rPr>
          <w:rFonts w:asciiTheme="majorHAnsi" w:hAnsiTheme="majorHAnsi"/>
          <w:b/>
        </w:rPr>
      </w:pPr>
      <w:r w:rsidRPr="00CD7A39">
        <w:rPr>
          <w:rFonts w:asciiTheme="majorHAnsi" w:hAnsiTheme="majorHAnsi"/>
          <w:b/>
        </w:rPr>
        <w:t>Sprint 3 :</w:t>
      </w:r>
    </w:p>
    <w:p w14:paraId="5A6135F8" w14:textId="77777777" w:rsidR="00210D71" w:rsidRPr="00CD7A39" w:rsidRDefault="00210D71" w:rsidP="00210D71">
      <w:pPr>
        <w:pStyle w:val="Corpsdetexte"/>
        <w:numPr>
          <w:ilvl w:val="0"/>
          <w:numId w:val="10"/>
        </w:numPr>
        <w:rPr>
          <w:rFonts w:asciiTheme="majorHAnsi" w:hAnsiTheme="majorHAnsi"/>
        </w:rPr>
      </w:pPr>
      <w:r w:rsidRPr="00CD7A39">
        <w:rPr>
          <w:rFonts w:asciiTheme="majorHAnsi" w:hAnsiTheme="majorHAnsi"/>
        </w:rPr>
        <w:t>Finir les étages principaux si non complet, et commencer à faire les plus petits appartements (studio, appartement)</w:t>
      </w:r>
    </w:p>
    <w:p w14:paraId="5E604B4D" w14:textId="77777777" w:rsidR="00BC2161" w:rsidRPr="00CD7A39" w:rsidRDefault="00210D71" w:rsidP="00210D71">
      <w:pPr>
        <w:pStyle w:val="Corpsdetexte"/>
        <w:numPr>
          <w:ilvl w:val="0"/>
          <w:numId w:val="10"/>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27.02.2024</w:t>
      </w:r>
    </w:p>
    <w:p w14:paraId="2F35AB81" w14:textId="77777777" w:rsidR="00BC2161" w:rsidRPr="00CD7A39" w:rsidRDefault="00210D71" w:rsidP="00BC2161">
      <w:pPr>
        <w:pStyle w:val="Corpsdetexte"/>
        <w:rPr>
          <w:rFonts w:asciiTheme="majorHAnsi" w:hAnsiTheme="majorHAnsi"/>
          <w:b/>
        </w:rPr>
      </w:pPr>
      <w:r w:rsidRPr="00CD7A39">
        <w:rPr>
          <w:rFonts w:asciiTheme="majorHAnsi" w:hAnsiTheme="majorHAnsi"/>
          <w:b/>
        </w:rPr>
        <w:t>Sprint 4 :</w:t>
      </w:r>
    </w:p>
    <w:p w14:paraId="3901483C" w14:textId="77777777" w:rsidR="00210D71" w:rsidRPr="00CD7A39" w:rsidRDefault="00210D71" w:rsidP="00210D71">
      <w:pPr>
        <w:pStyle w:val="Corpsdetexte"/>
        <w:numPr>
          <w:ilvl w:val="0"/>
          <w:numId w:val="12"/>
        </w:numPr>
        <w:rPr>
          <w:rFonts w:asciiTheme="majorHAnsi" w:hAnsiTheme="majorHAnsi"/>
        </w:rPr>
      </w:pPr>
      <w:r w:rsidRPr="00CD7A39">
        <w:rPr>
          <w:rFonts w:asciiTheme="majorHAnsi" w:hAnsiTheme="majorHAnsi"/>
        </w:rPr>
        <w:t>Finir les petits appartements si non complet et faire les 3 derniers petits espaces (jardin, chambre, salle de bain, salon)</w:t>
      </w:r>
    </w:p>
    <w:p w14:paraId="013CED82" w14:textId="77777777" w:rsidR="00210D71" w:rsidRPr="00CD7A39" w:rsidRDefault="00210D71" w:rsidP="00210D71">
      <w:pPr>
        <w:pStyle w:val="Corpsdetexte"/>
        <w:numPr>
          <w:ilvl w:val="0"/>
          <w:numId w:val="12"/>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05.03.2024</w:t>
      </w:r>
    </w:p>
    <w:p w14:paraId="19704130" w14:textId="77777777" w:rsidR="00210D71" w:rsidRPr="00CD7A39" w:rsidRDefault="00210D71" w:rsidP="00210D71">
      <w:pPr>
        <w:pStyle w:val="Corpsdetexte"/>
        <w:rPr>
          <w:rFonts w:asciiTheme="majorHAnsi" w:hAnsiTheme="majorHAnsi"/>
          <w:b/>
        </w:rPr>
      </w:pPr>
      <w:r w:rsidRPr="00CD7A39">
        <w:rPr>
          <w:rFonts w:asciiTheme="majorHAnsi" w:hAnsiTheme="majorHAnsi"/>
          <w:b/>
        </w:rPr>
        <w:t>Sprint 5 :</w:t>
      </w:r>
    </w:p>
    <w:p w14:paraId="02818152" w14:textId="77777777" w:rsidR="00210D71" w:rsidRPr="00CD7A39" w:rsidRDefault="00210D71" w:rsidP="00210D71">
      <w:pPr>
        <w:pStyle w:val="Corpsdetexte"/>
        <w:numPr>
          <w:ilvl w:val="0"/>
          <w:numId w:val="13"/>
        </w:numPr>
        <w:rPr>
          <w:rFonts w:asciiTheme="majorHAnsi" w:hAnsiTheme="majorHAnsi"/>
        </w:rPr>
      </w:pPr>
      <w:r w:rsidRPr="00CD7A39">
        <w:rPr>
          <w:rFonts w:asciiTheme="majorHAnsi" w:hAnsiTheme="majorHAnsi"/>
        </w:rPr>
        <w:t xml:space="preserve">Réalisation des tests sur chaque </w:t>
      </w:r>
      <w:proofErr w:type="spellStart"/>
      <w:r w:rsidRPr="00CD7A39">
        <w:rPr>
          <w:rFonts w:asciiTheme="majorHAnsi" w:hAnsiTheme="majorHAnsi"/>
        </w:rPr>
        <w:t>userstory</w:t>
      </w:r>
      <w:proofErr w:type="spellEnd"/>
    </w:p>
    <w:p w14:paraId="3D4ACC37" w14:textId="77777777" w:rsidR="00210D71" w:rsidRPr="00CD7A39" w:rsidRDefault="00210D71" w:rsidP="00210D71">
      <w:pPr>
        <w:pStyle w:val="Corpsdetexte"/>
        <w:numPr>
          <w:ilvl w:val="0"/>
          <w:numId w:val="13"/>
        </w:numPr>
        <w:rPr>
          <w:rFonts w:asciiTheme="majorHAnsi" w:hAnsiTheme="majorHAnsi"/>
        </w:rPr>
      </w:pPr>
      <w:r w:rsidRPr="00CD7A39">
        <w:rPr>
          <w:rFonts w:asciiTheme="majorHAnsi" w:hAnsiTheme="majorHAnsi"/>
        </w:rPr>
        <w:t xml:space="preserve">La sprint </w:t>
      </w:r>
      <w:proofErr w:type="spellStart"/>
      <w:r w:rsidRPr="00CD7A39">
        <w:rPr>
          <w:rFonts w:asciiTheme="majorHAnsi" w:hAnsiTheme="majorHAnsi"/>
        </w:rPr>
        <w:t>review</w:t>
      </w:r>
      <w:proofErr w:type="spellEnd"/>
      <w:r w:rsidRPr="00CD7A39">
        <w:rPr>
          <w:rFonts w:asciiTheme="majorHAnsi" w:hAnsiTheme="majorHAnsi"/>
        </w:rPr>
        <w:t xml:space="preserve"> se fera le 12.03.2024</w:t>
      </w:r>
    </w:p>
    <w:p w14:paraId="79893C9F" w14:textId="77777777" w:rsidR="00210D71" w:rsidRPr="00CD7A39" w:rsidRDefault="00210D71" w:rsidP="00210D71">
      <w:pPr>
        <w:pStyle w:val="Corpsdetexte"/>
        <w:ind w:left="927"/>
        <w:rPr>
          <w:rFonts w:asciiTheme="majorHAnsi" w:hAnsiTheme="majorHAnsi"/>
        </w:rPr>
      </w:pPr>
    </w:p>
    <w:p w14:paraId="20E7A8BC" w14:textId="77777777" w:rsidR="00BC2161" w:rsidRPr="00CD7A39" w:rsidRDefault="00BC2161" w:rsidP="00BC2161">
      <w:pPr>
        <w:pStyle w:val="Corpsdetexte"/>
        <w:rPr>
          <w:rFonts w:asciiTheme="majorHAnsi" w:hAnsiTheme="majorHAnsi"/>
        </w:rPr>
      </w:pPr>
    </w:p>
    <w:p w14:paraId="44C02374" w14:textId="77777777" w:rsidR="00F16ADE" w:rsidRPr="00CD7A39" w:rsidRDefault="00F16ADE" w:rsidP="00F16ADE">
      <w:pPr>
        <w:pStyle w:val="Informations"/>
        <w:rPr>
          <w:rFonts w:asciiTheme="majorHAnsi" w:hAnsiTheme="majorHAnsi"/>
        </w:rPr>
      </w:pPr>
    </w:p>
    <w:p w14:paraId="1A1CE0B3" w14:textId="77777777" w:rsidR="007F30AE" w:rsidRPr="00CD7A39" w:rsidRDefault="007F30AE" w:rsidP="008E53F9">
      <w:pPr>
        <w:pStyle w:val="Titre1"/>
      </w:pPr>
      <w:bookmarkStart w:id="15" w:name="_Toc532179957"/>
      <w:bookmarkStart w:id="16" w:name="_Toc165969641"/>
      <w:bookmarkStart w:id="17" w:name="_Toc128323767"/>
      <w:r w:rsidRPr="00CD7A39">
        <w:t>a</w:t>
      </w:r>
      <w:r w:rsidR="0033354F" w:rsidRPr="00CD7A39">
        <w:t>n</w:t>
      </w:r>
      <w:r w:rsidRPr="00CD7A39">
        <w:t>lyse</w:t>
      </w:r>
      <w:bookmarkEnd w:id="15"/>
      <w:bookmarkEnd w:id="16"/>
      <w:r w:rsidR="00446E95" w:rsidRPr="00CD7A39">
        <w:t xml:space="preserve"> fonctionnelle</w:t>
      </w:r>
      <w:bookmarkEnd w:id="17"/>
    </w:p>
    <w:p w14:paraId="68F55EDD" w14:textId="77777777" w:rsidR="00391693" w:rsidRPr="00CD7A39" w:rsidRDefault="00391693" w:rsidP="00391693">
      <w:pPr>
        <w:pStyle w:val="Titre3"/>
      </w:pPr>
      <w:r w:rsidRPr="00CD7A39">
        <w:t>Chambre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22AFA90" w14:textId="77777777" w:rsidTr="0088074D">
        <w:tc>
          <w:tcPr>
            <w:tcW w:w="0" w:type="auto"/>
          </w:tcPr>
          <w:p w14:paraId="284535BA" w14:textId="77777777" w:rsidR="00391693" w:rsidRPr="00CD7A39" w:rsidRDefault="00391693" w:rsidP="0088074D">
            <w:pPr>
              <w:rPr>
                <w:rFonts w:asciiTheme="majorHAnsi" w:hAnsiTheme="majorHAnsi"/>
              </w:rPr>
            </w:pPr>
            <w:r w:rsidRPr="00CD7A39">
              <w:rPr>
                <w:rFonts w:asciiTheme="majorHAnsi" w:hAnsiTheme="majorHAnsi"/>
              </w:rPr>
              <w:t>En tant que locataire dans l'immeuble je veux une chambre pour y dormir.</w:t>
            </w:r>
          </w:p>
        </w:tc>
      </w:tr>
      <w:tr w:rsidR="00391693" w:rsidRPr="00CD7A39" w14:paraId="363103F4" w14:textId="77777777" w:rsidTr="0088074D">
        <w:tc>
          <w:tcPr>
            <w:tcW w:w="0" w:type="auto"/>
          </w:tcPr>
          <w:p w14:paraId="45DB1F8F"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946"/>
              <w:gridCol w:w="7094"/>
            </w:tblGrid>
            <w:tr w:rsidR="00391693" w:rsidRPr="00CD7A39" w14:paraId="1A7F2476" w14:textId="77777777" w:rsidTr="0088074D">
              <w:tc>
                <w:tcPr>
                  <w:tcW w:w="0" w:type="auto"/>
                </w:tcPr>
                <w:p w14:paraId="0256821A"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4BC9DF0F" w14:textId="77777777" w:rsidR="00391693" w:rsidRPr="00CD7A39" w:rsidRDefault="00391693" w:rsidP="0088074D">
                  <w:pPr>
                    <w:rPr>
                      <w:rFonts w:asciiTheme="majorHAnsi" w:hAnsiTheme="majorHAnsi"/>
                    </w:rPr>
                  </w:pPr>
                  <w:r w:rsidRPr="00CD7A39">
                    <w:rPr>
                      <w:rFonts w:asciiTheme="majorHAnsi" w:hAnsiTheme="majorHAnsi"/>
                    </w:rPr>
                    <w:t>Quand je rentre dans la pièce, dans le coin à droite il y a un grand lit de 120x230x70cm</w:t>
                  </w:r>
                </w:p>
              </w:tc>
            </w:tr>
            <w:tr w:rsidR="00391693" w:rsidRPr="00CD7A39" w14:paraId="17AFBB95" w14:textId="77777777" w:rsidTr="0088074D">
              <w:tc>
                <w:tcPr>
                  <w:tcW w:w="0" w:type="auto"/>
                </w:tcPr>
                <w:p w14:paraId="1AA67D77" w14:textId="77777777" w:rsidR="00391693" w:rsidRPr="00CD7A39" w:rsidRDefault="00391693" w:rsidP="0088074D">
                  <w:pPr>
                    <w:rPr>
                      <w:rFonts w:asciiTheme="majorHAnsi" w:hAnsiTheme="majorHAnsi"/>
                    </w:rPr>
                  </w:pPr>
                  <w:r w:rsidRPr="00CD7A39">
                    <w:rPr>
                      <w:rFonts w:asciiTheme="majorHAnsi" w:hAnsiTheme="majorHAnsi"/>
                    </w:rPr>
                    <w:t>Dimension de la pièce</w:t>
                  </w:r>
                </w:p>
              </w:tc>
              <w:tc>
                <w:tcPr>
                  <w:tcW w:w="0" w:type="auto"/>
                </w:tcPr>
                <w:p w14:paraId="0027F35C" w14:textId="77777777" w:rsidR="00391693" w:rsidRPr="00CD7A39" w:rsidRDefault="00391693" w:rsidP="0088074D">
                  <w:pPr>
                    <w:rPr>
                      <w:rFonts w:asciiTheme="majorHAnsi" w:hAnsiTheme="majorHAnsi"/>
                    </w:rPr>
                  </w:pPr>
                  <w:r w:rsidRPr="00CD7A39">
                    <w:rPr>
                      <w:rFonts w:asciiTheme="majorHAnsi" w:hAnsiTheme="majorHAnsi"/>
                    </w:rPr>
                    <w:t>Quand je rentre dans la pièce je mesure une pièce qui fait 500x400cm et une hauteur de 250cm</w:t>
                  </w:r>
                </w:p>
              </w:tc>
            </w:tr>
            <w:tr w:rsidR="00391693" w:rsidRPr="00CD7A39" w14:paraId="704A27CE" w14:textId="77777777" w:rsidTr="0088074D">
              <w:tc>
                <w:tcPr>
                  <w:tcW w:w="0" w:type="auto"/>
                </w:tcPr>
                <w:p w14:paraId="4BBC0E95"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08884EF8" w14:textId="77777777" w:rsidR="00391693" w:rsidRPr="00CD7A39" w:rsidRDefault="00391693" w:rsidP="0088074D">
                  <w:pPr>
                    <w:rPr>
                      <w:rFonts w:asciiTheme="majorHAnsi" w:hAnsiTheme="majorHAnsi"/>
                    </w:rPr>
                  </w:pPr>
                  <w:r w:rsidRPr="00CD7A39">
                    <w:rPr>
                      <w:rFonts w:asciiTheme="majorHAnsi" w:hAnsiTheme="majorHAnsi"/>
                    </w:rPr>
                    <w:t>Quand je rentre dans la chambre au milieu il y a une table de 150x100x90</w:t>
                  </w:r>
                </w:p>
              </w:tc>
            </w:tr>
            <w:tr w:rsidR="00391693" w:rsidRPr="00CD7A39" w14:paraId="5375FD7D" w14:textId="77777777" w:rsidTr="0088074D">
              <w:tc>
                <w:tcPr>
                  <w:tcW w:w="0" w:type="auto"/>
                </w:tcPr>
                <w:p w14:paraId="67E5EE03" w14:textId="77777777" w:rsidR="00391693" w:rsidRPr="00CD7A39" w:rsidRDefault="00391693" w:rsidP="0088074D">
                  <w:pPr>
                    <w:rPr>
                      <w:rFonts w:asciiTheme="majorHAnsi" w:hAnsiTheme="majorHAnsi"/>
                    </w:rPr>
                  </w:pPr>
                  <w:r w:rsidRPr="00CD7A39">
                    <w:rPr>
                      <w:rFonts w:asciiTheme="majorHAnsi" w:hAnsiTheme="majorHAnsi"/>
                    </w:rPr>
                    <w:t>Lampe plafond</w:t>
                  </w:r>
                </w:p>
              </w:tc>
              <w:tc>
                <w:tcPr>
                  <w:tcW w:w="0" w:type="auto"/>
                </w:tcPr>
                <w:p w14:paraId="7AE8E3BF" w14:textId="77777777" w:rsidR="00391693" w:rsidRPr="00CD7A39" w:rsidRDefault="00391693" w:rsidP="0088074D">
                  <w:pPr>
                    <w:rPr>
                      <w:rFonts w:asciiTheme="majorHAnsi" w:hAnsiTheme="majorHAnsi"/>
                    </w:rPr>
                  </w:pPr>
                  <w:r w:rsidRPr="00CD7A39">
                    <w:rPr>
                      <w:rFonts w:asciiTheme="majorHAnsi" w:hAnsiTheme="majorHAnsi"/>
                    </w:rPr>
                    <w:t xml:space="preserve">Quand je me couche sur mon lit, juste </w:t>
                  </w:r>
                  <w:proofErr w:type="spellStart"/>
                  <w:r w:rsidRPr="00CD7A39">
                    <w:rPr>
                      <w:rFonts w:asciiTheme="majorHAnsi" w:hAnsiTheme="majorHAnsi"/>
                    </w:rPr>
                    <w:t>au dessus</w:t>
                  </w:r>
                  <w:proofErr w:type="spellEnd"/>
                  <w:r w:rsidRPr="00CD7A39">
                    <w:rPr>
                      <w:rFonts w:asciiTheme="majorHAnsi" w:hAnsiTheme="majorHAnsi"/>
                    </w:rPr>
                    <w:t xml:space="preserve"> de ma tête je vois une lampe ronde en verre de 30cm de rayon</w:t>
                  </w:r>
                </w:p>
              </w:tc>
            </w:tr>
            <w:tr w:rsidR="00391693" w:rsidRPr="00CD7A39" w14:paraId="1AB9B0C6" w14:textId="77777777" w:rsidTr="0088074D">
              <w:tc>
                <w:tcPr>
                  <w:tcW w:w="0" w:type="auto"/>
                </w:tcPr>
                <w:p w14:paraId="708A7BD9" w14:textId="77777777" w:rsidR="00391693" w:rsidRPr="00CD7A39" w:rsidRDefault="00391693" w:rsidP="0088074D">
                  <w:pPr>
                    <w:rPr>
                      <w:rFonts w:asciiTheme="majorHAnsi" w:hAnsiTheme="majorHAnsi"/>
                    </w:rPr>
                  </w:pPr>
                  <w:r w:rsidRPr="00CD7A39">
                    <w:rPr>
                      <w:rFonts w:asciiTheme="majorHAnsi" w:hAnsiTheme="majorHAnsi"/>
                    </w:rPr>
                    <w:t>Télévision</w:t>
                  </w:r>
                </w:p>
              </w:tc>
              <w:tc>
                <w:tcPr>
                  <w:tcW w:w="0" w:type="auto"/>
                </w:tcPr>
                <w:p w14:paraId="0BBE3310" w14:textId="77777777" w:rsidR="00391693" w:rsidRPr="00CD7A39" w:rsidRDefault="00391693" w:rsidP="0088074D">
                  <w:pPr>
                    <w:rPr>
                      <w:rFonts w:asciiTheme="majorHAnsi" w:hAnsiTheme="majorHAnsi"/>
                    </w:rPr>
                  </w:pPr>
                  <w:r w:rsidRPr="00CD7A39">
                    <w:rPr>
                      <w:rFonts w:asciiTheme="majorHAnsi" w:hAnsiTheme="majorHAnsi"/>
                    </w:rPr>
                    <w:t>Au pied du lit, il y a une télévision de 120cm sur 70cm posé sur une table de 1m de hauteur</w:t>
                  </w:r>
                </w:p>
              </w:tc>
            </w:tr>
            <w:tr w:rsidR="00391693" w:rsidRPr="00CD7A39" w14:paraId="4B9A19A7" w14:textId="77777777" w:rsidTr="0088074D">
              <w:tc>
                <w:tcPr>
                  <w:tcW w:w="0" w:type="auto"/>
                </w:tcPr>
                <w:p w14:paraId="60BF6C1A"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2AA308EC" w14:textId="77777777" w:rsidR="00391693" w:rsidRPr="00CD7A39" w:rsidRDefault="00391693" w:rsidP="0088074D">
                  <w:pPr>
                    <w:rPr>
                      <w:rFonts w:asciiTheme="majorHAnsi" w:hAnsiTheme="majorHAnsi"/>
                    </w:rPr>
                  </w:pPr>
                  <w:r w:rsidRPr="00CD7A39">
                    <w:rPr>
                      <w:rFonts w:asciiTheme="majorHAnsi" w:hAnsiTheme="majorHAnsi"/>
                    </w:rPr>
                    <w:t>Quand je rentre dans la pièce, contre le mur à gauche il y a un bureau de 170x90x100</w:t>
                  </w:r>
                </w:p>
              </w:tc>
            </w:tr>
            <w:tr w:rsidR="00391693" w:rsidRPr="00CD7A39" w14:paraId="1E76F19B" w14:textId="77777777" w:rsidTr="0088074D">
              <w:tc>
                <w:tcPr>
                  <w:tcW w:w="0" w:type="auto"/>
                </w:tcPr>
                <w:p w14:paraId="71D7064A" w14:textId="77777777" w:rsidR="00391693" w:rsidRPr="00CD7A39" w:rsidRDefault="00391693" w:rsidP="0088074D">
                  <w:pPr>
                    <w:rPr>
                      <w:rFonts w:asciiTheme="majorHAnsi" w:hAnsiTheme="majorHAnsi"/>
                    </w:rPr>
                  </w:pPr>
                  <w:r w:rsidRPr="00CD7A39">
                    <w:rPr>
                      <w:rFonts w:asciiTheme="majorHAnsi" w:hAnsiTheme="majorHAnsi"/>
                    </w:rPr>
                    <w:t>Sur le bureau</w:t>
                  </w:r>
                </w:p>
              </w:tc>
              <w:tc>
                <w:tcPr>
                  <w:tcW w:w="0" w:type="auto"/>
                </w:tcPr>
                <w:p w14:paraId="611930ED" w14:textId="77777777" w:rsidR="00391693" w:rsidRPr="00CD7A39" w:rsidRDefault="00391693" w:rsidP="0088074D">
                  <w:pPr>
                    <w:rPr>
                      <w:rFonts w:asciiTheme="majorHAnsi" w:hAnsiTheme="majorHAnsi"/>
                    </w:rPr>
                  </w:pPr>
                  <w:r w:rsidRPr="00CD7A39">
                    <w:rPr>
                      <w:rFonts w:asciiTheme="majorHAnsi" w:hAnsiTheme="majorHAnsi"/>
                    </w:rPr>
                    <w:t>Sur le bureau il y a un écran, un clavier et une souris.</w:t>
                  </w:r>
                </w:p>
              </w:tc>
            </w:tr>
            <w:tr w:rsidR="00391693" w:rsidRPr="00CD7A39" w14:paraId="5E17E1CE" w14:textId="77777777" w:rsidTr="0088074D">
              <w:tc>
                <w:tcPr>
                  <w:tcW w:w="0" w:type="auto"/>
                </w:tcPr>
                <w:p w14:paraId="541F844D" w14:textId="77777777" w:rsidR="00391693" w:rsidRPr="00CD7A39" w:rsidRDefault="00391693" w:rsidP="0088074D">
                  <w:pPr>
                    <w:rPr>
                      <w:rFonts w:asciiTheme="majorHAnsi" w:hAnsiTheme="majorHAnsi"/>
                    </w:rPr>
                  </w:pPr>
                  <w:r w:rsidRPr="00CD7A39">
                    <w:rPr>
                      <w:rFonts w:asciiTheme="majorHAnsi" w:hAnsiTheme="majorHAnsi"/>
                    </w:rPr>
                    <w:t>Matériau mur</w:t>
                  </w:r>
                </w:p>
              </w:tc>
              <w:tc>
                <w:tcPr>
                  <w:tcW w:w="0" w:type="auto"/>
                </w:tcPr>
                <w:p w14:paraId="58235244" w14:textId="77777777" w:rsidR="00391693" w:rsidRPr="00CD7A39" w:rsidRDefault="00391693" w:rsidP="0088074D">
                  <w:pPr>
                    <w:rPr>
                      <w:rFonts w:asciiTheme="majorHAnsi" w:hAnsiTheme="majorHAnsi"/>
                    </w:rPr>
                  </w:pPr>
                  <w:r w:rsidRPr="00CD7A39">
                    <w:rPr>
                      <w:rFonts w:asciiTheme="majorHAnsi" w:hAnsiTheme="majorHAnsi"/>
                    </w:rPr>
                    <w:t>Tous les murs/plafonds de la chambre sont en crépis</w:t>
                  </w:r>
                </w:p>
              </w:tc>
            </w:tr>
            <w:tr w:rsidR="00391693" w:rsidRPr="00CD7A39" w14:paraId="45056E34" w14:textId="77777777" w:rsidTr="0088074D">
              <w:tc>
                <w:tcPr>
                  <w:tcW w:w="0" w:type="auto"/>
                </w:tcPr>
                <w:p w14:paraId="553E7347"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57D943A8" w14:textId="77777777" w:rsidR="00391693" w:rsidRPr="00CD7A39" w:rsidRDefault="00391693" w:rsidP="0088074D">
                  <w:pPr>
                    <w:rPr>
                      <w:rFonts w:asciiTheme="majorHAnsi" w:hAnsiTheme="majorHAnsi"/>
                    </w:rPr>
                  </w:pPr>
                  <w:r w:rsidRPr="00CD7A39">
                    <w:rPr>
                      <w:rFonts w:asciiTheme="majorHAnsi" w:hAnsiTheme="majorHAnsi"/>
                    </w:rPr>
                    <w:t>Autour de la table, il y a 6 chaises en bois.</w:t>
                  </w:r>
                </w:p>
              </w:tc>
            </w:tr>
            <w:tr w:rsidR="00391693" w:rsidRPr="00CD7A39" w14:paraId="0267953D" w14:textId="77777777" w:rsidTr="0088074D">
              <w:tc>
                <w:tcPr>
                  <w:tcW w:w="0" w:type="auto"/>
                </w:tcPr>
                <w:p w14:paraId="7C61A97D"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49B01021" w14:textId="77777777" w:rsidR="00391693" w:rsidRPr="00CD7A39" w:rsidRDefault="00391693" w:rsidP="0088074D">
                  <w:pPr>
                    <w:rPr>
                      <w:rFonts w:asciiTheme="majorHAnsi" w:hAnsiTheme="majorHAnsi"/>
                    </w:rPr>
                  </w:pPr>
                  <w:r w:rsidRPr="00CD7A39">
                    <w:rPr>
                      <w:rFonts w:asciiTheme="majorHAnsi" w:hAnsiTheme="majorHAnsi"/>
                    </w:rPr>
                    <w:t>Dans l'immeuble, la chambre est dans les 3 appartements à l'ouest du 2ème étage</w:t>
                  </w:r>
                </w:p>
              </w:tc>
            </w:tr>
          </w:tbl>
          <w:p w14:paraId="5AD4F111" w14:textId="77777777" w:rsidR="00391693" w:rsidRPr="00CD7A39" w:rsidRDefault="00391693" w:rsidP="0088074D">
            <w:pPr>
              <w:rPr>
                <w:rFonts w:asciiTheme="majorHAnsi" w:hAnsiTheme="majorHAnsi"/>
              </w:rPr>
            </w:pPr>
          </w:p>
        </w:tc>
      </w:tr>
    </w:tbl>
    <w:p w14:paraId="11716BE7" w14:textId="77777777" w:rsidR="00391693" w:rsidRPr="00CD7A39" w:rsidRDefault="00391693" w:rsidP="00391693">
      <w:pPr>
        <w:rPr>
          <w:rFonts w:asciiTheme="majorHAnsi" w:hAnsiTheme="majorHAnsi"/>
        </w:rPr>
      </w:pPr>
    </w:p>
    <w:p w14:paraId="4745429A" w14:textId="77777777" w:rsidR="00391693" w:rsidRPr="00CD7A39" w:rsidRDefault="00391693" w:rsidP="00391693">
      <w:pPr>
        <w:pStyle w:val="Titre3"/>
      </w:pPr>
      <w:r w:rsidRPr="00CD7A39">
        <w:t>Appartement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2113A09C" w14:textId="77777777" w:rsidTr="0088074D">
        <w:tc>
          <w:tcPr>
            <w:tcW w:w="0" w:type="auto"/>
          </w:tcPr>
          <w:p w14:paraId="4718E4F0"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de l'appartement Je veux un </w:t>
            </w:r>
            <w:proofErr w:type="gramStart"/>
            <w:r w:rsidRPr="00CD7A39">
              <w:rPr>
                <w:rFonts w:asciiTheme="majorHAnsi" w:hAnsiTheme="majorHAnsi"/>
              </w:rPr>
              <w:t>studio  Pour</w:t>
            </w:r>
            <w:proofErr w:type="gramEnd"/>
            <w:r w:rsidRPr="00CD7A39">
              <w:rPr>
                <w:rFonts w:asciiTheme="majorHAnsi" w:hAnsiTheme="majorHAnsi"/>
              </w:rPr>
              <w:t xml:space="preserve"> pouvoir y vivre toute l'année</w:t>
            </w:r>
          </w:p>
        </w:tc>
      </w:tr>
      <w:tr w:rsidR="00391693" w:rsidRPr="00CD7A39" w14:paraId="718FBDAF" w14:textId="77777777" w:rsidTr="0088074D">
        <w:tc>
          <w:tcPr>
            <w:tcW w:w="0" w:type="auto"/>
          </w:tcPr>
          <w:p w14:paraId="090536D9"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451"/>
              <w:gridCol w:w="7589"/>
            </w:tblGrid>
            <w:tr w:rsidR="00391693" w:rsidRPr="00CD7A39" w14:paraId="4E1237A4" w14:textId="77777777" w:rsidTr="0088074D">
              <w:tc>
                <w:tcPr>
                  <w:tcW w:w="0" w:type="auto"/>
                </w:tcPr>
                <w:p w14:paraId="2815E2D3" w14:textId="77777777" w:rsidR="00391693" w:rsidRPr="00CD7A39" w:rsidRDefault="00391693" w:rsidP="0088074D">
                  <w:pPr>
                    <w:rPr>
                      <w:rFonts w:asciiTheme="majorHAnsi" w:hAnsiTheme="majorHAnsi"/>
                    </w:rPr>
                  </w:pPr>
                  <w:proofErr w:type="gramStart"/>
                  <w:r w:rsidRPr="00CD7A39">
                    <w:rPr>
                      <w:rFonts w:asciiTheme="majorHAnsi" w:hAnsiTheme="majorHAnsi"/>
                    </w:rPr>
                    <w:t>pc</w:t>
                  </w:r>
                  <w:proofErr w:type="gramEnd"/>
                  <w:r w:rsidRPr="00CD7A39">
                    <w:rPr>
                      <w:rFonts w:asciiTheme="majorHAnsi" w:hAnsiTheme="majorHAnsi"/>
                    </w:rPr>
                    <w:t xml:space="preserve"> et fenêtre</w:t>
                  </w:r>
                </w:p>
              </w:tc>
              <w:tc>
                <w:tcPr>
                  <w:tcW w:w="0" w:type="auto"/>
                </w:tcPr>
                <w:p w14:paraId="6AAB70C5" w14:textId="77777777" w:rsidR="00391693" w:rsidRPr="00CD7A39" w:rsidRDefault="00391693" w:rsidP="0088074D">
                  <w:pPr>
                    <w:rPr>
                      <w:rFonts w:asciiTheme="majorHAnsi" w:hAnsiTheme="majorHAnsi"/>
                    </w:rPr>
                  </w:pPr>
                  <w:r w:rsidRPr="00CD7A39">
                    <w:rPr>
                      <w:rFonts w:asciiTheme="majorHAnsi" w:hAnsiTheme="majorHAnsi"/>
                    </w:rPr>
                    <w:t xml:space="preserve">Dans le coin supérieur droit de l'appartement, quand j'entre dans l'appartement, Il y a un bureau à </w:t>
                  </w:r>
                  <w:proofErr w:type="spellStart"/>
                  <w:r w:rsidRPr="00CD7A39">
                    <w:rPr>
                      <w:rFonts w:asciiTheme="majorHAnsi" w:hAnsiTheme="majorHAnsi"/>
                    </w:rPr>
                    <w:t>coté</w:t>
                  </w:r>
                  <w:proofErr w:type="spellEnd"/>
                  <w:r w:rsidRPr="00CD7A39">
                    <w:rPr>
                      <w:rFonts w:asciiTheme="majorHAnsi" w:hAnsiTheme="majorHAnsi"/>
                    </w:rPr>
                    <w:t xml:space="preserve"> d'une fenêtre, avec un pc fixe, une chaise de bureau et un écran</w:t>
                  </w:r>
                </w:p>
              </w:tc>
            </w:tr>
            <w:tr w:rsidR="00391693" w:rsidRPr="00CD7A39" w14:paraId="765D0584" w14:textId="77777777" w:rsidTr="0088074D">
              <w:tc>
                <w:tcPr>
                  <w:tcW w:w="0" w:type="auto"/>
                </w:tcPr>
                <w:p w14:paraId="2BED7502" w14:textId="77777777" w:rsidR="00391693" w:rsidRPr="00CD7A39" w:rsidRDefault="00391693" w:rsidP="0088074D">
                  <w:pPr>
                    <w:rPr>
                      <w:rFonts w:asciiTheme="majorHAnsi" w:hAnsiTheme="majorHAnsi"/>
                    </w:rPr>
                  </w:pPr>
                  <w:proofErr w:type="gramStart"/>
                  <w:r w:rsidRPr="00CD7A39">
                    <w:rPr>
                      <w:rFonts w:asciiTheme="majorHAnsi" w:hAnsiTheme="majorHAnsi"/>
                    </w:rPr>
                    <w:t>lit</w:t>
                  </w:r>
                  <w:proofErr w:type="gramEnd"/>
                </w:p>
              </w:tc>
              <w:tc>
                <w:tcPr>
                  <w:tcW w:w="0" w:type="auto"/>
                </w:tcPr>
                <w:p w14:paraId="4FAE8CD1" w14:textId="77777777" w:rsidR="00391693" w:rsidRPr="00CD7A39" w:rsidRDefault="00391693" w:rsidP="0088074D">
                  <w:pPr>
                    <w:rPr>
                      <w:rFonts w:asciiTheme="majorHAnsi" w:hAnsiTheme="majorHAnsi"/>
                    </w:rPr>
                  </w:pPr>
                  <w:r w:rsidRPr="00CD7A39">
                    <w:rPr>
                      <w:rFonts w:asciiTheme="majorHAnsi" w:hAnsiTheme="majorHAnsi"/>
                    </w:rPr>
                    <w:t xml:space="preserve">A gauche, quand j'entre dans l'appartement, Il y a un lit de deux mètres de long et </w:t>
                  </w:r>
                  <w:proofErr w:type="gramStart"/>
                  <w:r w:rsidRPr="00CD7A39">
                    <w:rPr>
                      <w:rFonts w:asciiTheme="majorHAnsi" w:hAnsiTheme="majorHAnsi"/>
                    </w:rPr>
                    <w:t>de un</w:t>
                  </w:r>
                  <w:proofErr w:type="gramEnd"/>
                  <w:r w:rsidRPr="00CD7A39">
                    <w:rPr>
                      <w:rFonts w:asciiTheme="majorHAnsi" w:hAnsiTheme="majorHAnsi"/>
                    </w:rPr>
                    <w:t xml:space="preserve"> mètre de large en bois.</w:t>
                  </w:r>
                </w:p>
              </w:tc>
            </w:tr>
            <w:tr w:rsidR="00391693" w:rsidRPr="00CD7A39" w14:paraId="07AA1C59" w14:textId="77777777" w:rsidTr="0088074D">
              <w:tc>
                <w:tcPr>
                  <w:tcW w:w="0" w:type="auto"/>
                </w:tcPr>
                <w:p w14:paraId="69A97FC1" w14:textId="77777777" w:rsidR="00391693" w:rsidRPr="00CD7A39" w:rsidRDefault="00391693" w:rsidP="0088074D">
                  <w:pPr>
                    <w:rPr>
                      <w:rFonts w:asciiTheme="majorHAnsi" w:hAnsiTheme="majorHAnsi"/>
                    </w:rPr>
                  </w:pPr>
                  <w:proofErr w:type="gramStart"/>
                  <w:r w:rsidRPr="00CD7A39">
                    <w:rPr>
                      <w:rFonts w:asciiTheme="majorHAnsi" w:hAnsiTheme="majorHAnsi"/>
                    </w:rPr>
                    <w:t>colonne</w:t>
                  </w:r>
                  <w:proofErr w:type="gramEnd"/>
                  <w:r w:rsidRPr="00CD7A39">
                    <w:rPr>
                      <w:rFonts w:asciiTheme="majorHAnsi" w:hAnsiTheme="majorHAnsi"/>
                    </w:rPr>
                    <w:t xml:space="preserve"> et cheminée</w:t>
                  </w:r>
                </w:p>
              </w:tc>
              <w:tc>
                <w:tcPr>
                  <w:tcW w:w="0" w:type="auto"/>
                </w:tcPr>
                <w:p w14:paraId="2696F10C" w14:textId="77777777" w:rsidR="00391693" w:rsidRPr="00CD7A39" w:rsidRDefault="00391693" w:rsidP="0088074D">
                  <w:pPr>
                    <w:rPr>
                      <w:rFonts w:asciiTheme="majorHAnsi" w:hAnsiTheme="majorHAnsi"/>
                    </w:rPr>
                  </w:pPr>
                  <w:r w:rsidRPr="00CD7A39">
                    <w:rPr>
                      <w:rFonts w:asciiTheme="majorHAnsi" w:hAnsiTheme="majorHAnsi"/>
                    </w:rPr>
                    <w:t xml:space="preserve">Au milieu de </w:t>
                  </w:r>
                  <w:proofErr w:type="gramStart"/>
                  <w:r w:rsidRPr="00CD7A39">
                    <w:rPr>
                      <w:rFonts w:asciiTheme="majorHAnsi" w:hAnsiTheme="majorHAnsi"/>
                    </w:rPr>
                    <w:t>l'appartement  Quand</w:t>
                  </w:r>
                  <w:proofErr w:type="gramEnd"/>
                  <w:r w:rsidRPr="00CD7A39">
                    <w:rPr>
                      <w:rFonts w:asciiTheme="majorHAnsi" w:hAnsiTheme="majorHAnsi"/>
                    </w:rPr>
                    <w:t xml:space="preserve"> j'entre par la porte  Il y a une colonne avec une cheminée devant.</w:t>
                  </w:r>
                </w:p>
              </w:tc>
            </w:tr>
            <w:tr w:rsidR="00391693" w:rsidRPr="00CD7A39" w14:paraId="1D9D85C1" w14:textId="77777777" w:rsidTr="0088074D">
              <w:tc>
                <w:tcPr>
                  <w:tcW w:w="0" w:type="auto"/>
                </w:tcPr>
                <w:p w14:paraId="240E44A5" w14:textId="77777777" w:rsidR="00391693" w:rsidRPr="00CD7A39" w:rsidRDefault="00391693" w:rsidP="0088074D">
                  <w:pPr>
                    <w:rPr>
                      <w:rFonts w:asciiTheme="majorHAnsi" w:hAnsiTheme="majorHAnsi"/>
                    </w:rPr>
                  </w:pPr>
                  <w:r w:rsidRPr="00CD7A39">
                    <w:rPr>
                      <w:rFonts w:asciiTheme="majorHAnsi" w:hAnsiTheme="majorHAnsi"/>
                    </w:rPr>
                    <w:t>Cuisine</w:t>
                  </w:r>
                </w:p>
              </w:tc>
              <w:tc>
                <w:tcPr>
                  <w:tcW w:w="0" w:type="auto"/>
                </w:tcPr>
                <w:p w14:paraId="526C3E44" w14:textId="77777777" w:rsidR="00391693" w:rsidRPr="00CD7A39" w:rsidRDefault="00391693" w:rsidP="0088074D">
                  <w:pPr>
                    <w:rPr>
                      <w:rFonts w:asciiTheme="majorHAnsi" w:hAnsiTheme="majorHAnsi"/>
                    </w:rPr>
                  </w:pPr>
                  <w:r w:rsidRPr="00CD7A39">
                    <w:rPr>
                      <w:rFonts w:asciiTheme="majorHAnsi" w:hAnsiTheme="majorHAnsi"/>
                    </w:rPr>
                    <w:t xml:space="preserve">A droite de </w:t>
                  </w:r>
                  <w:proofErr w:type="gramStart"/>
                  <w:r w:rsidRPr="00CD7A39">
                    <w:rPr>
                      <w:rFonts w:asciiTheme="majorHAnsi" w:hAnsiTheme="majorHAnsi"/>
                    </w:rPr>
                    <w:t>l'appartement  quand</w:t>
                  </w:r>
                  <w:proofErr w:type="gramEnd"/>
                  <w:r w:rsidRPr="00CD7A39">
                    <w:rPr>
                      <w:rFonts w:asciiTheme="majorHAnsi" w:hAnsiTheme="majorHAnsi"/>
                    </w:rPr>
                    <w:t xml:space="preserve"> j'entre par la porte  Il y a une cuisine composée des appareils dans l'ordre suivant de droite à gauche : un four, une cuisinière, un </w:t>
                  </w:r>
                  <w:proofErr w:type="spellStart"/>
                  <w:r w:rsidRPr="00CD7A39">
                    <w:rPr>
                      <w:rFonts w:asciiTheme="majorHAnsi" w:hAnsiTheme="majorHAnsi"/>
                    </w:rPr>
                    <w:t>lave vaisselle</w:t>
                  </w:r>
                  <w:proofErr w:type="spellEnd"/>
                  <w:r w:rsidRPr="00CD7A39">
                    <w:rPr>
                      <w:rFonts w:asciiTheme="majorHAnsi" w:hAnsiTheme="majorHAnsi"/>
                    </w:rPr>
                    <w:t>,  et un réfrigérateur.</w:t>
                  </w:r>
                </w:p>
              </w:tc>
            </w:tr>
            <w:tr w:rsidR="00391693" w:rsidRPr="00CD7A39" w14:paraId="4ED1891E" w14:textId="77777777" w:rsidTr="0088074D">
              <w:tc>
                <w:tcPr>
                  <w:tcW w:w="0" w:type="auto"/>
                </w:tcPr>
                <w:p w14:paraId="3F2108CB" w14:textId="77777777" w:rsidR="00391693" w:rsidRPr="00CD7A39" w:rsidRDefault="00391693" w:rsidP="0088074D">
                  <w:pPr>
                    <w:rPr>
                      <w:rFonts w:asciiTheme="majorHAnsi" w:hAnsiTheme="majorHAnsi"/>
                    </w:rPr>
                  </w:pPr>
                  <w:r w:rsidRPr="00CD7A39">
                    <w:rPr>
                      <w:rFonts w:asciiTheme="majorHAnsi" w:hAnsiTheme="majorHAnsi"/>
                    </w:rPr>
                    <w:t>Plante</w:t>
                  </w:r>
                </w:p>
              </w:tc>
              <w:tc>
                <w:tcPr>
                  <w:tcW w:w="0" w:type="auto"/>
                </w:tcPr>
                <w:p w14:paraId="715B18C1" w14:textId="77777777" w:rsidR="00391693" w:rsidRPr="00CD7A39" w:rsidRDefault="00391693" w:rsidP="0088074D">
                  <w:pPr>
                    <w:rPr>
                      <w:rFonts w:asciiTheme="majorHAnsi" w:hAnsiTheme="majorHAnsi"/>
                    </w:rPr>
                  </w:pPr>
                  <w:r w:rsidRPr="00CD7A39">
                    <w:rPr>
                      <w:rFonts w:asciiTheme="majorHAnsi" w:hAnsiTheme="majorHAnsi"/>
                    </w:rPr>
                    <w:t>A droite de la cheminée, il y a une plante verte dans un pot brun.</w:t>
                  </w:r>
                </w:p>
              </w:tc>
            </w:tr>
            <w:tr w:rsidR="00391693" w:rsidRPr="00CD7A39" w14:paraId="3631FF94" w14:textId="77777777" w:rsidTr="0088074D">
              <w:tc>
                <w:tcPr>
                  <w:tcW w:w="0" w:type="auto"/>
                </w:tcPr>
                <w:p w14:paraId="5786180B"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4E553729" w14:textId="77777777" w:rsidR="00391693" w:rsidRPr="00CD7A39" w:rsidRDefault="00391693" w:rsidP="0088074D">
                  <w:pPr>
                    <w:rPr>
                      <w:rFonts w:asciiTheme="majorHAnsi" w:hAnsiTheme="majorHAnsi"/>
                    </w:rPr>
                  </w:pPr>
                  <w:r w:rsidRPr="00CD7A39">
                    <w:rPr>
                      <w:rFonts w:asciiTheme="majorHAnsi" w:hAnsiTheme="majorHAnsi"/>
                    </w:rPr>
                    <w:t>Sur le mur vue extérieure de l'appartement, Il y a 2 fenêtres de 350x130cm.</w:t>
                  </w:r>
                </w:p>
              </w:tc>
            </w:tr>
            <w:tr w:rsidR="00391693" w:rsidRPr="00CD7A39" w14:paraId="17766C17" w14:textId="77777777" w:rsidTr="0088074D">
              <w:tc>
                <w:tcPr>
                  <w:tcW w:w="0" w:type="auto"/>
                </w:tcPr>
                <w:p w14:paraId="3726A8E2" w14:textId="77777777" w:rsidR="00391693" w:rsidRPr="00CD7A39" w:rsidRDefault="00391693" w:rsidP="0088074D">
                  <w:pPr>
                    <w:rPr>
                      <w:rFonts w:asciiTheme="majorHAnsi" w:hAnsiTheme="majorHAnsi"/>
                    </w:rPr>
                  </w:pPr>
                  <w:r w:rsidRPr="00CD7A39">
                    <w:rPr>
                      <w:rFonts w:asciiTheme="majorHAnsi" w:hAnsiTheme="majorHAnsi"/>
                    </w:rPr>
                    <w:t>Murs</w:t>
                  </w:r>
                </w:p>
              </w:tc>
              <w:tc>
                <w:tcPr>
                  <w:tcW w:w="0" w:type="auto"/>
                </w:tcPr>
                <w:p w14:paraId="6129B0F4" w14:textId="77777777" w:rsidR="00391693" w:rsidRPr="00CD7A39" w:rsidRDefault="00391693" w:rsidP="0088074D">
                  <w:pPr>
                    <w:rPr>
                      <w:rFonts w:asciiTheme="majorHAnsi" w:hAnsiTheme="majorHAnsi"/>
                    </w:rPr>
                  </w:pPr>
                  <w:r w:rsidRPr="00CD7A39">
                    <w:rPr>
                      <w:rFonts w:asciiTheme="majorHAnsi" w:hAnsiTheme="majorHAnsi"/>
                    </w:rPr>
                    <w:t xml:space="preserve">Dans </w:t>
                  </w:r>
                  <w:proofErr w:type="gramStart"/>
                  <w:r w:rsidRPr="00CD7A39">
                    <w:rPr>
                      <w:rFonts w:asciiTheme="majorHAnsi" w:hAnsiTheme="majorHAnsi"/>
                    </w:rPr>
                    <w:t>l'appartement ,</w:t>
                  </w:r>
                  <w:proofErr w:type="gramEnd"/>
                  <w:r w:rsidRPr="00CD7A39">
                    <w:rPr>
                      <w:rFonts w:asciiTheme="majorHAnsi" w:hAnsiTheme="majorHAnsi"/>
                    </w:rPr>
                    <w:t xml:space="preserve"> les murs sont en crépis.</w:t>
                  </w:r>
                </w:p>
              </w:tc>
            </w:tr>
            <w:tr w:rsidR="00391693" w:rsidRPr="00CD7A39" w14:paraId="209BB7A8" w14:textId="77777777" w:rsidTr="0088074D">
              <w:tc>
                <w:tcPr>
                  <w:tcW w:w="0" w:type="auto"/>
                </w:tcPr>
                <w:p w14:paraId="351D73F7" w14:textId="77777777" w:rsidR="00391693" w:rsidRPr="00CD7A39" w:rsidRDefault="00391693" w:rsidP="0088074D">
                  <w:pPr>
                    <w:rPr>
                      <w:rFonts w:asciiTheme="majorHAnsi" w:hAnsiTheme="majorHAnsi"/>
                    </w:rPr>
                  </w:pPr>
                  <w:r w:rsidRPr="00CD7A39">
                    <w:rPr>
                      <w:rFonts w:asciiTheme="majorHAnsi" w:hAnsiTheme="majorHAnsi"/>
                    </w:rPr>
                    <w:t>Projecteurs</w:t>
                  </w:r>
                </w:p>
              </w:tc>
              <w:tc>
                <w:tcPr>
                  <w:tcW w:w="0" w:type="auto"/>
                </w:tcPr>
                <w:p w14:paraId="45F69AC1" w14:textId="77777777" w:rsidR="00391693" w:rsidRPr="00CD7A39" w:rsidRDefault="00391693" w:rsidP="0088074D">
                  <w:pPr>
                    <w:rPr>
                      <w:rFonts w:asciiTheme="majorHAnsi" w:hAnsiTheme="majorHAnsi"/>
                    </w:rPr>
                  </w:pPr>
                  <w:r w:rsidRPr="00CD7A39">
                    <w:rPr>
                      <w:rFonts w:asciiTheme="majorHAnsi" w:hAnsiTheme="majorHAnsi"/>
                    </w:rPr>
                    <w:t>Au plafond, Il y a quatre projecteurs noirs répartis en carré.</w:t>
                  </w:r>
                </w:p>
              </w:tc>
            </w:tr>
            <w:tr w:rsidR="00391693" w:rsidRPr="00CD7A39" w14:paraId="21D9328F" w14:textId="77777777" w:rsidTr="0088074D">
              <w:tc>
                <w:tcPr>
                  <w:tcW w:w="0" w:type="auto"/>
                </w:tcPr>
                <w:p w14:paraId="10E15DD5" w14:textId="77777777" w:rsidR="00391693" w:rsidRPr="00CD7A39" w:rsidRDefault="00391693" w:rsidP="0088074D">
                  <w:pPr>
                    <w:rPr>
                      <w:rFonts w:asciiTheme="majorHAnsi" w:hAnsiTheme="majorHAnsi"/>
                    </w:rPr>
                  </w:pPr>
                  <w:r w:rsidRPr="00CD7A39">
                    <w:rPr>
                      <w:rFonts w:asciiTheme="majorHAnsi" w:hAnsiTheme="majorHAnsi"/>
                    </w:rPr>
                    <w:t>Etage et nombre</w:t>
                  </w:r>
                </w:p>
              </w:tc>
              <w:tc>
                <w:tcPr>
                  <w:tcW w:w="0" w:type="auto"/>
                </w:tcPr>
                <w:p w14:paraId="30D977E4" w14:textId="77777777" w:rsidR="00391693" w:rsidRPr="00CD7A39" w:rsidRDefault="00391693" w:rsidP="0088074D">
                  <w:pPr>
                    <w:rPr>
                      <w:rFonts w:asciiTheme="majorHAnsi" w:hAnsiTheme="majorHAnsi"/>
                    </w:rPr>
                  </w:pPr>
                  <w:r w:rsidRPr="00CD7A39">
                    <w:rPr>
                      <w:rFonts w:asciiTheme="majorHAnsi" w:hAnsiTheme="majorHAnsi"/>
                    </w:rPr>
                    <w:t xml:space="preserve">Dans l'immeuble au 2ème étage il y a 2 </w:t>
                  </w:r>
                  <w:proofErr w:type="gramStart"/>
                  <w:r w:rsidRPr="00CD7A39">
                    <w:rPr>
                      <w:rFonts w:asciiTheme="majorHAnsi" w:hAnsiTheme="majorHAnsi"/>
                    </w:rPr>
                    <w:t>studio</w:t>
                  </w:r>
                  <w:proofErr w:type="gramEnd"/>
                  <w:r w:rsidRPr="00CD7A39">
                    <w:rPr>
                      <w:rFonts w:asciiTheme="majorHAnsi" w:hAnsiTheme="majorHAnsi"/>
                    </w:rPr>
                    <w:t xml:space="preserve"> comme celui-ci, un au nord et un au sud. (</w:t>
                  </w:r>
                  <w:proofErr w:type="gramStart"/>
                  <w:r w:rsidRPr="00CD7A39">
                    <w:rPr>
                      <w:rFonts w:asciiTheme="majorHAnsi" w:hAnsiTheme="majorHAnsi"/>
                    </w:rPr>
                    <w:t>voir</w:t>
                  </w:r>
                  <w:proofErr w:type="gramEnd"/>
                  <w:r w:rsidRPr="00CD7A39">
                    <w:rPr>
                      <w:rFonts w:asciiTheme="majorHAnsi" w:hAnsiTheme="majorHAnsi"/>
                    </w:rPr>
                    <w:t xml:space="preserve"> image)</w:t>
                  </w:r>
                </w:p>
              </w:tc>
            </w:tr>
            <w:tr w:rsidR="00391693" w:rsidRPr="00CD7A39" w14:paraId="75EF3E74" w14:textId="77777777" w:rsidTr="0088074D">
              <w:tc>
                <w:tcPr>
                  <w:tcW w:w="0" w:type="auto"/>
                </w:tcPr>
                <w:p w14:paraId="24754B6D"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42DB6645" w14:textId="77777777" w:rsidR="00391693" w:rsidRPr="00CD7A39" w:rsidRDefault="00391693" w:rsidP="0088074D">
                  <w:pPr>
                    <w:rPr>
                      <w:rFonts w:asciiTheme="majorHAnsi" w:hAnsiTheme="majorHAnsi"/>
                    </w:rPr>
                  </w:pPr>
                  <w:r w:rsidRPr="00CD7A39">
                    <w:rPr>
                      <w:rFonts w:asciiTheme="majorHAnsi" w:hAnsiTheme="majorHAnsi"/>
                    </w:rPr>
                    <w:t>L'appartement fait 1248.5x1000cm.</w:t>
                  </w:r>
                </w:p>
              </w:tc>
            </w:tr>
          </w:tbl>
          <w:p w14:paraId="763BDCBA" w14:textId="77777777" w:rsidR="00391693" w:rsidRPr="00CD7A39" w:rsidRDefault="00391693" w:rsidP="0088074D">
            <w:pPr>
              <w:rPr>
                <w:rFonts w:asciiTheme="majorHAnsi" w:hAnsiTheme="majorHAnsi"/>
              </w:rPr>
            </w:pPr>
          </w:p>
        </w:tc>
      </w:tr>
    </w:tbl>
    <w:p w14:paraId="326CD4FE" w14:textId="77777777" w:rsidR="00391693" w:rsidRPr="00CD7A39" w:rsidRDefault="00391693" w:rsidP="00391693">
      <w:pPr>
        <w:rPr>
          <w:rFonts w:asciiTheme="majorHAnsi" w:hAnsiTheme="majorHAnsi"/>
        </w:rPr>
      </w:pPr>
    </w:p>
    <w:p w14:paraId="1433D5D7" w14:textId="77777777" w:rsidR="00391693" w:rsidRPr="00CD7A39" w:rsidRDefault="00391693" w:rsidP="00391693">
      <w:pPr>
        <w:pStyle w:val="Titre3"/>
      </w:pPr>
      <w:r w:rsidRPr="00CD7A39">
        <w:t>Salle de bain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30EAE612" w14:textId="77777777" w:rsidTr="0088074D">
        <w:tc>
          <w:tcPr>
            <w:tcW w:w="0" w:type="auto"/>
          </w:tcPr>
          <w:p w14:paraId="239F4A1C" w14:textId="77777777" w:rsidR="00391693" w:rsidRPr="00CD7A39" w:rsidRDefault="00391693" w:rsidP="0088074D">
            <w:pPr>
              <w:rPr>
                <w:rFonts w:asciiTheme="majorHAnsi" w:hAnsiTheme="majorHAnsi"/>
              </w:rPr>
            </w:pPr>
            <w:r w:rsidRPr="00CD7A39">
              <w:rPr>
                <w:rFonts w:asciiTheme="majorHAnsi" w:hAnsiTheme="majorHAnsi"/>
              </w:rPr>
              <w:t>En tant qu'habitant Je veux des toilettes Pour pouvoir faire mes besoins</w:t>
            </w:r>
          </w:p>
        </w:tc>
      </w:tr>
      <w:tr w:rsidR="00391693" w:rsidRPr="00CD7A39" w14:paraId="012CB473" w14:textId="77777777" w:rsidTr="0088074D">
        <w:tc>
          <w:tcPr>
            <w:tcW w:w="0" w:type="auto"/>
          </w:tcPr>
          <w:p w14:paraId="3E890878"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620"/>
              <w:gridCol w:w="7420"/>
            </w:tblGrid>
            <w:tr w:rsidR="00391693" w:rsidRPr="00CD7A39" w14:paraId="612AA708" w14:textId="77777777" w:rsidTr="0088074D">
              <w:tc>
                <w:tcPr>
                  <w:tcW w:w="0" w:type="auto"/>
                </w:tcPr>
                <w:p w14:paraId="2A16CBD2" w14:textId="77777777" w:rsidR="00391693" w:rsidRPr="00CD7A39" w:rsidRDefault="00391693" w:rsidP="0088074D">
                  <w:pPr>
                    <w:rPr>
                      <w:rFonts w:asciiTheme="majorHAnsi" w:hAnsiTheme="majorHAnsi"/>
                    </w:rPr>
                  </w:pPr>
                  <w:r w:rsidRPr="00CD7A39">
                    <w:rPr>
                      <w:rFonts w:asciiTheme="majorHAnsi" w:hAnsiTheme="majorHAnsi"/>
                    </w:rPr>
                    <w:t>Couleur</w:t>
                  </w:r>
                </w:p>
              </w:tc>
              <w:tc>
                <w:tcPr>
                  <w:tcW w:w="0" w:type="auto"/>
                </w:tcPr>
                <w:p w14:paraId="4796042A" w14:textId="77777777" w:rsidR="00391693" w:rsidRPr="00CD7A39" w:rsidRDefault="00391693" w:rsidP="0088074D">
                  <w:pPr>
                    <w:rPr>
                      <w:rFonts w:asciiTheme="majorHAnsi" w:hAnsiTheme="majorHAnsi"/>
                    </w:rPr>
                  </w:pPr>
                  <w:r w:rsidRPr="00CD7A39">
                    <w:rPr>
                      <w:rFonts w:asciiTheme="majorHAnsi" w:hAnsiTheme="majorHAnsi"/>
                    </w:rPr>
                    <w:t>Dans la salle de bain à gauche de la porte, il y a des toilettes bleues</w:t>
                  </w:r>
                </w:p>
              </w:tc>
            </w:tr>
            <w:tr w:rsidR="00391693" w:rsidRPr="00CD7A39" w14:paraId="44AB06CE" w14:textId="77777777" w:rsidTr="0088074D">
              <w:tc>
                <w:tcPr>
                  <w:tcW w:w="0" w:type="auto"/>
                </w:tcPr>
                <w:p w14:paraId="3C56CDB3" w14:textId="77777777" w:rsidR="00391693" w:rsidRPr="00CD7A39" w:rsidRDefault="00391693" w:rsidP="0088074D">
                  <w:pPr>
                    <w:rPr>
                      <w:rFonts w:asciiTheme="majorHAnsi" w:hAnsiTheme="majorHAnsi"/>
                    </w:rPr>
                  </w:pPr>
                  <w:r w:rsidRPr="00CD7A39">
                    <w:rPr>
                      <w:rFonts w:asciiTheme="majorHAnsi" w:hAnsiTheme="majorHAnsi"/>
                    </w:rPr>
                    <w:lastRenderedPageBreak/>
                    <w:t>Papier</w:t>
                  </w:r>
                </w:p>
              </w:tc>
              <w:tc>
                <w:tcPr>
                  <w:tcW w:w="0" w:type="auto"/>
                </w:tcPr>
                <w:p w14:paraId="691E262A" w14:textId="77777777" w:rsidR="00391693" w:rsidRPr="00CD7A39" w:rsidRDefault="00391693" w:rsidP="0088074D">
                  <w:pPr>
                    <w:rPr>
                      <w:rFonts w:asciiTheme="majorHAnsi" w:hAnsiTheme="majorHAnsi"/>
                    </w:rPr>
                  </w:pPr>
                  <w:r w:rsidRPr="00CD7A39">
                    <w:rPr>
                      <w:rFonts w:asciiTheme="majorHAnsi" w:hAnsiTheme="majorHAnsi"/>
                    </w:rPr>
                    <w:t>Sur la droite des toilettes (en regardant depuis ceux-ci), il y a du papier déroulant.</w:t>
                  </w:r>
                </w:p>
              </w:tc>
            </w:tr>
            <w:tr w:rsidR="00391693" w:rsidRPr="00CD7A39" w14:paraId="2870E86B" w14:textId="77777777" w:rsidTr="0088074D">
              <w:tc>
                <w:tcPr>
                  <w:tcW w:w="0" w:type="auto"/>
                </w:tcPr>
                <w:p w14:paraId="7030D5BD"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1C84A9C0" w14:textId="77777777" w:rsidR="00391693" w:rsidRPr="00CD7A39" w:rsidRDefault="00391693" w:rsidP="0088074D">
                  <w:pPr>
                    <w:rPr>
                      <w:rFonts w:asciiTheme="majorHAnsi" w:hAnsiTheme="majorHAnsi"/>
                    </w:rPr>
                  </w:pPr>
                  <w:r w:rsidRPr="00CD7A39">
                    <w:rPr>
                      <w:rFonts w:asciiTheme="majorHAnsi" w:hAnsiTheme="majorHAnsi"/>
                    </w:rPr>
                    <w:t>Quand je mesure les dimensions des toilettes, elles font 60x30x60</w:t>
                  </w:r>
                </w:p>
              </w:tc>
            </w:tr>
            <w:tr w:rsidR="00391693" w:rsidRPr="00CD7A39" w14:paraId="70577E4E" w14:textId="77777777" w:rsidTr="0088074D">
              <w:tc>
                <w:tcPr>
                  <w:tcW w:w="0" w:type="auto"/>
                </w:tcPr>
                <w:p w14:paraId="0E911728" w14:textId="77777777" w:rsidR="00391693" w:rsidRPr="00CD7A39" w:rsidRDefault="00391693" w:rsidP="0088074D">
                  <w:pPr>
                    <w:rPr>
                      <w:rFonts w:asciiTheme="majorHAnsi" w:hAnsiTheme="majorHAnsi"/>
                    </w:rPr>
                  </w:pPr>
                  <w:r w:rsidRPr="00CD7A39">
                    <w:rPr>
                      <w:rFonts w:asciiTheme="majorHAnsi" w:hAnsiTheme="majorHAnsi"/>
                    </w:rPr>
                    <w:t>Visibilité de l'extérieur</w:t>
                  </w:r>
                </w:p>
              </w:tc>
              <w:tc>
                <w:tcPr>
                  <w:tcW w:w="0" w:type="auto"/>
                </w:tcPr>
                <w:p w14:paraId="6F321B8A" w14:textId="77777777" w:rsidR="00391693" w:rsidRPr="00CD7A39" w:rsidRDefault="00391693" w:rsidP="0088074D">
                  <w:pPr>
                    <w:rPr>
                      <w:rFonts w:asciiTheme="majorHAnsi" w:hAnsiTheme="majorHAnsi"/>
                    </w:rPr>
                  </w:pPr>
                  <w:r w:rsidRPr="00CD7A39">
                    <w:rPr>
                      <w:rFonts w:asciiTheme="majorHAnsi" w:hAnsiTheme="majorHAnsi"/>
                    </w:rPr>
                    <w:t>Quand je regarde dans la salle de bain par la fenêtre depuis l'extérieur, je ne peux pas voir l'intérieur grâce à une fenêtre teintée.</w:t>
                  </w:r>
                </w:p>
              </w:tc>
            </w:tr>
            <w:tr w:rsidR="00391693" w:rsidRPr="00CD7A39" w14:paraId="6292D0C9" w14:textId="77777777" w:rsidTr="0088074D">
              <w:tc>
                <w:tcPr>
                  <w:tcW w:w="0" w:type="auto"/>
                </w:tcPr>
                <w:p w14:paraId="67957C3B" w14:textId="77777777" w:rsidR="00391693" w:rsidRPr="00CD7A39" w:rsidRDefault="00391693" w:rsidP="0088074D">
                  <w:pPr>
                    <w:rPr>
                      <w:rFonts w:asciiTheme="majorHAnsi" w:hAnsiTheme="majorHAnsi"/>
                    </w:rPr>
                  </w:pPr>
                  <w:r w:rsidRPr="00CD7A39">
                    <w:rPr>
                      <w:rFonts w:asciiTheme="majorHAnsi" w:hAnsiTheme="majorHAnsi"/>
                    </w:rPr>
                    <w:t>Carrelage au sol</w:t>
                  </w:r>
                </w:p>
              </w:tc>
              <w:tc>
                <w:tcPr>
                  <w:tcW w:w="0" w:type="auto"/>
                </w:tcPr>
                <w:p w14:paraId="6CCBD40C" w14:textId="77777777" w:rsidR="00391693" w:rsidRPr="00CD7A39" w:rsidRDefault="00391693" w:rsidP="0088074D">
                  <w:pPr>
                    <w:rPr>
                      <w:rFonts w:asciiTheme="majorHAnsi" w:hAnsiTheme="majorHAnsi"/>
                    </w:rPr>
                  </w:pPr>
                  <w:r w:rsidRPr="00CD7A39">
                    <w:rPr>
                      <w:rFonts w:asciiTheme="majorHAnsi" w:hAnsiTheme="majorHAnsi"/>
                    </w:rPr>
                    <w:t xml:space="preserve">Sur le sol, il y a du carrelage </w:t>
                  </w:r>
                  <w:proofErr w:type="gramStart"/>
                  <w:r w:rsidRPr="00CD7A39">
                    <w:rPr>
                      <w:rFonts w:asciiTheme="majorHAnsi" w:hAnsiTheme="majorHAnsi"/>
                    </w:rPr>
                    <w:t>bleu clairs</w:t>
                  </w:r>
                  <w:proofErr w:type="gramEnd"/>
                  <w:r w:rsidRPr="00CD7A39">
                    <w:rPr>
                      <w:rFonts w:asciiTheme="majorHAnsi" w:hAnsiTheme="majorHAnsi"/>
                    </w:rPr>
                    <w:t>.</w:t>
                  </w:r>
                </w:p>
              </w:tc>
            </w:tr>
            <w:tr w:rsidR="00391693" w:rsidRPr="00CD7A39" w14:paraId="031D92CE" w14:textId="77777777" w:rsidTr="0088074D">
              <w:tc>
                <w:tcPr>
                  <w:tcW w:w="0" w:type="auto"/>
                </w:tcPr>
                <w:p w14:paraId="356095BF" w14:textId="77777777" w:rsidR="00391693" w:rsidRPr="00CD7A39" w:rsidRDefault="00391693" w:rsidP="0088074D">
                  <w:pPr>
                    <w:rPr>
                      <w:rFonts w:asciiTheme="majorHAnsi" w:hAnsiTheme="majorHAnsi"/>
                    </w:rPr>
                  </w:pPr>
                  <w:r w:rsidRPr="00CD7A39">
                    <w:rPr>
                      <w:rFonts w:asciiTheme="majorHAnsi" w:hAnsiTheme="majorHAnsi"/>
                    </w:rPr>
                    <w:t>Lumière</w:t>
                  </w:r>
                </w:p>
              </w:tc>
              <w:tc>
                <w:tcPr>
                  <w:tcW w:w="0" w:type="auto"/>
                </w:tcPr>
                <w:p w14:paraId="555D9B59" w14:textId="77777777" w:rsidR="00391693" w:rsidRPr="00CD7A39" w:rsidRDefault="00391693" w:rsidP="0088074D">
                  <w:pPr>
                    <w:rPr>
                      <w:rFonts w:asciiTheme="majorHAnsi" w:hAnsiTheme="majorHAnsi"/>
                    </w:rPr>
                  </w:pPr>
                  <w:r w:rsidRPr="00CD7A39">
                    <w:rPr>
                      <w:rFonts w:asciiTheme="majorHAnsi" w:hAnsiTheme="majorHAnsi"/>
                    </w:rPr>
                    <w:t>Au centre de la pièce au plafond, il y a une lumière blanche.</w:t>
                  </w:r>
                </w:p>
              </w:tc>
            </w:tr>
            <w:tr w:rsidR="00391693" w:rsidRPr="00CD7A39" w14:paraId="32794397" w14:textId="77777777" w:rsidTr="0088074D">
              <w:tc>
                <w:tcPr>
                  <w:tcW w:w="0" w:type="auto"/>
                </w:tcPr>
                <w:p w14:paraId="2095AAC6"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28C541C7" w14:textId="77777777" w:rsidR="00391693" w:rsidRPr="00CD7A39" w:rsidRDefault="00391693" w:rsidP="0088074D">
                  <w:pPr>
                    <w:rPr>
                      <w:rFonts w:asciiTheme="majorHAnsi" w:hAnsiTheme="majorHAnsi"/>
                    </w:rPr>
                  </w:pPr>
                  <w:r w:rsidRPr="00CD7A39">
                    <w:rPr>
                      <w:rFonts w:asciiTheme="majorHAnsi" w:hAnsiTheme="majorHAnsi"/>
                    </w:rPr>
                    <w:t>Dans la salle de bain, les murs sont blancs.</w:t>
                  </w:r>
                </w:p>
              </w:tc>
            </w:tr>
            <w:tr w:rsidR="00391693" w:rsidRPr="00CD7A39" w14:paraId="7EA50A55" w14:textId="77777777" w:rsidTr="0088074D">
              <w:tc>
                <w:tcPr>
                  <w:tcW w:w="0" w:type="auto"/>
                </w:tcPr>
                <w:p w14:paraId="7122B897" w14:textId="77777777" w:rsidR="00391693" w:rsidRPr="00CD7A39" w:rsidRDefault="00391693" w:rsidP="0088074D">
                  <w:pPr>
                    <w:rPr>
                      <w:rFonts w:asciiTheme="majorHAnsi" w:hAnsiTheme="majorHAnsi"/>
                    </w:rPr>
                  </w:pPr>
                  <w:r w:rsidRPr="00CD7A39">
                    <w:rPr>
                      <w:rFonts w:asciiTheme="majorHAnsi" w:hAnsiTheme="majorHAnsi"/>
                    </w:rPr>
                    <w:t>Etage</w:t>
                  </w:r>
                </w:p>
              </w:tc>
              <w:tc>
                <w:tcPr>
                  <w:tcW w:w="0" w:type="auto"/>
                </w:tcPr>
                <w:p w14:paraId="5C1076A9" w14:textId="77777777" w:rsidR="00391693" w:rsidRPr="00CD7A39" w:rsidRDefault="00391693" w:rsidP="0088074D">
                  <w:pPr>
                    <w:rPr>
                      <w:rFonts w:asciiTheme="majorHAnsi" w:hAnsiTheme="majorHAnsi"/>
                    </w:rPr>
                  </w:pPr>
                  <w:r w:rsidRPr="00CD7A39">
                    <w:rPr>
                      <w:rFonts w:asciiTheme="majorHAnsi" w:hAnsiTheme="majorHAnsi"/>
                    </w:rPr>
                    <w:t>Dans l'immeuble, la salle de bain est dans les 3 appartements à l'ouest du 2ème étage</w:t>
                  </w:r>
                </w:p>
              </w:tc>
            </w:tr>
          </w:tbl>
          <w:p w14:paraId="1C8A5006" w14:textId="77777777" w:rsidR="00391693" w:rsidRPr="00CD7A39" w:rsidRDefault="00391693" w:rsidP="0088074D">
            <w:pPr>
              <w:rPr>
                <w:rFonts w:asciiTheme="majorHAnsi" w:hAnsiTheme="majorHAnsi"/>
              </w:rPr>
            </w:pPr>
          </w:p>
        </w:tc>
      </w:tr>
    </w:tbl>
    <w:p w14:paraId="2B135115" w14:textId="77777777" w:rsidR="00391693" w:rsidRPr="00CD7A39" w:rsidRDefault="00391693" w:rsidP="00391693">
      <w:pPr>
        <w:rPr>
          <w:rFonts w:asciiTheme="majorHAnsi" w:hAnsiTheme="majorHAnsi"/>
        </w:rPr>
      </w:pPr>
    </w:p>
    <w:p w14:paraId="1F1A5A0A" w14:textId="77777777" w:rsidR="00391693" w:rsidRPr="00CD7A39" w:rsidRDefault="00391693" w:rsidP="00391693">
      <w:pPr>
        <w:pStyle w:val="Titre3"/>
      </w:pPr>
      <w:r w:rsidRPr="00CD7A39">
        <w:t>Jardin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133FCA24" w14:textId="77777777" w:rsidTr="0088074D">
        <w:tc>
          <w:tcPr>
            <w:tcW w:w="0" w:type="auto"/>
          </w:tcPr>
          <w:p w14:paraId="50FCF495" w14:textId="77777777" w:rsidR="00391693" w:rsidRPr="00CD7A39" w:rsidRDefault="00391693" w:rsidP="0088074D">
            <w:pPr>
              <w:rPr>
                <w:rFonts w:asciiTheme="majorHAnsi" w:hAnsiTheme="majorHAnsi"/>
              </w:rPr>
            </w:pPr>
            <w:r w:rsidRPr="00CD7A39">
              <w:rPr>
                <w:rFonts w:asciiTheme="majorHAnsi" w:hAnsiTheme="majorHAnsi"/>
              </w:rPr>
              <w:t>En tant que propriétaire Je veux un jardin Pour manger dehors, m'amuser, avoir de l'espace pour s'aérer</w:t>
            </w:r>
          </w:p>
        </w:tc>
      </w:tr>
      <w:tr w:rsidR="00391693" w:rsidRPr="00CD7A39" w14:paraId="0D7DDACA" w14:textId="77777777" w:rsidTr="0088074D">
        <w:tc>
          <w:tcPr>
            <w:tcW w:w="0" w:type="auto"/>
          </w:tcPr>
          <w:p w14:paraId="113A8652"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2535"/>
              <w:gridCol w:w="6505"/>
            </w:tblGrid>
            <w:tr w:rsidR="00391693" w:rsidRPr="00CD7A39" w14:paraId="0CE7C036" w14:textId="77777777" w:rsidTr="0088074D">
              <w:tc>
                <w:tcPr>
                  <w:tcW w:w="0" w:type="auto"/>
                </w:tcPr>
                <w:p w14:paraId="0D3FB6F5" w14:textId="77777777" w:rsidR="00391693" w:rsidRPr="00CD7A39" w:rsidRDefault="00391693" w:rsidP="0088074D">
                  <w:pPr>
                    <w:rPr>
                      <w:rFonts w:asciiTheme="majorHAnsi" w:hAnsiTheme="majorHAnsi"/>
                    </w:rPr>
                  </w:pPr>
                  <w:r w:rsidRPr="00CD7A39">
                    <w:rPr>
                      <w:rFonts w:asciiTheme="majorHAnsi" w:hAnsiTheme="majorHAnsi"/>
                    </w:rPr>
                    <w:t>Piscine</w:t>
                  </w:r>
                </w:p>
              </w:tc>
              <w:tc>
                <w:tcPr>
                  <w:tcW w:w="0" w:type="auto"/>
                </w:tcPr>
                <w:p w14:paraId="605A8D33" w14:textId="77777777" w:rsidR="00391693" w:rsidRPr="00CD7A39" w:rsidRDefault="00391693" w:rsidP="0088074D">
                  <w:pPr>
                    <w:rPr>
                      <w:rFonts w:asciiTheme="majorHAnsi" w:hAnsiTheme="majorHAnsi"/>
                    </w:rPr>
                  </w:pPr>
                  <w:r w:rsidRPr="00CD7A39">
                    <w:rPr>
                      <w:rFonts w:asciiTheme="majorHAnsi" w:hAnsiTheme="majorHAnsi"/>
                    </w:rPr>
                    <w:t>Au nord du jardin, il y a une piscine.</w:t>
                  </w:r>
                </w:p>
              </w:tc>
            </w:tr>
            <w:tr w:rsidR="00391693" w:rsidRPr="00CD7A39" w14:paraId="2D9C385D" w14:textId="77777777" w:rsidTr="0088074D">
              <w:tc>
                <w:tcPr>
                  <w:tcW w:w="0" w:type="auto"/>
                </w:tcPr>
                <w:p w14:paraId="31C59390" w14:textId="77777777" w:rsidR="00391693" w:rsidRPr="00CD7A39" w:rsidRDefault="00391693" w:rsidP="0088074D">
                  <w:pPr>
                    <w:rPr>
                      <w:rFonts w:asciiTheme="majorHAnsi" w:hAnsiTheme="majorHAnsi"/>
                    </w:rPr>
                  </w:pPr>
                  <w:r w:rsidRPr="00CD7A39">
                    <w:rPr>
                      <w:rFonts w:asciiTheme="majorHAnsi" w:hAnsiTheme="majorHAnsi"/>
                    </w:rPr>
                    <w:t>Dimensions piscine</w:t>
                  </w:r>
                </w:p>
              </w:tc>
              <w:tc>
                <w:tcPr>
                  <w:tcW w:w="0" w:type="auto"/>
                </w:tcPr>
                <w:p w14:paraId="03BABAC8" w14:textId="77777777" w:rsidR="00391693" w:rsidRPr="00CD7A39" w:rsidRDefault="00391693" w:rsidP="0088074D">
                  <w:pPr>
                    <w:rPr>
                      <w:rFonts w:asciiTheme="majorHAnsi" w:hAnsiTheme="majorHAnsi"/>
                    </w:rPr>
                  </w:pPr>
                  <w:r w:rsidRPr="00CD7A39">
                    <w:rPr>
                      <w:rFonts w:asciiTheme="majorHAnsi" w:hAnsiTheme="majorHAnsi"/>
                    </w:rPr>
                    <w:t>Quand je mesure les dimensions de la piscine, je trouve 1300x2500x300cm</w:t>
                  </w:r>
                </w:p>
              </w:tc>
            </w:tr>
            <w:tr w:rsidR="00391693" w:rsidRPr="00CD7A39" w14:paraId="1AD6E2A7" w14:textId="77777777" w:rsidTr="0088074D">
              <w:tc>
                <w:tcPr>
                  <w:tcW w:w="0" w:type="auto"/>
                </w:tcPr>
                <w:p w14:paraId="5D2B19FB" w14:textId="77777777" w:rsidR="00391693" w:rsidRPr="00CD7A39" w:rsidRDefault="00391693" w:rsidP="0088074D">
                  <w:pPr>
                    <w:rPr>
                      <w:rFonts w:asciiTheme="majorHAnsi" w:hAnsiTheme="majorHAnsi"/>
                    </w:rPr>
                  </w:pPr>
                  <w:r w:rsidRPr="00CD7A39">
                    <w:rPr>
                      <w:rFonts w:asciiTheme="majorHAnsi" w:hAnsiTheme="majorHAnsi"/>
                    </w:rPr>
                    <w:t>Barbecue</w:t>
                  </w:r>
                </w:p>
              </w:tc>
              <w:tc>
                <w:tcPr>
                  <w:tcW w:w="0" w:type="auto"/>
                </w:tcPr>
                <w:p w14:paraId="599095FD" w14:textId="77777777" w:rsidR="00391693" w:rsidRPr="00CD7A39" w:rsidRDefault="00391693" w:rsidP="0088074D">
                  <w:pPr>
                    <w:rPr>
                      <w:rFonts w:asciiTheme="majorHAnsi" w:hAnsiTheme="majorHAnsi"/>
                    </w:rPr>
                  </w:pPr>
                  <w:r w:rsidRPr="00CD7A39">
                    <w:rPr>
                      <w:rFonts w:asciiTheme="majorHAnsi" w:hAnsiTheme="majorHAnsi"/>
                    </w:rPr>
                    <w:t>Au sud du jardin, il y a 3 barbecues noir.</w:t>
                  </w:r>
                </w:p>
              </w:tc>
            </w:tr>
            <w:tr w:rsidR="00391693" w:rsidRPr="00CD7A39" w14:paraId="6CFCEDAC" w14:textId="77777777" w:rsidTr="0088074D">
              <w:tc>
                <w:tcPr>
                  <w:tcW w:w="0" w:type="auto"/>
                </w:tcPr>
                <w:p w14:paraId="40C1EF0B" w14:textId="77777777" w:rsidR="00391693" w:rsidRPr="00CD7A39" w:rsidRDefault="00391693" w:rsidP="0088074D">
                  <w:pPr>
                    <w:rPr>
                      <w:rFonts w:asciiTheme="majorHAnsi" w:hAnsiTheme="majorHAnsi"/>
                    </w:rPr>
                  </w:pPr>
                  <w:r w:rsidRPr="00CD7A39">
                    <w:rPr>
                      <w:rFonts w:asciiTheme="majorHAnsi" w:hAnsiTheme="majorHAnsi"/>
                    </w:rPr>
                    <w:t>Trampoline</w:t>
                  </w:r>
                </w:p>
              </w:tc>
              <w:tc>
                <w:tcPr>
                  <w:tcW w:w="0" w:type="auto"/>
                </w:tcPr>
                <w:p w14:paraId="6AFC52AF" w14:textId="77777777" w:rsidR="00391693" w:rsidRPr="00CD7A39" w:rsidRDefault="00391693" w:rsidP="0088074D">
                  <w:pPr>
                    <w:rPr>
                      <w:rFonts w:asciiTheme="majorHAnsi" w:hAnsiTheme="majorHAnsi"/>
                    </w:rPr>
                  </w:pPr>
                  <w:r w:rsidRPr="00CD7A39">
                    <w:rPr>
                      <w:rFonts w:asciiTheme="majorHAnsi" w:hAnsiTheme="majorHAnsi"/>
                    </w:rPr>
                    <w:t>A l'est du jardin, il y a un trampoline</w:t>
                  </w:r>
                </w:p>
              </w:tc>
            </w:tr>
            <w:tr w:rsidR="00391693" w:rsidRPr="00CD7A39" w14:paraId="46293A8B" w14:textId="77777777" w:rsidTr="0088074D">
              <w:tc>
                <w:tcPr>
                  <w:tcW w:w="0" w:type="auto"/>
                </w:tcPr>
                <w:p w14:paraId="3E36C11E" w14:textId="77777777" w:rsidR="00391693" w:rsidRPr="00CD7A39" w:rsidRDefault="00391693" w:rsidP="0088074D">
                  <w:pPr>
                    <w:rPr>
                      <w:rFonts w:asciiTheme="majorHAnsi" w:hAnsiTheme="majorHAnsi"/>
                    </w:rPr>
                  </w:pPr>
                  <w:r w:rsidRPr="00CD7A39">
                    <w:rPr>
                      <w:rFonts w:asciiTheme="majorHAnsi" w:hAnsiTheme="majorHAnsi"/>
                    </w:rPr>
                    <w:t>Dimensions trampoline</w:t>
                  </w:r>
                </w:p>
              </w:tc>
              <w:tc>
                <w:tcPr>
                  <w:tcW w:w="0" w:type="auto"/>
                </w:tcPr>
                <w:p w14:paraId="559B6973" w14:textId="77777777" w:rsidR="00391693" w:rsidRPr="00CD7A39" w:rsidRDefault="00391693" w:rsidP="0088074D">
                  <w:pPr>
                    <w:rPr>
                      <w:rFonts w:asciiTheme="majorHAnsi" w:hAnsiTheme="majorHAnsi"/>
                    </w:rPr>
                  </w:pPr>
                  <w:r w:rsidRPr="00CD7A39">
                    <w:rPr>
                      <w:rFonts w:asciiTheme="majorHAnsi" w:hAnsiTheme="majorHAnsi"/>
                    </w:rPr>
                    <w:t>Quand je mesure les dimensions du trampoline, je trouve 600x600x150cm</w:t>
                  </w:r>
                </w:p>
              </w:tc>
            </w:tr>
            <w:tr w:rsidR="00391693" w:rsidRPr="00CD7A39" w14:paraId="1FB4807C" w14:textId="77777777" w:rsidTr="0088074D">
              <w:tc>
                <w:tcPr>
                  <w:tcW w:w="0" w:type="auto"/>
                </w:tcPr>
                <w:p w14:paraId="36B7B133" w14:textId="77777777" w:rsidR="00391693" w:rsidRPr="00CD7A39" w:rsidRDefault="00391693" w:rsidP="0088074D">
                  <w:pPr>
                    <w:rPr>
                      <w:rFonts w:asciiTheme="majorHAnsi" w:hAnsiTheme="majorHAnsi"/>
                    </w:rPr>
                  </w:pPr>
                  <w:r w:rsidRPr="00CD7A39">
                    <w:rPr>
                      <w:rFonts w:asciiTheme="majorHAnsi" w:hAnsiTheme="majorHAnsi"/>
                    </w:rPr>
                    <w:t>Voiture de golf</w:t>
                  </w:r>
                </w:p>
              </w:tc>
              <w:tc>
                <w:tcPr>
                  <w:tcW w:w="0" w:type="auto"/>
                </w:tcPr>
                <w:p w14:paraId="4015CF0A" w14:textId="77777777" w:rsidR="00391693" w:rsidRPr="00CD7A39" w:rsidRDefault="00391693" w:rsidP="0088074D">
                  <w:pPr>
                    <w:rPr>
                      <w:rFonts w:asciiTheme="majorHAnsi" w:hAnsiTheme="majorHAnsi"/>
                    </w:rPr>
                  </w:pPr>
                  <w:r w:rsidRPr="00CD7A39">
                    <w:rPr>
                      <w:rFonts w:asciiTheme="majorHAnsi" w:hAnsiTheme="majorHAnsi"/>
                    </w:rPr>
                    <w:t>A l'ouest du jardin, il y a une voiturette</w:t>
                  </w:r>
                </w:p>
              </w:tc>
            </w:tr>
            <w:tr w:rsidR="00391693" w:rsidRPr="00CD7A39" w14:paraId="667B6185" w14:textId="77777777" w:rsidTr="0088074D">
              <w:tc>
                <w:tcPr>
                  <w:tcW w:w="0" w:type="auto"/>
                </w:tcPr>
                <w:p w14:paraId="6AB1E452" w14:textId="77777777" w:rsidR="00391693" w:rsidRPr="00CD7A39" w:rsidRDefault="00391693" w:rsidP="0088074D">
                  <w:pPr>
                    <w:rPr>
                      <w:rFonts w:asciiTheme="majorHAnsi" w:hAnsiTheme="majorHAnsi"/>
                    </w:rPr>
                  </w:pPr>
                  <w:r w:rsidRPr="00CD7A39">
                    <w:rPr>
                      <w:rFonts w:asciiTheme="majorHAnsi" w:hAnsiTheme="majorHAnsi"/>
                    </w:rPr>
                    <w:t>Dimensions jardin</w:t>
                  </w:r>
                </w:p>
              </w:tc>
              <w:tc>
                <w:tcPr>
                  <w:tcW w:w="0" w:type="auto"/>
                </w:tcPr>
                <w:p w14:paraId="4590FE5F" w14:textId="77777777" w:rsidR="00391693" w:rsidRPr="00CD7A39" w:rsidRDefault="00391693" w:rsidP="0088074D">
                  <w:pPr>
                    <w:rPr>
                      <w:rFonts w:asciiTheme="majorHAnsi" w:hAnsiTheme="majorHAnsi"/>
                    </w:rPr>
                  </w:pPr>
                  <w:r w:rsidRPr="00CD7A39">
                    <w:rPr>
                      <w:rFonts w:asciiTheme="majorHAnsi" w:hAnsiTheme="majorHAnsi"/>
                    </w:rPr>
                    <w:t>Quand je mesure le jardin, il fait 4000x3000 et est délimité par des murs</w:t>
                  </w:r>
                </w:p>
              </w:tc>
            </w:tr>
            <w:tr w:rsidR="00391693" w:rsidRPr="00CD7A39" w14:paraId="707BF759" w14:textId="77777777" w:rsidTr="0088074D">
              <w:tc>
                <w:tcPr>
                  <w:tcW w:w="0" w:type="auto"/>
                </w:tcPr>
                <w:p w14:paraId="26591172" w14:textId="77777777" w:rsidR="00391693" w:rsidRPr="00CD7A39" w:rsidRDefault="00391693" w:rsidP="0088074D">
                  <w:pPr>
                    <w:rPr>
                      <w:rFonts w:asciiTheme="majorHAnsi" w:hAnsiTheme="majorHAnsi"/>
                    </w:rPr>
                  </w:pPr>
                  <w:r w:rsidRPr="00CD7A39">
                    <w:rPr>
                      <w:rFonts w:asciiTheme="majorHAnsi" w:hAnsiTheme="majorHAnsi"/>
                    </w:rPr>
                    <w:t>Personne sur voiture de golf</w:t>
                  </w:r>
                </w:p>
              </w:tc>
              <w:tc>
                <w:tcPr>
                  <w:tcW w:w="0" w:type="auto"/>
                </w:tcPr>
                <w:p w14:paraId="41FF0BFE"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de la voiture, il y a quelqu'un d'assis sur une chaise</w:t>
                  </w:r>
                </w:p>
              </w:tc>
            </w:tr>
            <w:tr w:rsidR="00391693" w:rsidRPr="00CD7A39" w14:paraId="4841F7B1" w14:textId="77777777" w:rsidTr="0088074D">
              <w:tc>
                <w:tcPr>
                  <w:tcW w:w="0" w:type="auto"/>
                </w:tcPr>
                <w:p w14:paraId="5ECCF6A2" w14:textId="77777777" w:rsidR="00391693" w:rsidRPr="00CD7A39" w:rsidRDefault="00391693" w:rsidP="0088074D">
                  <w:pPr>
                    <w:rPr>
                      <w:rFonts w:asciiTheme="majorHAnsi" w:hAnsiTheme="majorHAnsi"/>
                    </w:rPr>
                  </w:pPr>
                  <w:r w:rsidRPr="00CD7A39">
                    <w:rPr>
                      <w:rFonts w:asciiTheme="majorHAnsi" w:hAnsiTheme="majorHAnsi"/>
                    </w:rPr>
                    <w:t>Lumières de sol</w:t>
                  </w:r>
                </w:p>
              </w:tc>
              <w:tc>
                <w:tcPr>
                  <w:tcW w:w="0" w:type="auto"/>
                </w:tcPr>
                <w:p w14:paraId="781E94DE" w14:textId="77777777" w:rsidR="00391693" w:rsidRPr="00CD7A39" w:rsidRDefault="00391693" w:rsidP="0088074D">
                  <w:pPr>
                    <w:rPr>
                      <w:rFonts w:asciiTheme="majorHAnsi" w:hAnsiTheme="majorHAnsi"/>
                    </w:rPr>
                  </w:pPr>
                  <w:r w:rsidRPr="00CD7A39">
                    <w:rPr>
                      <w:rFonts w:asciiTheme="majorHAnsi" w:hAnsiTheme="majorHAnsi"/>
                    </w:rPr>
                    <w:t>En haut des murs du jardin, il y a des petites lumières</w:t>
                  </w:r>
                </w:p>
              </w:tc>
            </w:tr>
            <w:tr w:rsidR="00391693" w:rsidRPr="00CD7A39" w14:paraId="4358CD35" w14:textId="77777777" w:rsidTr="0088074D">
              <w:tc>
                <w:tcPr>
                  <w:tcW w:w="0" w:type="auto"/>
                </w:tcPr>
                <w:p w14:paraId="25C822A2"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09E578D2" w14:textId="77777777" w:rsidR="00391693" w:rsidRPr="00CD7A39" w:rsidRDefault="00391693" w:rsidP="0088074D">
                  <w:pPr>
                    <w:rPr>
                      <w:rFonts w:asciiTheme="majorHAnsi" w:hAnsiTheme="majorHAnsi"/>
                    </w:rPr>
                  </w:pPr>
                  <w:r w:rsidRPr="00CD7A39">
                    <w:rPr>
                      <w:rFonts w:asciiTheme="majorHAnsi" w:hAnsiTheme="majorHAnsi"/>
                    </w:rPr>
                    <w:t>A l'extérieur de l'immeuble, le jardin est au sud.</w:t>
                  </w:r>
                </w:p>
              </w:tc>
            </w:tr>
            <w:tr w:rsidR="00391693" w:rsidRPr="00CD7A39" w14:paraId="29F5A7FA" w14:textId="77777777" w:rsidTr="0088074D">
              <w:tc>
                <w:tcPr>
                  <w:tcW w:w="0" w:type="auto"/>
                </w:tcPr>
                <w:p w14:paraId="40C53795"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68F213FC" w14:textId="77777777" w:rsidR="00391693" w:rsidRPr="00CD7A39" w:rsidRDefault="00391693" w:rsidP="0088074D">
                  <w:pPr>
                    <w:rPr>
                      <w:rFonts w:asciiTheme="majorHAnsi" w:hAnsiTheme="majorHAnsi"/>
                    </w:rPr>
                  </w:pPr>
                  <w:r w:rsidRPr="00CD7A39">
                    <w:rPr>
                      <w:rFonts w:asciiTheme="majorHAnsi" w:hAnsiTheme="majorHAnsi"/>
                    </w:rPr>
                    <w:t xml:space="preserve">En face des </w:t>
                  </w:r>
                  <w:proofErr w:type="spellStart"/>
                  <w:r w:rsidRPr="00CD7A39">
                    <w:rPr>
                      <w:rFonts w:asciiTheme="majorHAnsi" w:hAnsiTheme="majorHAnsi"/>
                    </w:rPr>
                    <w:t>bbq</w:t>
                  </w:r>
                  <w:proofErr w:type="spellEnd"/>
                  <w:r w:rsidRPr="00CD7A39">
                    <w:rPr>
                      <w:rFonts w:asciiTheme="majorHAnsi" w:hAnsiTheme="majorHAnsi"/>
                    </w:rPr>
                    <w:t xml:space="preserve"> il y a une table blanche et 6 chaises autour.</w:t>
                  </w:r>
                </w:p>
              </w:tc>
            </w:tr>
            <w:tr w:rsidR="00391693" w:rsidRPr="00CD7A39" w14:paraId="5797F9D9" w14:textId="77777777" w:rsidTr="0088074D">
              <w:tc>
                <w:tcPr>
                  <w:tcW w:w="0" w:type="auto"/>
                </w:tcPr>
                <w:p w14:paraId="5039FE35" w14:textId="77777777" w:rsidR="00391693" w:rsidRPr="00CD7A39" w:rsidRDefault="00391693" w:rsidP="0088074D">
                  <w:pPr>
                    <w:rPr>
                      <w:rFonts w:asciiTheme="majorHAnsi" w:hAnsiTheme="majorHAnsi"/>
                    </w:rPr>
                  </w:pPr>
                  <w:r w:rsidRPr="00CD7A39">
                    <w:rPr>
                      <w:rFonts w:asciiTheme="majorHAnsi" w:hAnsiTheme="majorHAnsi"/>
                    </w:rPr>
                    <w:t>Abri</w:t>
                  </w:r>
                </w:p>
              </w:tc>
              <w:tc>
                <w:tcPr>
                  <w:tcW w:w="0" w:type="auto"/>
                </w:tcPr>
                <w:p w14:paraId="5BDA0FAB" w14:textId="77777777" w:rsidR="00391693" w:rsidRPr="00CD7A39" w:rsidRDefault="00391693" w:rsidP="0088074D">
                  <w:pPr>
                    <w:rPr>
                      <w:rFonts w:asciiTheme="majorHAnsi" w:hAnsiTheme="majorHAnsi"/>
                    </w:rPr>
                  </w:pPr>
                  <w:r w:rsidRPr="00CD7A39">
                    <w:rPr>
                      <w:rFonts w:asciiTheme="majorHAnsi" w:hAnsiTheme="majorHAnsi"/>
                    </w:rPr>
                    <w:t>Au le sud-est au coin il y a un abri de jardin</w:t>
                  </w:r>
                </w:p>
              </w:tc>
            </w:tr>
            <w:tr w:rsidR="00391693" w:rsidRPr="00CD7A39" w14:paraId="4B4CEF5B" w14:textId="77777777" w:rsidTr="0088074D">
              <w:tc>
                <w:tcPr>
                  <w:tcW w:w="0" w:type="auto"/>
                </w:tcPr>
                <w:p w14:paraId="7C58D4CB" w14:textId="77777777" w:rsidR="00391693" w:rsidRPr="00CD7A39" w:rsidRDefault="00391693" w:rsidP="0088074D">
                  <w:pPr>
                    <w:rPr>
                      <w:rFonts w:asciiTheme="majorHAnsi" w:hAnsiTheme="majorHAnsi"/>
                    </w:rPr>
                  </w:pPr>
                  <w:r w:rsidRPr="00CD7A39">
                    <w:rPr>
                      <w:rFonts w:asciiTheme="majorHAnsi" w:hAnsiTheme="majorHAnsi"/>
                    </w:rPr>
                    <w:t>Abri</w:t>
                  </w:r>
                </w:p>
              </w:tc>
              <w:tc>
                <w:tcPr>
                  <w:tcW w:w="0" w:type="auto"/>
                </w:tcPr>
                <w:p w14:paraId="76E85D37" w14:textId="77777777" w:rsidR="00391693" w:rsidRPr="00CD7A39" w:rsidRDefault="00391693" w:rsidP="0088074D">
                  <w:pPr>
                    <w:rPr>
                      <w:rFonts w:asciiTheme="majorHAnsi" w:hAnsiTheme="majorHAnsi"/>
                    </w:rPr>
                  </w:pPr>
                  <w:proofErr w:type="spellStart"/>
                  <w:r w:rsidRPr="00CD7A39">
                    <w:rPr>
                      <w:rFonts w:asciiTheme="majorHAnsi" w:hAnsiTheme="majorHAnsi"/>
                    </w:rPr>
                    <w:t>Au dessus</w:t>
                  </w:r>
                  <w:proofErr w:type="spellEnd"/>
                  <w:r w:rsidRPr="00CD7A39">
                    <w:rPr>
                      <w:rFonts w:asciiTheme="majorHAnsi" w:hAnsiTheme="majorHAnsi"/>
                    </w:rPr>
                    <w:t xml:space="preserve"> des table il y a un abri </w:t>
                  </w:r>
                  <w:proofErr w:type="gramStart"/>
                  <w:r w:rsidRPr="00CD7A39">
                    <w:rPr>
                      <w:rFonts w:asciiTheme="majorHAnsi" w:hAnsiTheme="majorHAnsi"/>
                    </w:rPr>
                    <w:t>anti pluie</w:t>
                  </w:r>
                  <w:proofErr w:type="gramEnd"/>
                  <w:r w:rsidRPr="00CD7A39">
                    <w:rPr>
                      <w:rFonts w:asciiTheme="majorHAnsi" w:hAnsiTheme="majorHAnsi"/>
                    </w:rPr>
                    <w:t>.</w:t>
                  </w:r>
                </w:p>
              </w:tc>
            </w:tr>
            <w:tr w:rsidR="00391693" w:rsidRPr="00CD7A39" w14:paraId="7182E0ED" w14:textId="77777777" w:rsidTr="0088074D">
              <w:tc>
                <w:tcPr>
                  <w:tcW w:w="0" w:type="auto"/>
                </w:tcPr>
                <w:p w14:paraId="618750F2" w14:textId="77777777" w:rsidR="00391693" w:rsidRPr="00CD7A39" w:rsidRDefault="00391693" w:rsidP="0088074D">
                  <w:pPr>
                    <w:rPr>
                      <w:rFonts w:asciiTheme="majorHAnsi" w:hAnsiTheme="majorHAnsi"/>
                    </w:rPr>
                  </w:pPr>
                  <w:r w:rsidRPr="00CD7A39">
                    <w:rPr>
                      <w:rFonts w:asciiTheme="majorHAnsi" w:hAnsiTheme="majorHAnsi"/>
                    </w:rPr>
                    <w:t>But de foot</w:t>
                  </w:r>
                </w:p>
              </w:tc>
              <w:tc>
                <w:tcPr>
                  <w:tcW w:w="0" w:type="auto"/>
                </w:tcPr>
                <w:p w14:paraId="1F393A6B"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du trampoline il y a un but de foot.</w:t>
                  </w:r>
                </w:p>
              </w:tc>
            </w:tr>
          </w:tbl>
          <w:p w14:paraId="44FBDDEE" w14:textId="77777777" w:rsidR="00391693" w:rsidRPr="00CD7A39" w:rsidRDefault="00391693" w:rsidP="0088074D">
            <w:pPr>
              <w:rPr>
                <w:rFonts w:asciiTheme="majorHAnsi" w:hAnsiTheme="majorHAnsi"/>
              </w:rPr>
            </w:pPr>
          </w:p>
        </w:tc>
      </w:tr>
    </w:tbl>
    <w:p w14:paraId="303F3D5E" w14:textId="77777777" w:rsidR="00391693" w:rsidRPr="00CD7A39" w:rsidRDefault="00391693" w:rsidP="00391693">
      <w:pPr>
        <w:rPr>
          <w:rFonts w:asciiTheme="majorHAnsi" w:hAnsiTheme="majorHAnsi"/>
        </w:rPr>
      </w:pPr>
    </w:p>
    <w:p w14:paraId="05220BA7" w14:textId="77777777" w:rsidR="00391693" w:rsidRPr="00CD7A39" w:rsidRDefault="00391693" w:rsidP="00391693">
      <w:pPr>
        <w:pStyle w:val="Titre3"/>
      </w:pPr>
      <w:r w:rsidRPr="00CD7A39">
        <w:t>Studio</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72DA53FA" w14:textId="77777777" w:rsidTr="0088074D">
        <w:tc>
          <w:tcPr>
            <w:tcW w:w="0" w:type="auto"/>
          </w:tcPr>
          <w:p w14:paraId="0625CA9B" w14:textId="77777777" w:rsidR="00391693" w:rsidRPr="00CD7A39" w:rsidRDefault="00391693" w:rsidP="0088074D">
            <w:pPr>
              <w:rPr>
                <w:rFonts w:asciiTheme="majorHAnsi" w:hAnsiTheme="majorHAnsi"/>
              </w:rPr>
            </w:pPr>
            <w:r w:rsidRPr="00CD7A39">
              <w:rPr>
                <w:rFonts w:asciiTheme="majorHAnsi" w:hAnsiTheme="majorHAnsi"/>
              </w:rPr>
              <w:t>En tant que locataire de l'appartement je veux un studio pour pouvoir vivre dans l'immeuble</w:t>
            </w:r>
          </w:p>
        </w:tc>
      </w:tr>
      <w:tr w:rsidR="00391693" w:rsidRPr="00CD7A39" w14:paraId="7AF51FE4" w14:textId="77777777" w:rsidTr="0088074D">
        <w:tc>
          <w:tcPr>
            <w:tcW w:w="0" w:type="auto"/>
          </w:tcPr>
          <w:p w14:paraId="3CD49C73"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23"/>
              <w:gridCol w:w="7217"/>
            </w:tblGrid>
            <w:tr w:rsidR="00391693" w:rsidRPr="00CD7A39" w14:paraId="4005413E" w14:textId="77777777" w:rsidTr="0088074D">
              <w:tc>
                <w:tcPr>
                  <w:tcW w:w="0" w:type="auto"/>
                </w:tcPr>
                <w:p w14:paraId="4382C0B8" w14:textId="77777777" w:rsidR="00391693" w:rsidRPr="00CD7A39" w:rsidRDefault="00391693" w:rsidP="0088074D">
                  <w:pPr>
                    <w:rPr>
                      <w:rFonts w:asciiTheme="majorHAnsi" w:hAnsiTheme="majorHAnsi"/>
                    </w:rPr>
                  </w:pPr>
                  <w:proofErr w:type="gramStart"/>
                  <w:r w:rsidRPr="00CD7A39">
                    <w:rPr>
                      <w:rFonts w:asciiTheme="majorHAnsi" w:hAnsiTheme="majorHAnsi"/>
                    </w:rPr>
                    <w:t>dimensions</w:t>
                  </w:r>
                  <w:proofErr w:type="gramEnd"/>
                </w:p>
              </w:tc>
              <w:tc>
                <w:tcPr>
                  <w:tcW w:w="0" w:type="auto"/>
                </w:tcPr>
                <w:p w14:paraId="0A281DA0" w14:textId="77777777" w:rsidR="00391693" w:rsidRPr="00CD7A39" w:rsidRDefault="00391693" w:rsidP="0088074D">
                  <w:pPr>
                    <w:rPr>
                      <w:rFonts w:asciiTheme="majorHAnsi" w:hAnsiTheme="majorHAnsi"/>
                    </w:rPr>
                  </w:pPr>
                  <w:r w:rsidRPr="00CD7A39">
                    <w:rPr>
                      <w:rFonts w:asciiTheme="majorHAnsi" w:hAnsiTheme="majorHAnsi"/>
                    </w:rPr>
                    <w:t>Quand je mesure la pièce elle fait exactement 1000x800cm</w:t>
                  </w:r>
                </w:p>
              </w:tc>
            </w:tr>
            <w:tr w:rsidR="00391693" w:rsidRPr="00CD7A39" w14:paraId="36321967" w14:textId="77777777" w:rsidTr="0088074D">
              <w:tc>
                <w:tcPr>
                  <w:tcW w:w="0" w:type="auto"/>
                </w:tcPr>
                <w:p w14:paraId="24A4B141"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5D30DA43" w14:textId="77777777" w:rsidR="00391693" w:rsidRPr="00CD7A39" w:rsidRDefault="00391693" w:rsidP="0088074D">
                  <w:pPr>
                    <w:rPr>
                      <w:rFonts w:asciiTheme="majorHAnsi" w:hAnsiTheme="majorHAnsi"/>
                    </w:rPr>
                  </w:pPr>
                  <w:r w:rsidRPr="00CD7A39">
                    <w:rPr>
                      <w:rFonts w:asciiTheme="majorHAnsi" w:hAnsiTheme="majorHAnsi"/>
                    </w:rPr>
                    <w:t xml:space="preserve">Quand je regarde les murs de la pièce, ils sont tous en </w:t>
                  </w:r>
                  <w:proofErr w:type="spellStart"/>
                  <w:r w:rsidRPr="00CD7A39">
                    <w:rPr>
                      <w:rFonts w:asciiTheme="majorHAnsi" w:hAnsiTheme="majorHAnsi"/>
                    </w:rPr>
                    <w:t>crepi</w:t>
                  </w:r>
                  <w:proofErr w:type="spellEnd"/>
                </w:p>
              </w:tc>
            </w:tr>
            <w:tr w:rsidR="00391693" w:rsidRPr="00CD7A39" w14:paraId="04371339" w14:textId="77777777" w:rsidTr="0088074D">
              <w:tc>
                <w:tcPr>
                  <w:tcW w:w="0" w:type="auto"/>
                </w:tcPr>
                <w:p w14:paraId="3B054ED3"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55ADB64A" w14:textId="77777777" w:rsidR="00391693" w:rsidRPr="00CD7A39" w:rsidRDefault="00391693" w:rsidP="0088074D">
                  <w:pPr>
                    <w:rPr>
                      <w:rFonts w:asciiTheme="majorHAnsi" w:hAnsiTheme="majorHAnsi"/>
                    </w:rPr>
                  </w:pPr>
                  <w:r w:rsidRPr="00CD7A39">
                    <w:rPr>
                      <w:rFonts w:asciiTheme="majorHAnsi" w:hAnsiTheme="majorHAnsi"/>
                    </w:rPr>
                    <w:t>Quand je rentre dans la pièce, au milieu, il y a une table en bois de 200x200x100</w:t>
                  </w:r>
                </w:p>
              </w:tc>
            </w:tr>
            <w:tr w:rsidR="00391693" w:rsidRPr="00CD7A39" w14:paraId="031ED962" w14:textId="77777777" w:rsidTr="0088074D">
              <w:tc>
                <w:tcPr>
                  <w:tcW w:w="0" w:type="auto"/>
                </w:tcPr>
                <w:p w14:paraId="4FE9191E" w14:textId="77777777" w:rsidR="00391693" w:rsidRPr="00CD7A39" w:rsidRDefault="00391693" w:rsidP="0088074D">
                  <w:pPr>
                    <w:rPr>
                      <w:rFonts w:asciiTheme="majorHAnsi" w:hAnsiTheme="majorHAnsi"/>
                    </w:rPr>
                  </w:pPr>
                  <w:r w:rsidRPr="00CD7A39">
                    <w:rPr>
                      <w:rFonts w:asciiTheme="majorHAnsi" w:hAnsiTheme="majorHAnsi"/>
                    </w:rPr>
                    <w:t>Chaise</w:t>
                  </w:r>
                </w:p>
              </w:tc>
              <w:tc>
                <w:tcPr>
                  <w:tcW w:w="0" w:type="auto"/>
                </w:tcPr>
                <w:p w14:paraId="3C758291" w14:textId="77777777" w:rsidR="00391693" w:rsidRPr="00CD7A39" w:rsidRDefault="00391693" w:rsidP="0088074D">
                  <w:pPr>
                    <w:rPr>
                      <w:rFonts w:asciiTheme="majorHAnsi" w:hAnsiTheme="majorHAnsi"/>
                    </w:rPr>
                  </w:pPr>
                  <w:r w:rsidRPr="00CD7A39">
                    <w:rPr>
                      <w:rFonts w:asciiTheme="majorHAnsi" w:hAnsiTheme="majorHAnsi"/>
                    </w:rPr>
                    <w:t>Tout autour de la table, je vois 4 chaises en bois</w:t>
                  </w:r>
                </w:p>
              </w:tc>
            </w:tr>
            <w:tr w:rsidR="00391693" w:rsidRPr="00CD7A39" w14:paraId="3C23E895" w14:textId="77777777" w:rsidTr="0088074D">
              <w:tc>
                <w:tcPr>
                  <w:tcW w:w="0" w:type="auto"/>
                </w:tcPr>
                <w:p w14:paraId="51863CDF" w14:textId="77777777" w:rsidR="00391693" w:rsidRPr="00CD7A39" w:rsidRDefault="00391693" w:rsidP="0088074D">
                  <w:pPr>
                    <w:rPr>
                      <w:rFonts w:asciiTheme="majorHAnsi" w:hAnsiTheme="majorHAnsi"/>
                    </w:rPr>
                  </w:pPr>
                  <w:r w:rsidRPr="00CD7A39">
                    <w:rPr>
                      <w:rFonts w:asciiTheme="majorHAnsi" w:hAnsiTheme="majorHAnsi"/>
                    </w:rPr>
                    <w:t>Cactus</w:t>
                  </w:r>
                </w:p>
              </w:tc>
              <w:tc>
                <w:tcPr>
                  <w:tcW w:w="0" w:type="auto"/>
                </w:tcPr>
                <w:p w14:paraId="25DA20AA" w14:textId="77777777" w:rsidR="00391693" w:rsidRPr="00CD7A39" w:rsidRDefault="00391693" w:rsidP="0088074D">
                  <w:pPr>
                    <w:rPr>
                      <w:rFonts w:asciiTheme="majorHAnsi" w:hAnsiTheme="majorHAnsi"/>
                    </w:rPr>
                  </w:pPr>
                  <w:r w:rsidRPr="00CD7A39">
                    <w:rPr>
                      <w:rFonts w:asciiTheme="majorHAnsi" w:hAnsiTheme="majorHAnsi"/>
                    </w:rPr>
                    <w:t>Au milieu de la table, je vois deux cactus de 5x5x15cm</w:t>
                  </w:r>
                </w:p>
              </w:tc>
            </w:tr>
            <w:tr w:rsidR="00391693" w:rsidRPr="00CD7A39" w14:paraId="277977C9" w14:textId="77777777" w:rsidTr="0088074D">
              <w:tc>
                <w:tcPr>
                  <w:tcW w:w="0" w:type="auto"/>
                </w:tcPr>
                <w:p w14:paraId="489E7944"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029EF714" w14:textId="77777777" w:rsidR="00391693" w:rsidRPr="00CD7A39" w:rsidRDefault="00391693" w:rsidP="0088074D">
                  <w:pPr>
                    <w:rPr>
                      <w:rFonts w:asciiTheme="majorHAnsi" w:hAnsiTheme="majorHAnsi"/>
                    </w:rPr>
                  </w:pPr>
                  <w:r w:rsidRPr="00CD7A39">
                    <w:rPr>
                      <w:rFonts w:asciiTheme="majorHAnsi" w:hAnsiTheme="majorHAnsi"/>
                    </w:rPr>
                    <w:t>Dans le coin inferieur droit de la pièce il y a un lit de 220x150x70</w:t>
                  </w:r>
                </w:p>
              </w:tc>
            </w:tr>
            <w:tr w:rsidR="00391693" w:rsidRPr="00CD7A39" w14:paraId="124743EF" w14:textId="77777777" w:rsidTr="0088074D">
              <w:tc>
                <w:tcPr>
                  <w:tcW w:w="0" w:type="auto"/>
                </w:tcPr>
                <w:p w14:paraId="79F5125D" w14:textId="77777777" w:rsidR="00391693" w:rsidRPr="00CD7A39" w:rsidRDefault="00391693" w:rsidP="0088074D">
                  <w:pPr>
                    <w:rPr>
                      <w:rFonts w:asciiTheme="majorHAnsi" w:hAnsiTheme="majorHAnsi"/>
                    </w:rPr>
                  </w:pPr>
                  <w:r w:rsidRPr="00CD7A39">
                    <w:rPr>
                      <w:rFonts w:asciiTheme="majorHAnsi" w:hAnsiTheme="majorHAnsi"/>
                    </w:rPr>
                    <w:t>Salle de bain</w:t>
                  </w:r>
                </w:p>
              </w:tc>
              <w:tc>
                <w:tcPr>
                  <w:tcW w:w="0" w:type="auto"/>
                </w:tcPr>
                <w:p w14:paraId="49CE8168" w14:textId="77777777" w:rsidR="00391693" w:rsidRPr="00CD7A39" w:rsidRDefault="00391693" w:rsidP="0088074D">
                  <w:pPr>
                    <w:rPr>
                      <w:rFonts w:asciiTheme="majorHAnsi" w:hAnsiTheme="majorHAnsi"/>
                    </w:rPr>
                  </w:pPr>
                  <w:r w:rsidRPr="00CD7A39">
                    <w:rPr>
                      <w:rFonts w:asciiTheme="majorHAnsi" w:hAnsiTheme="majorHAnsi"/>
                    </w:rPr>
                    <w:t>Au fond à gauche, quand je rentre dans la pièce, je vois une salle de bain de 200x300 et une porte au mur Sud</w:t>
                  </w:r>
                </w:p>
              </w:tc>
            </w:tr>
            <w:tr w:rsidR="00391693" w:rsidRPr="00CD7A39" w14:paraId="01E69B30" w14:textId="77777777" w:rsidTr="0088074D">
              <w:tc>
                <w:tcPr>
                  <w:tcW w:w="0" w:type="auto"/>
                </w:tcPr>
                <w:p w14:paraId="5305D06F" w14:textId="77777777" w:rsidR="00391693" w:rsidRPr="00CD7A39" w:rsidRDefault="00391693" w:rsidP="0088074D">
                  <w:pPr>
                    <w:rPr>
                      <w:rFonts w:asciiTheme="majorHAnsi" w:hAnsiTheme="majorHAnsi"/>
                    </w:rPr>
                  </w:pPr>
                  <w:r w:rsidRPr="00CD7A39">
                    <w:rPr>
                      <w:rFonts w:asciiTheme="majorHAnsi" w:hAnsiTheme="majorHAnsi"/>
                    </w:rPr>
                    <w:t>Toilette</w:t>
                  </w:r>
                </w:p>
              </w:tc>
              <w:tc>
                <w:tcPr>
                  <w:tcW w:w="0" w:type="auto"/>
                </w:tcPr>
                <w:p w14:paraId="211A1D66" w14:textId="77777777" w:rsidR="00391693" w:rsidRPr="00CD7A39" w:rsidRDefault="00391693" w:rsidP="0088074D">
                  <w:pPr>
                    <w:rPr>
                      <w:rFonts w:asciiTheme="majorHAnsi" w:hAnsiTheme="majorHAnsi"/>
                    </w:rPr>
                  </w:pPr>
                  <w:r w:rsidRPr="00CD7A39">
                    <w:rPr>
                      <w:rFonts w:asciiTheme="majorHAnsi" w:hAnsiTheme="majorHAnsi"/>
                    </w:rPr>
                    <w:t>Dans le coin inferieur droit, quand je rentre dans la salle de bain, je vois des toilettes de 70x40x40 et dans le coin supérieur gauche il y a un lavabo</w:t>
                  </w:r>
                </w:p>
              </w:tc>
            </w:tr>
            <w:tr w:rsidR="00391693" w:rsidRPr="00CD7A39" w14:paraId="203EB8DA" w14:textId="77777777" w:rsidTr="0088074D">
              <w:tc>
                <w:tcPr>
                  <w:tcW w:w="0" w:type="auto"/>
                </w:tcPr>
                <w:p w14:paraId="06DC3EB5" w14:textId="77777777" w:rsidR="00391693" w:rsidRPr="00CD7A39" w:rsidRDefault="00391693" w:rsidP="0088074D">
                  <w:pPr>
                    <w:rPr>
                      <w:rFonts w:asciiTheme="majorHAnsi" w:hAnsiTheme="majorHAnsi"/>
                    </w:rPr>
                  </w:pPr>
                  <w:r w:rsidRPr="00CD7A39">
                    <w:rPr>
                      <w:rFonts w:asciiTheme="majorHAnsi" w:hAnsiTheme="majorHAnsi"/>
                    </w:rPr>
                    <w:t>Four</w:t>
                  </w:r>
                </w:p>
              </w:tc>
              <w:tc>
                <w:tcPr>
                  <w:tcW w:w="0" w:type="auto"/>
                </w:tcPr>
                <w:p w14:paraId="4A5E570F" w14:textId="77777777" w:rsidR="00391693" w:rsidRPr="00CD7A39" w:rsidRDefault="00391693" w:rsidP="0088074D">
                  <w:pPr>
                    <w:rPr>
                      <w:rFonts w:asciiTheme="majorHAnsi" w:hAnsiTheme="majorHAnsi"/>
                    </w:rPr>
                  </w:pPr>
                  <w:r w:rsidRPr="00CD7A39">
                    <w:rPr>
                      <w:rFonts w:asciiTheme="majorHAnsi" w:hAnsiTheme="majorHAnsi"/>
                    </w:rPr>
                    <w:t>Si je longe le mur à droite de la porte dans le coin il y a un four de 1m/1m</w:t>
                  </w:r>
                </w:p>
              </w:tc>
            </w:tr>
            <w:tr w:rsidR="00391693" w:rsidRPr="00CD7A39" w14:paraId="54A9BBAE" w14:textId="77777777" w:rsidTr="0088074D">
              <w:tc>
                <w:tcPr>
                  <w:tcW w:w="0" w:type="auto"/>
                </w:tcPr>
                <w:p w14:paraId="214648A8" w14:textId="77777777" w:rsidR="00391693" w:rsidRPr="00CD7A39" w:rsidRDefault="00391693" w:rsidP="0088074D">
                  <w:pPr>
                    <w:rPr>
                      <w:rFonts w:asciiTheme="majorHAnsi" w:hAnsiTheme="majorHAnsi"/>
                    </w:rPr>
                  </w:pPr>
                  <w:r w:rsidRPr="00CD7A39">
                    <w:rPr>
                      <w:rFonts w:asciiTheme="majorHAnsi" w:hAnsiTheme="majorHAnsi"/>
                    </w:rPr>
                    <w:t>Lavabo et poubelle</w:t>
                  </w:r>
                </w:p>
              </w:tc>
              <w:tc>
                <w:tcPr>
                  <w:tcW w:w="0" w:type="auto"/>
                </w:tcPr>
                <w:p w14:paraId="205E171F" w14:textId="77777777" w:rsidR="00391693" w:rsidRPr="00CD7A39" w:rsidRDefault="00391693" w:rsidP="0088074D">
                  <w:pPr>
                    <w:rPr>
                      <w:rFonts w:asciiTheme="majorHAnsi" w:hAnsiTheme="majorHAnsi"/>
                    </w:rPr>
                  </w:pPr>
                  <w:r w:rsidRPr="00CD7A39">
                    <w:rPr>
                      <w:rFonts w:asciiTheme="majorHAnsi" w:hAnsiTheme="majorHAnsi"/>
                    </w:rPr>
                    <w:t>A droite du four il y a un lavabo avec une poubelle en dessous</w:t>
                  </w:r>
                </w:p>
              </w:tc>
            </w:tr>
            <w:tr w:rsidR="00391693" w:rsidRPr="00CD7A39" w14:paraId="70499BC8" w14:textId="77777777" w:rsidTr="0088074D">
              <w:tc>
                <w:tcPr>
                  <w:tcW w:w="0" w:type="auto"/>
                </w:tcPr>
                <w:p w14:paraId="0E91DDA0" w14:textId="77777777" w:rsidR="00391693" w:rsidRPr="00CD7A39" w:rsidRDefault="00391693" w:rsidP="0088074D">
                  <w:pPr>
                    <w:rPr>
                      <w:rFonts w:asciiTheme="majorHAnsi" w:hAnsiTheme="majorHAnsi"/>
                    </w:rPr>
                  </w:pPr>
                  <w:r w:rsidRPr="00CD7A39">
                    <w:rPr>
                      <w:rFonts w:asciiTheme="majorHAnsi" w:hAnsiTheme="majorHAnsi"/>
                    </w:rPr>
                    <w:t xml:space="preserve">Lave </w:t>
                  </w:r>
                  <w:proofErr w:type="spellStart"/>
                  <w:r w:rsidRPr="00CD7A39">
                    <w:rPr>
                      <w:rFonts w:asciiTheme="majorHAnsi" w:hAnsiTheme="majorHAnsi"/>
                    </w:rPr>
                    <w:t>vaiselle</w:t>
                  </w:r>
                  <w:proofErr w:type="spellEnd"/>
                </w:p>
              </w:tc>
              <w:tc>
                <w:tcPr>
                  <w:tcW w:w="0" w:type="auto"/>
                </w:tcPr>
                <w:p w14:paraId="0CF00DAF"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spellStart"/>
                  <w:r w:rsidRPr="00CD7A39">
                    <w:rPr>
                      <w:rFonts w:asciiTheme="majorHAnsi" w:hAnsiTheme="majorHAnsi"/>
                    </w:rPr>
                    <w:t>coté</w:t>
                  </w:r>
                  <w:proofErr w:type="spellEnd"/>
                  <w:r w:rsidRPr="00CD7A39">
                    <w:rPr>
                      <w:rFonts w:asciiTheme="majorHAnsi" w:hAnsiTheme="majorHAnsi"/>
                    </w:rPr>
                    <w:t xml:space="preserve"> du lavabo il y a un </w:t>
                  </w:r>
                  <w:proofErr w:type="spellStart"/>
                  <w:r w:rsidRPr="00CD7A39">
                    <w:rPr>
                      <w:rFonts w:asciiTheme="majorHAnsi" w:hAnsiTheme="majorHAnsi"/>
                    </w:rPr>
                    <w:t>lave vaisselle</w:t>
                  </w:r>
                  <w:proofErr w:type="spellEnd"/>
                  <w:r w:rsidRPr="00CD7A39">
                    <w:rPr>
                      <w:rFonts w:asciiTheme="majorHAnsi" w:hAnsiTheme="majorHAnsi"/>
                    </w:rPr>
                    <w:t xml:space="preserve"> de 70x70x85cm</w:t>
                  </w:r>
                </w:p>
              </w:tc>
            </w:tr>
            <w:tr w:rsidR="00391693" w:rsidRPr="00CD7A39" w14:paraId="463A95F2" w14:textId="77777777" w:rsidTr="0088074D">
              <w:tc>
                <w:tcPr>
                  <w:tcW w:w="0" w:type="auto"/>
                </w:tcPr>
                <w:p w14:paraId="52EA441C" w14:textId="77777777" w:rsidR="00391693" w:rsidRPr="00CD7A39" w:rsidRDefault="00391693" w:rsidP="0088074D">
                  <w:pPr>
                    <w:rPr>
                      <w:rFonts w:asciiTheme="majorHAnsi" w:hAnsiTheme="majorHAnsi"/>
                    </w:rPr>
                  </w:pPr>
                  <w:r w:rsidRPr="00CD7A39">
                    <w:rPr>
                      <w:rFonts w:asciiTheme="majorHAnsi" w:hAnsiTheme="majorHAnsi"/>
                    </w:rPr>
                    <w:t>Fenêtre</w:t>
                  </w:r>
                </w:p>
              </w:tc>
              <w:tc>
                <w:tcPr>
                  <w:tcW w:w="0" w:type="auto"/>
                </w:tcPr>
                <w:p w14:paraId="0043DB24" w14:textId="77777777" w:rsidR="00391693" w:rsidRPr="00CD7A39" w:rsidRDefault="00391693" w:rsidP="0088074D">
                  <w:pPr>
                    <w:rPr>
                      <w:rFonts w:asciiTheme="majorHAnsi" w:hAnsiTheme="majorHAnsi"/>
                    </w:rPr>
                  </w:pPr>
                  <w:r w:rsidRPr="00CD7A39">
                    <w:rPr>
                      <w:rFonts w:asciiTheme="majorHAnsi" w:hAnsiTheme="majorHAnsi"/>
                    </w:rPr>
                    <w:t xml:space="preserve">Sur chaque mur </w:t>
                  </w:r>
                  <w:proofErr w:type="spellStart"/>
                  <w:r w:rsidRPr="00CD7A39">
                    <w:rPr>
                      <w:rFonts w:asciiTheme="majorHAnsi" w:hAnsiTheme="majorHAnsi"/>
                    </w:rPr>
                    <w:t>exterieur</w:t>
                  </w:r>
                  <w:proofErr w:type="spellEnd"/>
                  <w:r w:rsidRPr="00CD7A39">
                    <w:rPr>
                      <w:rFonts w:asciiTheme="majorHAnsi" w:hAnsiTheme="majorHAnsi"/>
                    </w:rPr>
                    <w:t>, au milieu il y a 1 fenêtre 200x100cm</w:t>
                  </w:r>
                </w:p>
              </w:tc>
            </w:tr>
            <w:tr w:rsidR="00391693" w:rsidRPr="00CD7A39" w14:paraId="455DB8E5" w14:textId="77777777" w:rsidTr="0088074D">
              <w:tc>
                <w:tcPr>
                  <w:tcW w:w="0" w:type="auto"/>
                </w:tcPr>
                <w:p w14:paraId="509742A6" w14:textId="77777777" w:rsidR="00391693" w:rsidRPr="00CD7A39" w:rsidRDefault="00391693" w:rsidP="0088074D">
                  <w:pPr>
                    <w:rPr>
                      <w:rFonts w:asciiTheme="majorHAnsi" w:hAnsiTheme="majorHAnsi"/>
                    </w:rPr>
                  </w:pPr>
                  <w:r w:rsidRPr="00CD7A39">
                    <w:rPr>
                      <w:rFonts w:asciiTheme="majorHAnsi" w:hAnsiTheme="majorHAnsi"/>
                    </w:rPr>
                    <w:lastRenderedPageBreak/>
                    <w:t>Etage et emplacement</w:t>
                  </w:r>
                </w:p>
              </w:tc>
              <w:tc>
                <w:tcPr>
                  <w:tcW w:w="0" w:type="auto"/>
                </w:tcPr>
                <w:p w14:paraId="55E4CB72" w14:textId="77777777" w:rsidR="00391693" w:rsidRPr="00CD7A39" w:rsidRDefault="00391693" w:rsidP="0088074D">
                  <w:pPr>
                    <w:rPr>
                      <w:rFonts w:asciiTheme="majorHAnsi" w:hAnsiTheme="majorHAnsi"/>
                    </w:rPr>
                  </w:pPr>
                  <w:r w:rsidRPr="00CD7A39">
                    <w:rPr>
                      <w:rFonts w:asciiTheme="majorHAnsi" w:hAnsiTheme="majorHAnsi"/>
                    </w:rPr>
                    <w:t>Dans l'immeuble, il y a trois studios comme ceci à l'est du 2ème étage (image partie jaune).</w:t>
                  </w:r>
                </w:p>
              </w:tc>
            </w:tr>
            <w:tr w:rsidR="00391693" w:rsidRPr="00CD7A39" w14:paraId="610BE7A9" w14:textId="77777777" w:rsidTr="0088074D">
              <w:tc>
                <w:tcPr>
                  <w:tcW w:w="0" w:type="auto"/>
                </w:tcPr>
                <w:p w14:paraId="378AF2EC"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68961762" w14:textId="77777777" w:rsidR="00391693" w:rsidRPr="00CD7A39" w:rsidRDefault="00391693" w:rsidP="0088074D">
                  <w:pPr>
                    <w:rPr>
                      <w:rFonts w:asciiTheme="majorHAnsi" w:hAnsiTheme="majorHAnsi"/>
                    </w:rPr>
                  </w:pPr>
                  <w:r w:rsidRPr="00CD7A39">
                    <w:rPr>
                      <w:rFonts w:asciiTheme="majorHAnsi" w:hAnsiTheme="majorHAnsi"/>
                    </w:rPr>
                    <w:t xml:space="preserve">La porte de l'appartement se trouve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l'ouest</w:t>
                  </w:r>
                </w:p>
              </w:tc>
            </w:tr>
          </w:tbl>
          <w:p w14:paraId="20C32F2A" w14:textId="77777777" w:rsidR="00391693" w:rsidRPr="00CD7A39" w:rsidRDefault="00391693" w:rsidP="0088074D">
            <w:pPr>
              <w:rPr>
                <w:rFonts w:asciiTheme="majorHAnsi" w:hAnsiTheme="majorHAnsi"/>
              </w:rPr>
            </w:pPr>
          </w:p>
        </w:tc>
      </w:tr>
    </w:tbl>
    <w:p w14:paraId="28D57287" w14:textId="77777777" w:rsidR="00391693" w:rsidRPr="00CD7A39" w:rsidRDefault="00391693" w:rsidP="00391693">
      <w:pPr>
        <w:rPr>
          <w:rFonts w:asciiTheme="majorHAnsi" w:hAnsiTheme="majorHAnsi"/>
        </w:rPr>
      </w:pPr>
    </w:p>
    <w:p w14:paraId="1F9772E5" w14:textId="77777777" w:rsidR="00391693" w:rsidRPr="00CD7A39" w:rsidRDefault="00391693" w:rsidP="00391693">
      <w:pPr>
        <w:pStyle w:val="Titre3"/>
      </w:pPr>
      <w:r w:rsidRPr="00CD7A39">
        <w:t>Parking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250FD7D1" w14:textId="77777777" w:rsidTr="0088074D">
        <w:tc>
          <w:tcPr>
            <w:tcW w:w="0" w:type="auto"/>
          </w:tcPr>
          <w:p w14:paraId="101F8A78"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de </w:t>
            </w:r>
            <w:proofErr w:type="gramStart"/>
            <w:r w:rsidRPr="00CD7A39">
              <w:rPr>
                <w:rFonts w:asciiTheme="majorHAnsi" w:hAnsiTheme="majorHAnsi"/>
              </w:rPr>
              <w:t>l'immeuble  Je</w:t>
            </w:r>
            <w:proofErr w:type="gramEnd"/>
            <w:r w:rsidRPr="00CD7A39">
              <w:rPr>
                <w:rFonts w:asciiTheme="majorHAnsi" w:hAnsiTheme="majorHAnsi"/>
              </w:rPr>
              <w:t xml:space="preserve"> veux un parking Pour que mes locataires puissent garer leur voiture.</w:t>
            </w:r>
          </w:p>
        </w:tc>
      </w:tr>
      <w:tr w:rsidR="00391693" w:rsidRPr="00CD7A39" w14:paraId="1854A039" w14:textId="77777777" w:rsidTr="0088074D">
        <w:tc>
          <w:tcPr>
            <w:tcW w:w="0" w:type="auto"/>
          </w:tcPr>
          <w:p w14:paraId="6BD72592"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441"/>
              <w:gridCol w:w="7599"/>
            </w:tblGrid>
            <w:tr w:rsidR="00391693" w:rsidRPr="00CD7A39" w14:paraId="6F2AD379" w14:textId="77777777" w:rsidTr="0088074D">
              <w:tc>
                <w:tcPr>
                  <w:tcW w:w="0" w:type="auto"/>
                </w:tcPr>
                <w:p w14:paraId="37C9382B" w14:textId="77777777" w:rsidR="00391693" w:rsidRPr="00CD7A39" w:rsidRDefault="00391693" w:rsidP="0088074D">
                  <w:pPr>
                    <w:rPr>
                      <w:rFonts w:asciiTheme="majorHAnsi" w:hAnsiTheme="majorHAnsi"/>
                    </w:rPr>
                  </w:pPr>
                  <w:proofErr w:type="gramStart"/>
                  <w:r w:rsidRPr="00CD7A39">
                    <w:rPr>
                      <w:rFonts w:asciiTheme="majorHAnsi" w:hAnsiTheme="majorHAnsi"/>
                    </w:rPr>
                    <w:t>place</w:t>
                  </w:r>
                  <w:proofErr w:type="gramEnd"/>
                  <w:r w:rsidRPr="00CD7A39">
                    <w:rPr>
                      <w:rFonts w:asciiTheme="majorHAnsi" w:hAnsiTheme="majorHAnsi"/>
                    </w:rPr>
                    <w:t xml:space="preserve"> de parque</w:t>
                  </w:r>
                </w:p>
              </w:tc>
              <w:tc>
                <w:tcPr>
                  <w:tcW w:w="0" w:type="auto"/>
                </w:tcPr>
                <w:p w14:paraId="3D7C9347" w14:textId="77777777" w:rsidR="00391693" w:rsidRPr="00CD7A39" w:rsidRDefault="00391693" w:rsidP="0088074D">
                  <w:pPr>
                    <w:rPr>
                      <w:rFonts w:asciiTheme="majorHAnsi" w:hAnsiTheme="majorHAnsi"/>
                    </w:rPr>
                  </w:pPr>
                  <w:r w:rsidRPr="00CD7A39">
                    <w:rPr>
                      <w:rFonts w:asciiTheme="majorHAnsi" w:hAnsiTheme="majorHAnsi"/>
                    </w:rPr>
                    <w:t xml:space="preserve">A droite Quand j'entre dans le </w:t>
                  </w:r>
                  <w:proofErr w:type="gramStart"/>
                  <w:r w:rsidRPr="00CD7A39">
                    <w:rPr>
                      <w:rFonts w:asciiTheme="majorHAnsi" w:hAnsiTheme="majorHAnsi"/>
                    </w:rPr>
                    <w:t>garage  je</w:t>
                  </w:r>
                  <w:proofErr w:type="gramEnd"/>
                  <w:r w:rsidRPr="00CD7A39">
                    <w:rPr>
                      <w:rFonts w:asciiTheme="majorHAnsi" w:hAnsiTheme="majorHAnsi"/>
                    </w:rPr>
                    <w:t xml:space="preserve"> vois 6 places de parking contre chaque mur délimitées par des lignes blanches.</w:t>
                  </w:r>
                </w:p>
              </w:tc>
            </w:tr>
            <w:tr w:rsidR="00391693" w:rsidRPr="00CD7A39" w14:paraId="1AE76434" w14:textId="77777777" w:rsidTr="0088074D">
              <w:tc>
                <w:tcPr>
                  <w:tcW w:w="0" w:type="auto"/>
                </w:tcPr>
                <w:p w14:paraId="58FFAA23" w14:textId="77777777" w:rsidR="00391693" w:rsidRPr="00CD7A39" w:rsidRDefault="00391693" w:rsidP="0088074D">
                  <w:pPr>
                    <w:rPr>
                      <w:rFonts w:asciiTheme="majorHAnsi" w:hAnsiTheme="majorHAnsi"/>
                    </w:rPr>
                  </w:pPr>
                  <w:proofErr w:type="gramStart"/>
                  <w:r w:rsidRPr="00CD7A39">
                    <w:rPr>
                      <w:rFonts w:asciiTheme="majorHAnsi" w:hAnsiTheme="majorHAnsi"/>
                    </w:rPr>
                    <w:t>colonnes</w:t>
                  </w:r>
                  <w:proofErr w:type="gramEnd"/>
                </w:p>
              </w:tc>
              <w:tc>
                <w:tcPr>
                  <w:tcW w:w="0" w:type="auto"/>
                </w:tcPr>
                <w:p w14:paraId="632EF12E"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droite  Quand</w:t>
                  </w:r>
                  <w:proofErr w:type="gramEnd"/>
                  <w:r w:rsidRPr="00CD7A39">
                    <w:rPr>
                      <w:rFonts w:asciiTheme="majorHAnsi" w:hAnsiTheme="majorHAnsi"/>
                    </w:rPr>
                    <w:t xml:space="preserve"> j'entre dans le garage Il y a une colonne toute les 2 places de parking.</w:t>
                  </w:r>
                </w:p>
              </w:tc>
            </w:tr>
            <w:tr w:rsidR="00391693" w:rsidRPr="00CD7A39" w14:paraId="2E01F011" w14:textId="77777777" w:rsidTr="0088074D">
              <w:tc>
                <w:tcPr>
                  <w:tcW w:w="0" w:type="auto"/>
                </w:tcPr>
                <w:p w14:paraId="39FBE759" w14:textId="77777777" w:rsidR="00391693" w:rsidRPr="00CD7A39" w:rsidRDefault="00391693" w:rsidP="0088074D">
                  <w:pPr>
                    <w:rPr>
                      <w:rFonts w:asciiTheme="majorHAnsi" w:hAnsiTheme="majorHAnsi"/>
                    </w:rPr>
                  </w:pPr>
                  <w:proofErr w:type="gramStart"/>
                  <w:r w:rsidRPr="00CD7A39">
                    <w:rPr>
                      <w:rFonts w:asciiTheme="majorHAnsi" w:hAnsiTheme="majorHAnsi"/>
                    </w:rPr>
                    <w:t>porte</w:t>
                  </w:r>
                  <w:proofErr w:type="gramEnd"/>
                </w:p>
              </w:tc>
              <w:tc>
                <w:tcPr>
                  <w:tcW w:w="0" w:type="auto"/>
                </w:tcPr>
                <w:p w14:paraId="0FE70D9D"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l'extérieur  Quand</w:t>
                  </w:r>
                  <w:proofErr w:type="gramEnd"/>
                  <w:r w:rsidRPr="00CD7A39">
                    <w:rPr>
                      <w:rFonts w:asciiTheme="majorHAnsi" w:hAnsiTheme="majorHAnsi"/>
                    </w:rPr>
                    <w:t xml:space="preserve"> je regarde le garage Il y a une porte pour piétons et une porte coulissante pour les véhicules.</w:t>
                  </w:r>
                </w:p>
              </w:tc>
            </w:tr>
            <w:tr w:rsidR="00391693" w:rsidRPr="00CD7A39" w14:paraId="03B7EBD6" w14:textId="77777777" w:rsidTr="0088074D">
              <w:tc>
                <w:tcPr>
                  <w:tcW w:w="0" w:type="auto"/>
                </w:tcPr>
                <w:p w14:paraId="1B638037" w14:textId="77777777" w:rsidR="00391693" w:rsidRPr="00CD7A39" w:rsidRDefault="00391693" w:rsidP="0088074D">
                  <w:pPr>
                    <w:rPr>
                      <w:rFonts w:asciiTheme="majorHAnsi" w:hAnsiTheme="majorHAnsi"/>
                    </w:rPr>
                  </w:pPr>
                  <w:proofErr w:type="gramStart"/>
                  <w:r w:rsidRPr="00CD7A39">
                    <w:rPr>
                      <w:rFonts w:asciiTheme="majorHAnsi" w:hAnsiTheme="majorHAnsi"/>
                    </w:rPr>
                    <w:t>place</w:t>
                  </w:r>
                  <w:proofErr w:type="gramEnd"/>
                  <w:r w:rsidRPr="00CD7A39">
                    <w:rPr>
                      <w:rFonts w:asciiTheme="majorHAnsi" w:hAnsiTheme="majorHAnsi"/>
                    </w:rPr>
                    <w:t xml:space="preserve"> de parque</w:t>
                  </w:r>
                </w:p>
              </w:tc>
              <w:tc>
                <w:tcPr>
                  <w:tcW w:w="0" w:type="auto"/>
                </w:tcPr>
                <w:p w14:paraId="533A6EC2" w14:textId="77777777" w:rsidR="00391693" w:rsidRPr="00CD7A39" w:rsidRDefault="00391693" w:rsidP="0088074D">
                  <w:pPr>
                    <w:rPr>
                      <w:rFonts w:asciiTheme="majorHAnsi" w:hAnsiTheme="majorHAnsi"/>
                    </w:rPr>
                  </w:pPr>
                  <w:r w:rsidRPr="00CD7A39">
                    <w:rPr>
                      <w:rFonts w:asciiTheme="majorHAnsi" w:hAnsiTheme="majorHAnsi"/>
                    </w:rPr>
                    <w:t xml:space="preserve">A </w:t>
                  </w:r>
                  <w:proofErr w:type="gramStart"/>
                  <w:r w:rsidRPr="00CD7A39">
                    <w:rPr>
                      <w:rFonts w:asciiTheme="majorHAnsi" w:hAnsiTheme="majorHAnsi"/>
                    </w:rPr>
                    <w:t>gauche  Quand</w:t>
                  </w:r>
                  <w:proofErr w:type="gramEnd"/>
                  <w:r w:rsidRPr="00CD7A39">
                    <w:rPr>
                      <w:rFonts w:asciiTheme="majorHAnsi" w:hAnsiTheme="majorHAnsi"/>
                    </w:rPr>
                    <w:t xml:space="preserve"> j'entre dans le garage  Il y a 8 places pour </w:t>
                  </w:r>
                  <w:proofErr w:type="spellStart"/>
                  <w:r w:rsidRPr="00CD7A39">
                    <w:rPr>
                      <w:rFonts w:asciiTheme="majorHAnsi" w:hAnsiTheme="majorHAnsi"/>
                    </w:rPr>
                    <w:t>pour</w:t>
                  </w:r>
                  <w:proofErr w:type="spellEnd"/>
                  <w:r w:rsidRPr="00CD7A39">
                    <w:rPr>
                      <w:rFonts w:asciiTheme="majorHAnsi" w:hAnsiTheme="majorHAnsi"/>
                    </w:rPr>
                    <w:t xml:space="preserve"> les scooter, </w:t>
                  </w:r>
                  <w:proofErr w:type="spellStart"/>
                  <w:r w:rsidRPr="00CD7A39">
                    <w:rPr>
                      <w:rFonts w:asciiTheme="majorHAnsi" w:hAnsiTheme="majorHAnsi"/>
                    </w:rPr>
                    <w:t>vélo.etc</w:t>
                  </w:r>
                  <w:proofErr w:type="spellEnd"/>
                  <w:r w:rsidRPr="00CD7A39">
                    <w:rPr>
                      <w:rFonts w:asciiTheme="majorHAnsi" w:hAnsiTheme="majorHAnsi"/>
                    </w:rPr>
                    <w:t>.</w:t>
                  </w:r>
                </w:p>
              </w:tc>
            </w:tr>
            <w:tr w:rsidR="00391693" w:rsidRPr="00CD7A39" w14:paraId="0932B8F0" w14:textId="77777777" w:rsidTr="0088074D">
              <w:tc>
                <w:tcPr>
                  <w:tcW w:w="0" w:type="auto"/>
                </w:tcPr>
                <w:p w14:paraId="41DF1EAC" w14:textId="77777777" w:rsidR="00391693" w:rsidRPr="00CD7A39" w:rsidRDefault="00391693" w:rsidP="0088074D">
                  <w:pPr>
                    <w:rPr>
                      <w:rFonts w:asciiTheme="majorHAnsi" w:hAnsiTheme="majorHAnsi"/>
                    </w:rPr>
                  </w:pPr>
                  <w:r w:rsidRPr="00CD7A39">
                    <w:rPr>
                      <w:rFonts w:asciiTheme="majorHAnsi" w:hAnsiTheme="majorHAnsi"/>
                    </w:rPr>
                    <w:t>Indications</w:t>
                  </w:r>
                </w:p>
              </w:tc>
              <w:tc>
                <w:tcPr>
                  <w:tcW w:w="0" w:type="auto"/>
                </w:tcPr>
                <w:p w14:paraId="27A89396" w14:textId="77777777" w:rsidR="00391693" w:rsidRPr="00CD7A39" w:rsidRDefault="00391693" w:rsidP="0088074D">
                  <w:pPr>
                    <w:rPr>
                      <w:rFonts w:asciiTheme="majorHAnsi" w:hAnsiTheme="majorHAnsi"/>
                    </w:rPr>
                  </w:pPr>
                  <w:r w:rsidRPr="00CD7A39">
                    <w:rPr>
                      <w:rFonts w:asciiTheme="majorHAnsi" w:hAnsiTheme="majorHAnsi"/>
                    </w:rPr>
                    <w:t>Les places rouges sont pour les visiteurs et les vertes pour les locataires</w:t>
                  </w:r>
                </w:p>
              </w:tc>
            </w:tr>
            <w:tr w:rsidR="00391693" w:rsidRPr="00CD7A39" w14:paraId="200A45D9" w14:textId="77777777" w:rsidTr="0088074D">
              <w:tc>
                <w:tcPr>
                  <w:tcW w:w="0" w:type="auto"/>
                </w:tcPr>
                <w:p w14:paraId="79ED81B0" w14:textId="77777777" w:rsidR="00391693" w:rsidRPr="00CD7A39" w:rsidRDefault="00391693" w:rsidP="0088074D">
                  <w:pPr>
                    <w:rPr>
                      <w:rFonts w:asciiTheme="majorHAnsi" w:hAnsiTheme="majorHAnsi"/>
                    </w:rPr>
                  </w:pPr>
                  <w:proofErr w:type="gramStart"/>
                  <w:r w:rsidRPr="00CD7A39">
                    <w:rPr>
                      <w:rFonts w:asciiTheme="majorHAnsi" w:hAnsiTheme="majorHAnsi"/>
                    </w:rPr>
                    <w:t>lampe</w:t>
                  </w:r>
                  <w:proofErr w:type="gramEnd"/>
                </w:p>
              </w:tc>
              <w:tc>
                <w:tcPr>
                  <w:tcW w:w="0" w:type="auto"/>
                </w:tcPr>
                <w:p w14:paraId="2795271D" w14:textId="77777777" w:rsidR="00391693" w:rsidRPr="00CD7A39" w:rsidRDefault="00391693" w:rsidP="0088074D">
                  <w:pPr>
                    <w:rPr>
                      <w:rFonts w:asciiTheme="majorHAnsi" w:hAnsiTheme="majorHAnsi"/>
                    </w:rPr>
                  </w:pPr>
                  <w:r w:rsidRPr="00CD7A39">
                    <w:rPr>
                      <w:rFonts w:asciiTheme="majorHAnsi" w:hAnsiTheme="majorHAnsi"/>
                    </w:rPr>
                    <w:t xml:space="preserve">Au </w:t>
                  </w:r>
                  <w:proofErr w:type="gramStart"/>
                  <w:r w:rsidRPr="00CD7A39">
                    <w:rPr>
                      <w:rFonts w:asciiTheme="majorHAnsi" w:hAnsiTheme="majorHAnsi"/>
                    </w:rPr>
                    <w:t>plafond  Il</w:t>
                  </w:r>
                  <w:proofErr w:type="gramEnd"/>
                  <w:r w:rsidRPr="00CD7A39">
                    <w:rPr>
                      <w:rFonts w:asciiTheme="majorHAnsi" w:hAnsiTheme="majorHAnsi"/>
                    </w:rPr>
                    <w:t xml:space="preserve"> a une lampe </w:t>
                  </w:r>
                  <w:proofErr w:type="spellStart"/>
                  <w:r w:rsidRPr="00CD7A39">
                    <w:rPr>
                      <w:rFonts w:asciiTheme="majorHAnsi" w:hAnsiTheme="majorHAnsi"/>
                    </w:rPr>
                    <w:t>au dessus</w:t>
                  </w:r>
                  <w:proofErr w:type="spellEnd"/>
                  <w:r w:rsidRPr="00CD7A39">
                    <w:rPr>
                      <w:rFonts w:asciiTheme="majorHAnsi" w:hAnsiTheme="majorHAnsi"/>
                    </w:rPr>
                    <w:t xml:space="preserve"> de chaque place de </w:t>
                  </w:r>
                  <w:proofErr w:type="spellStart"/>
                  <w:r w:rsidRPr="00CD7A39">
                    <w:rPr>
                      <w:rFonts w:asciiTheme="majorHAnsi" w:hAnsiTheme="majorHAnsi"/>
                    </w:rPr>
                    <w:t>parque</w:t>
                  </w:r>
                  <w:proofErr w:type="spellEnd"/>
                  <w:r w:rsidRPr="00CD7A39">
                    <w:rPr>
                      <w:rFonts w:asciiTheme="majorHAnsi" w:hAnsiTheme="majorHAnsi"/>
                    </w:rPr>
                    <w:t>.</w:t>
                  </w:r>
                </w:p>
              </w:tc>
            </w:tr>
            <w:tr w:rsidR="00391693" w:rsidRPr="00CD7A39" w14:paraId="79D9AECE" w14:textId="77777777" w:rsidTr="0088074D">
              <w:tc>
                <w:tcPr>
                  <w:tcW w:w="0" w:type="auto"/>
                </w:tcPr>
                <w:p w14:paraId="45266628" w14:textId="77777777" w:rsidR="00391693" w:rsidRPr="00CD7A39" w:rsidRDefault="00391693" w:rsidP="0088074D">
                  <w:pPr>
                    <w:rPr>
                      <w:rFonts w:asciiTheme="majorHAnsi" w:hAnsiTheme="majorHAnsi"/>
                    </w:rPr>
                  </w:pPr>
                  <w:proofErr w:type="gramStart"/>
                  <w:r w:rsidRPr="00CD7A39">
                    <w:rPr>
                      <w:rFonts w:asciiTheme="majorHAnsi" w:hAnsiTheme="majorHAnsi"/>
                    </w:rPr>
                    <w:t>fenêtre</w:t>
                  </w:r>
                  <w:proofErr w:type="gramEnd"/>
                </w:p>
              </w:tc>
              <w:tc>
                <w:tcPr>
                  <w:tcW w:w="0" w:type="auto"/>
                </w:tcPr>
                <w:p w14:paraId="6D29DB94" w14:textId="77777777" w:rsidR="00391693" w:rsidRPr="00CD7A39" w:rsidRDefault="00391693" w:rsidP="0088074D">
                  <w:pPr>
                    <w:rPr>
                      <w:rFonts w:asciiTheme="majorHAnsi" w:hAnsiTheme="majorHAnsi"/>
                    </w:rPr>
                  </w:pPr>
                  <w:r w:rsidRPr="00CD7A39">
                    <w:rPr>
                      <w:rFonts w:asciiTheme="majorHAnsi" w:hAnsiTheme="majorHAnsi"/>
                    </w:rPr>
                    <w:t>A chaque mur extérieur Il y a deux fenêtres rectangulaires de 40x60.</w:t>
                  </w:r>
                </w:p>
              </w:tc>
            </w:tr>
            <w:tr w:rsidR="00391693" w:rsidRPr="00CD7A39" w14:paraId="20B029C6" w14:textId="77777777" w:rsidTr="0088074D">
              <w:tc>
                <w:tcPr>
                  <w:tcW w:w="0" w:type="auto"/>
                </w:tcPr>
                <w:p w14:paraId="2F14005C" w14:textId="77777777" w:rsidR="00391693" w:rsidRPr="00CD7A39" w:rsidRDefault="00391693" w:rsidP="0088074D">
                  <w:pPr>
                    <w:rPr>
                      <w:rFonts w:asciiTheme="majorHAnsi" w:hAnsiTheme="majorHAnsi"/>
                    </w:rPr>
                  </w:pPr>
                  <w:proofErr w:type="gramStart"/>
                  <w:r w:rsidRPr="00CD7A39">
                    <w:rPr>
                      <w:rFonts w:asciiTheme="majorHAnsi" w:hAnsiTheme="majorHAnsi"/>
                    </w:rPr>
                    <w:t>étage</w:t>
                  </w:r>
                  <w:proofErr w:type="gramEnd"/>
                </w:p>
              </w:tc>
              <w:tc>
                <w:tcPr>
                  <w:tcW w:w="0" w:type="auto"/>
                </w:tcPr>
                <w:p w14:paraId="2D5E9613" w14:textId="77777777" w:rsidR="00391693" w:rsidRPr="00CD7A39" w:rsidRDefault="00391693" w:rsidP="0088074D">
                  <w:pPr>
                    <w:rPr>
                      <w:rFonts w:asciiTheme="majorHAnsi" w:hAnsiTheme="majorHAnsi"/>
                    </w:rPr>
                  </w:pPr>
                  <w:r w:rsidRPr="00CD7A39">
                    <w:rPr>
                      <w:rFonts w:asciiTheme="majorHAnsi" w:hAnsiTheme="majorHAnsi"/>
                    </w:rPr>
                    <w:t xml:space="preserve">Dans </w:t>
                  </w:r>
                  <w:proofErr w:type="gramStart"/>
                  <w:r w:rsidRPr="00CD7A39">
                    <w:rPr>
                      <w:rFonts w:asciiTheme="majorHAnsi" w:hAnsiTheme="majorHAnsi"/>
                    </w:rPr>
                    <w:t>l'immeuble  Le</w:t>
                  </w:r>
                  <w:proofErr w:type="gramEnd"/>
                  <w:r w:rsidRPr="00CD7A39">
                    <w:rPr>
                      <w:rFonts w:asciiTheme="majorHAnsi" w:hAnsiTheme="majorHAnsi"/>
                    </w:rPr>
                    <w:t xml:space="preserve"> garage est au </w:t>
                  </w:r>
                  <w:proofErr w:type="spellStart"/>
                  <w:r w:rsidRPr="00CD7A39">
                    <w:rPr>
                      <w:rFonts w:asciiTheme="majorHAnsi" w:hAnsiTheme="majorHAnsi"/>
                    </w:rPr>
                    <w:t>rez</w:t>
                  </w:r>
                  <w:proofErr w:type="spellEnd"/>
                  <w:r w:rsidRPr="00CD7A39">
                    <w:rPr>
                      <w:rFonts w:asciiTheme="majorHAnsi" w:hAnsiTheme="majorHAnsi"/>
                    </w:rPr>
                    <w:t xml:space="preserve"> de chaussée.</w:t>
                  </w:r>
                </w:p>
              </w:tc>
            </w:tr>
          </w:tbl>
          <w:p w14:paraId="213F66BA" w14:textId="77777777" w:rsidR="00391693" w:rsidRPr="00CD7A39" w:rsidRDefault="00391693" w:rsidP="0088074D">
            <w:pPr>
              <w:rPr>
                <w:rFonts w:asciiTheme="majorHAnsi" w:hAnsiTheme="majorHAnsi"/>
              </w:rPr>
            </w:pPr>
          </w:p>
        </w:tc>
      </w:tr>
    </w:tbl>
    <w:p w14:paraId="01937C75" w14:textId="77777777" w:rsidR="00391693" w:rsidRPr="00CD7A39" w:rsidRDefault="00391693" w:rsidP="00391693">
      <w:pPr>
        <w:rPr>
          <w:rFonts w:asciiTheme="majorHAnsi" w:hAnsiTheme="majorHAnsi"/>
        </w:rPr>
      </w:pPr>
    </w:p>
    <w:p w14:paraId="121A4E80" w14:textId="77777777" w:rsidR="00391693" w:rsidRPr="00CD7A39" w:rsidRDefault="00391693" w:rsidP="00391693">
      <w:pPr>
        <w:pStyle w:val="Titre3"/>
      </w:pPr>
      <w:r w:rsidRPr="00CD7A39">
        <w:t>Salon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8CE67F1" w14:textId="77777777" w:rsidTr="0088074D">
        <w:tc>
          <w:tcPr>
            <w:tcW w:w="0" w:type="auto"/>
          </w:tcPr>
          <w:p w14:paraId="16424E9C" w14:textId="77777777" w:rsidR="00391693" w:rsidRPr="00CD7A39" w:rsidRDefault="00391693" w:rsidP="0088074D">
            <w:pPr>
              <w:rPr>
                <w:rFonts w:asciiTheme="majorHAnsi" w:hAnsiTheme="majorHAnsi"/>
              </w:rPr>
            </w:pPr>
            <w:r w:rsidRPr="00CD7A39">
              <w:rPr>
                <w:rFonts w:asciiTheme="majorHAnsi" w:hAnsiTheme="majorHAnsi"/>
              </w:rPr>
              <w:t>En tant qu'habitant de l'immeuble Je veux un salon Pour regarder la télé et me détendre</w:t>
            </w:r>
          </w:p>
        </w:tc>
      </w:tr>
      <w:tr w:rsidR="00391693" w:rsidRPr="00CD7A39" w14:paraId="1DB401FB" w14:textId="77777777" w:rsidTr="0088074D">
        <w:tc>
          <w:tcPr>
            <w:tcW w:w="0" w:type="auto"/>
          </w:tcPr>
          <w:p w14:paraId="7176394A"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2249"/>
              <w:gridCol w:w="6791"/>
            </w:tblGrid>
            <w:tr w:rsidR="00391693" w:rsidRPr="00CD7A39" w14:paraId="01C6E046" w14:textId="77777777" w:rsidTr="0088074D">
              <w:tc>
                <w:tcPr>
                  <w:tcW w:w="0" w:type="auto"/>
                </w:tcPr>
                <w:p w14:paraId="5F80BEEF" w14:textId="77777777" w:rsidR="00391693" w:rsidRPr="00CD7A39" w:rsidRDefault="00391693" w:rsidP="0088074D">
                  <w:pPr>
                    <w:rPr>
                      <w:rFonts w:asciiTheme="majorHAnsi" w:hAnsiTheme="majorHAnsi"/>
                    </w:rPr>
                  </w:pPr>
                  <w:r w:rsidRPr="00CD7A39">
                    <w:rPr>
                      <w:rFonts w:asciiTheme="majorHAnsi" w:hAnsiTheme="majorHAnsi"/>
                    </w:rPr>
                    <w:t>Télévision</w:t>
                  </w:r>
                </w:p>
              </w:tc>
              <w:tc>
                <w:tcPr>
                  <w:tcW w:w="0" w:type="auto"/>
                </w:tcPr>
                <w:p w14:paraId="6929C065" w14:textId="77777777" w:rsidR="00391693" w:rsidRPr="00CD7A39" w:rsidRDefault="00391693" w:rsidP="0088074D">
                  <w:pPr>
                    <w:rPr>
                      <w:rFonts w:asciiTheme="majorHAnsi" w:hAnsiTheme="majorHAnsi"/>
                    </w:rPr>
                  </w:pPr>
                  <w:r w:rsidRPr="00CD7A39">
                    <w:rPr>
                      <w:rFonts w:asciiTheme="majorHAnsi" w:hAnsiTheme="majorHAnsi"/>
                    </w:rPr>
                    <w:t>A l'opposé de la pièce par rapport au canapé, il y a une TV murale incurvée.</w:t>
                  </w:r>
                </w:p>
              </w:tc>
            </w:tr>
            <w:tr w:rsidR="00391693" w:rsidRPr="00CD7A39" w14:paraId="0BA2B1FC" w14:textId="77777777" w:rsidTr="0088074D">
              <w:tc>
                <w:tcPr>
                  <w:tcW w:w="0" w:type="auto"/>
                </w:tcPr>
                <w:p w14:paraId="4596A164" w14:textId="77777777" w:rsidR="00391693" w:rsidRPr="00CD7A39" w:rsidRDefault="00391693" w:rsidP="0088074D">
                  <w:pPr>
                    <w:rPr>
                      <w:rFonts w:asciiTheme="majorHAnsi" w:hAnsiTheme="majorHAnsi"/>
                    </w:rPr>
                  </w:pPr>
                  <w:r w:rsidRPr="00CD7A39">
                    <w:rPr>
                      <w:rFonts w:asciiTheme="majorHAnsi" w:hAnsiTheme="majorHAnsi"/>
                    </w:rPr>
                    <w:t>Dimensions télévision</w:t>
                  </w:r>
                </w:p>
              </w:tc>
              <w:tc>
                <w:tcPr>
                  <w:tcW w:w="0" w:type="auto"/>
                </w:tcPr>
                <w:p w14:paraId="3EBA4981" w14:textId="77777777" w:rsidR="00391693" w:rsidRPr="00CD7A39" w:rsidRDefault="00391693" w:rsidP="0088074D">
                  <w:pPr>
                    <w:rPr>
                      <w:rFonts w:asciiTheme="majorHAnsi" w:hAnsiTheme="majorHAnsi"/>
                    </w:rPr>
                  </w:pPr>
                  <w:r w:rsidRPr="00CD7A39">
                    <w:rPr>
                      <w:rFonts w:asciiTheme="majorHAnsi" w:hAnsiTheme="majorHAnsi"/>
                    </w:rPr>
                    <w:t>Quand je mesure la télévision, elle fait 1m de hauteur et 2.75m de longueur</w:t>
                  </w:r>
                </w:p>
              </w:tc>
            </w:tr>
            <w:tr w:rsidR="00391693" w:rsidRPr="00CD7A39" w14:paraId="6E402999" w14:textId="77777777" w:rsidTr="0088074D">
              <w:tc>
                <w:tcPr>
                  <w:tcW w:w="0" w:type="auto"/>
                </w:tcPr>
                <w:p w14:paraId="7B92B509" w14:textId="77777777" w:rsidR="00391693" w:rsidRPr="00CD7A39" w:rsidRDefault="00391693" w:rsidP="0088074D">
                  <w:pPr>
                    <w:rPr>
                      <w:rFonts w:asciiTheme="majorHAnsi" w:hAnsiTheme="majorHAnsi"/>
                    </w:rPr>
                  </w:pPr>
                  <w:r w:rsidRPr="00CD7A39">
                    <w:rPr>
                      <w:rFonts w:asciiTheme="majorHAnsi" w:hAnsiTheme="majorHAnsi"/>
                    </w:rPr>
                    <w:t>Canapé</w:t>
                  </w:r>
                </w:p>
              </w:tc>
              <w:tc>
                <w:tcPr>
                  <w:tcW w:w="0" w:type="auto"/>
                </w:tcPr>
                <w:p w14:paraId="463805B7" w14:textId="77777777" w:rsidR="00391693" w:rsidRPr="00CD7A39" w:rsidRDefault="00391693" w:rsidP="0088074D">
                  <w:pPr>
                    <w:rPr>
                      <w:rFonts w:asciiTheme="majorHAnsi" w:hAnsiTheme="majorHAnsi"/>
                    </w:rPr>
                  </w:pPr>
                  <w:r w:rsidRPr="00CD7A39">
                    <w:rPr>
                      <w:rFonts w:asciiTheme="majorHAnsi" w:hAnsiTheme="majorHAnsi"/>
                    </w:rPr>
                    <w:t>Quand j'entre dans la pièce, il y a un canapé gris foncé à ma droite.</w:t>
                  </w:r>
                </w:p>
              </w:tc>
            </w:tr>
            <w:tr w:rsidR="00391693" w:rsidRPr="00CD7A39" w14:paraId="44FDF16B" w14:textId="77777777" w:rsidTr="0088074D">
              <w:tc>
                <w:tcPr>
                  <w:tcW w:w="0" w:type="auto"/>
                </w:tcPr>
                <w:p w14:paraId="2E88D6E8" w14:textId="77777777" w:rsidR="00391693" w:rsidRPr="00CD7A39" w:rsidRDefault="00391693" w:rsidP="0088074D">
                  <w:pPr>
                    <w:rPr>
                      <w:rFonts w:asciiTheme="majorHAnsi" w:hAnsiTheme="majorHAnsi"/>
                    </w:rPr>
                  </w:pPr>
                  <w:r w:rsidRPr="00CD7A39">
                    <w:rPr>
                      <w:rFonts w:asciiTheme="majorHAnsi" w:hAnsiTheme="majorHAnsi"/>
                    </w:rPr>
                    <w:t>Bibliothèque</w:t>
                  </w:r>
                </w:p>
              </w:tc>
              <w:tc>
                <w:tcPr>
                  <w:tcW w:w="0" w:type="auto"/>
                </w:tcPr>
                <w:p w14:paraId="52A953BA" w14:textId="77777777" w:rsidR="00391693" w:rsidRPr="00CD7A39" w:rsidRDefault="00391693" w:rsidP="0088074D">
                  <w:pPr>
                    <w:rPr>
                      <w:rFonts w:asciiTheme="majorHAnsi" w:hAnsiTheme="majorHAnsi"/>
                    </w:rPr>
                  </w:pPr>
                  <w:r w:rsidRPr="00CD7A39">
                    <w:rPr>
                      <w:rFonts w:asciiTheme="majorHAnsi" w:hAnsiTheme="majorHAnsi"/>
                    </w:rPr>
                    <w:t>A droite du canapé (par rapport à où il "regarde"), il y a une bibliothèque</w:t>
                  </w:r>
                </w:p>
              </w:tc>
            </w:tr>
            <w:tr w:rsidR="00391693" w:rsidRPr="00CD7A39" w14:paraId="55AAC3AE" w14:textId="77777777" w:rsidTr="0088074D">
              <w:tc>
                <w:tcPr>
                  <w:tcW w:w="0" w:type="auto"/>
                </w:tcPr>
                <w:p w14:paraId="5D237075" w14:textId="77777777" w:rsidR="00391693" w:rsidRPr="00CD7A39" w:rsidRDefault="00391693" w:rsidP="0088074D">
                  <w:pPr>
                    <w:rPr>
                      <w:rFonts w:asciiTheme="majorHAnsi" w:hAnsiTheme="majorHAnsi"/>
                    </w:rPr>
                  </w:pPr>
                  <w:r w:rsidRPr="00CD7A39">
                    <w:rPr>
                      <w:rFonts w:asciiTheme="majorHAnsi" w:hAnsiTheme="majorHAnsi"/>
                    </w:rPr>
                    <w:t>Dimensions bibliothèque</w:t>
                  </w:r>
                </w:p>
              </w:tc>
              <w:tc>
                <w:tcPr>
                  <w:tcW w:w="0" w:type="auto"/>
                </w:tcPr>
                <w:p w14:paraId="339E297F" w14:textId="77777777" w:rsidR="00391693" w:rsidRPr="00CD7A39" w:rsidRDefault="00391693" w:rsidP="0088074D">
                  <w:pPr>
                    <w:rPr>
                      <w:rFonts w:asciiTheme="majorHAnsi" w:hAnsiTheme="majorHAnsi"/>
                    </w:rPr>
                  </w:pPr>
                  <w:r w:rsidRPr="00CD7A39">
                    <w:rPr>
                      <w:rFonts w:asciiTheme="majorHAnsi" w:hAnsiTheme="majorHAnsi"/>
                    </w:rPr>
                    <w:t>Quand je mesure la bibliothèque, elle fait 2,5m de hauteur et 1m de largeur</w:t>
                  </w:r>
                </w:p>
              </w:tc>
            </w:tr>
            <w:tr w:rsidR="00391693" w:rsidRPr="00CD7A39" w14:paraId="14E6A590" w14:textId="77777777" w:rsidTr="0088074D">
              <w:tc>
                <w:tcPr>
                  <w:tcW w:w="0" w:type="auto"/>
                </w:tcPr>
                <w:p w14:paraId="1321BC30" w14:textId="77777777" w:rsidR="00391693" w:rsidRPr="00CD7A39" w:rsidRDefault="00391693" w:rsidP="0088074D">
                  <w:pPr>
                    <w:rPr>
                      <w:rFonts w:asciiTheme="majorHAnsi" w:hAnsiTheme="majorHAnsi"/>
                    </w:rPr>
                  </w:pPr>
                  <w:r w:rsidRPr="00CD7A39">
                    <w:rPr>
                      <w:rFonts w:asciiTheme="majorHAnsi" w:hAnsiTheme="majorHAnsi"/>
                    </w:rPr>
                    <w:t>Table basse</w:t>
                  </w:r>
                </w:p>
              </w:tc>
              <w:tc>
                <w:tcPr>
                  <w:tcW w:w="0" w:type="auto"/>
                </w:tcPr>
                <w:p w14:paraId="103D25FA" w14:textId="77777777" w:rsidR="00391693" w:rsidRPr="00CD7A39" w:rsidRDefault="00391693" w:rsidP="0088074D">
                  <w:pPr>
                    <w:rPr>
                      <w:rFonts w:asciiTheme="majorHAnsi" w:hAnsiTheme="majorHAnsi"/>
                    </w:rPr>
                  </w:pPr>
                  <w:r w:rsidRPr="00CD7A39">
                    <w:rPr>
                      <w:rFonts w:asciiTheme="majorHAnsi" w:hAnsiTheme="majorHAnsi"/>
                    </w:rPr>
                    <w:t>Devant le canapé, il y a une table basse à trois pieds grise</w:t>
                  </w:r>
                </w:p>
              </w:tc>
            </w:tr>
            <w:tr w:rsidR="00391693" w:rsidRPr="00CD7A39" w14:paraId="3B7C9004" w14:textId="77777777" w:rsidTr="0088074D">
              <w:tc>
                <w:tcPr>
                  <w:tcW w:w="0" w:type="auto"/>
                </w:tcPr>
                <w:p w14:paraId="6F6A5290" w14:textId="77777777" w:rsidR="00391693" w:rsidRPr="00CD7A39" w:rsidRDefault="00391693" w:rsidP="0088074D">
                  <w:pPr>
                    <w:rPr>
                      <w:rFonts w:asciiTheme="majorHAnsi" w:hAnsiTheme="majorHAnsi"/>
                    </w:rPr>
                  </w:pPr>
                  <w:r w:rsidRPr="00CD7A39">
                    <w:rPr>
                      <w:rFonts w:asciiTheme="majorHAnsi" w:hAnsiTheme="majorHAnsi"/>
                    </w:rPr>
                    <w:t>Tapis</w:t>
                  </w:r>
                </w:p>
              </w:tc>
              <w:tc>
                <w:tcPr>
                  <w:tcW w:w="0" w:type="auto"/>
                </w:tcPr>
                <w:p w14:paraId="5CEE4291" w14:textId="77777777" w:rsidR="00391693" w:rsidRPr="00CD7A39" w:rsidRDefault="00391693" w:rsidP="0088074D">
                  <w:pPr>
                    <w:rPr>
                      <w:rFonts w:asciiTheme="majorHAnsi" w:hAnsiTheme="majorHAnsi"/>
                    </w:rPr>
                  </w:pPr>
                  <w:r w:rsidRPr="00CD7A39">
                    <w:rPr>
                      <w:rFonts w:asciiTheme="majorHAnsi" w:hAnsiTheme="majorHAnsi"/>
                    </w:rPr>
                    <w:t>Au milieu de la pièce sur le sol, il y a un tapis rectangle.</w:t>
                  </w:r>
                </w:p>
              </w:tc>
            </w:tr>
            <w:tr w:rsidR="00391693" w:rsidRPr="00CD7A39" w14:paraId="37B5683C" w14:textId="77777777" w:rsidTr="0088074D">
              <w:tc>
                <w:tcPr>
                  <w:tcW w:w="0" w:type="auto"/>
                </w:tcPr>
                <w:p w14:paraId="34ADAD0A" w14:textId="77777777" w:rsidR="00391693" w:rsidRPr="00CD7A39" w:rsidRDefault="00391693" w:rsidP="0088074D">
                  <w:pPr>
                    <w:rPr>
                      <w:rFonts w:asciiTheme="majorHAnsi" w:hAnsiTheme="majorHAnsi"/>
                    </w:rPr>
                  </w:pPr>
                  <w:r w:rsidRPr="00CD7A39">
                    <w:rPr>
                      <w:rFonts w:asciiTheme="majorHAnsi" w:hAnsiTheme="majorHAnsi"/>
                    </w:rPr>
                    <w:t>Parquet</w:t>
                  </w:r>
                </w:p>
              </w:tc>
              <w:tc>
                <w:tcPr>
                  <w:tcW w:w="0" w:type="auto"/>
                </w:tcPr>
                <w:p w14:paraId="05D42C55" w14:textId="77777777" w:rsidR="00391693" w:rsidRPr="00CD7A39" w:rsidRDefault="00391693" w:rsidP="0088074D">
                  <w:pPr>
                    <w:rPr>
                      <w:rFonts w:asciiTheme="majorHAnsi" w:hAnsiTheme="majorHAnsi"/>
                    </w:rPr>
                  </w:pPr>
                  <w:r w:rsidRPr="00CD7A39">
                    <w:rPr>
                      <w:rFonts w:asciiTheme="majorHAnsi" w:hAnsiTheme="majorHAnsi"/>
                    </w:rPr>
                    <w:t>Dans le salon, le sol est en parquet</w:t>
                  </w:r>
                </w:p>
              </w:tc>
            </w:tr>
            <w:tr w:rsidR="00391693" w:rsidRPr="00CD7A39" w14:paraId="06FB363B" w14:textId="77777777" w:rsidTr="0088074D">
              <w:tc>
                <w:tcPr>
                  <w:tcW w:w="0" w:type="auto"/>
                </w:tcPr>
                <w:p w14:paraId="456C97D8"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720A0F55" w14:textId="77777777" w:rsidR="00391693" w:rsidRPr="00CD7A39" w:rsidRDefault="00391693" w:rsidP="0088074D">
                  <w:pPr>
                    <w:rPr>
                      <w:rFonts w:asciiTheme="majorHAnsi" w:hAnsiTheme="majorHAnsi"/>
                    </w:rPr>
                  </w:pPr>
                  <w:r w:rsidRPr="00CD7A39">
                    <w:rPr>
                      <w:rFonts w:asciiTheme="majorHAnsi" w:hAnsiTheme="majorHAnsi"/>
                    </w:rPr>
                    <w:t>Dans le salon, les murs sont en briques</w:t>
                  </w:r>
                </w:p>
              </w:tc>
            </w:tr>
            <w:tr w:rsidR="00391693" w:rsidRPr="00CD7A39" w14:paraId="50ACAE87" w14:textId="77777777" w:rsidTr="0088074D">
              <w:tc>
                <w:tcPr>
                  <w:tcW w:w="0" w:type="auto"/>
                </w:tcPr>
                <w:p w14:paraId="6E5C1CC5" w14:textId="77777777" w:rsidR="00391693" w:rsidRPr="00CD7A39" w:rsidRDefault="00391693" w:rsidP="0088074D">
                  <w:pPr>
                    <w:rPr>
                      <w:rFonts w:asciiTheme="majorHAnsi" w:hAnsiTheme="majorHAnsi"/>
                    </w:rPr>
                  </w:pPr>
                  <w:r w:rsidRPr="00CD7A39">
                    <w:rPr>
                      <w:rFonts w:asciiTheme="majorHAnsi" w:hAnsiTheme="majorHAnsi"/>
                    </w:rPr>
                    <w:t>Lustre</w:t>
                  </w:r>
                </w:p>
              </w:tc>
              <w:tc>
                <w:tcPr>
                  <w:tcW w:w="0" w:type="auto"/>
                </w:tcPr>
                <w:p w14:paraId="5EC89944" w14:textId="77777777" w:rsidR="00391693" w:rsidRPr="00CD7A39" w:rsidRDefault="00391693" w:rsidP="0088074D">
                  <w:pPr>
                    <w:rPr>
                      <w:rFonts w:asciiTheme="majorHAnsi" w:hAnsiTheme="majorHAnsi"/>
                    </w:rPr>
                  </w:pPr>
                  <w:r w:rsidRPr="00CD7A39">
                    <w:rPr>
                      <w:rFonts w:asciiTheme="majorHAnsi" w:hAnsiTheme="majorHAnsi"/>
                    </w:rPr>
                    <w:t>Sur le plafond, au milieu il y a un lustre.</w:t>
                  </w:r>
                </w:p>
              </w:tc>
            </w:tr>
            <w:tr w:rsidR="00391693" w:rsidRPr="00CD7A39" w14:paraId="5D6099DE" w14:textId="77777777" w:rsidTr="0088074D">
              <w:tc>
                <w:tcPr>
                  <w:tcW w:w="0" w:type="auto"/>
                </w:tcPr>
                <w:p w14:paraId="0BB04F4E"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05DF2A26" w14:textId="77777777" w:rsidR="00391693" w:rsidRPr="00CD7A39" w:rsidRDefault="00391693" w:rsidP="0088074D">
                  <w:pPr>
                    <w:rPr>
                      <w:rFonts w:asciiTheme="majorHAnsi" w:hAnsiTheme="majorHAnsi"/>
                    </w:rPr>
                  </w:pPr>
                  <w:r w:rsidRPr="00CD7A39">
                    <w:rPr>
                      <w:rFonts w:asciiTheme="majorHAnsi" w:hAnsiTheme="majorHAnsi"/>
                    </w:rPr>
                    <w:t>Dans l'immeuble, le salon est dans les 3 appartements à l'ouest du 2ème étage</w:t>
                  </w:r>
                </w:p>
              </w:tc>
            </w:tr>
          </w:tbl>
          <w:p w14:paraId="5DFBBDFA" w14:textId="77777777" w:rsidR="00391693" w:rsidRPr="00CD7A39" w:rsidRDefault="00391693" w:rsidP="0088074D">
            <w:pPr>
              <w:rPr>
                <w:rFonts w:asciiTheme="majorHAnsi" w:hAnsiTheme="majorHAnsi"/>
              </w:rPr>
            </w:pPr>
          </w:p>
        </w:tc>
      </w:tr>
    </w:tbl>
    <w:p w14:paraId="1DBCABB7" w14:textId="77777777" w:rsidR="00391693" w:rsidRPr="00CD7A39" w:rsidRDefault="00391693" w:rsidP="00391693">
      <w:pPr>
        <w:rPr>
          <w:rFonts w:asciiTheme="majorHAnsi" w:hAnsiTheme="majorHAnsi"/>
        </w:rPr>
      </w:pPr>
    </w:p>
    <w:p w14:paraId="6A14416D" w14:textId="77777777" w:rsidR="00391693" w:rsidRPr="00CD7A39" w:rsidRDefault="00391693" w:rsidP="00391693">
      <w:pPr>
        <w:pStyle w:val="Titre3"/>
      </w:pPr>
      <w:r w:rsidRPr="00CD7A39">
        <w:t>Salle de jeu</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B1382A2" w14:textId="77777777" w:rsidTr="0088074D">
        <w:tc>
          <w:tcPr>
            <w:tcW w:w="0" w:type="auto"/>
          </w:tcPr>
          <w:p w14:paraId="261EEA69" w14:textId="77777777" w:rsidR="00391693" w:rsidRPr="00CD7A39" w:rsidRDefault="00391693" w:rsidP="0088074D">
            <w:pPr>
              <w:rPr>
                <w:rFonts w:asciiTheme="majorHAnsi" w:hAnsiTheme="majorHAnsi"/>
              </w:rPr>
            </w:pPr>
            <w:r w:rsidRPr="00CD7A39">
              <w:rPr>
                <w:rFonts w:asciiTheme="majorHAnsi" w:hAnsiTheme="majorHAnsi"/>
              </w:rPr>
              <w:t>En tant qu'habitant de l'immeuble je veux une salle de jeu pour m'amuser avec mes amis</w:t>
            </w:r>
          </w:p>
        </w:tc>
      </w:tr>
      <w:tr w:rsidR="00391693" w:rsidRPr="00CD7A39" w14:paraId="571968C7" w14:textId="77777777" w:rsidTr="0088074D">
        <w:tc>
          <w:tcPr>
            <w:tcW w:w="0" w:type="auto"/>
          </w:tcPr>
          <w:p w14:paraId="06873515"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26"/>
              <w:gridCol w:w="7214"/>
            </w:tblGrid>
            <w:tr w:rsidR="00391693" w:rsidRPr="00CD7A39" w14:paraId="49EA0345" w14:textId="77777777" w:rsidTr="0088074D">
              <w:tc>
                <w:tcPr>
                  <w:tcW w:w="0" w:type="auto"/>
                </w:tcPr>
                <w:p w14:paraId="0C0C0AE6"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450AC9BC" w14:textId="77777777" w:rsidR="00391693" w:rsidRPr="00CD7A39" w:rsidRDefault="00391693" w:rsidP="0088074D">
                  <w:pPr>
                    <w:rPr>
                      <w:rFonts w:asciiTheme="majorHAnsi" w:hAnsiTheme="majorHAnsi"/>
                    </w:rPr>
                  </w:pPr>
                  <w:r w:rsidRPr="00CD7A39">
                    <w:rPr>
                      <w:rFonts w:asciiTheme="majorHAnsi" w:hAnsiTheme="majorHAnsi"/>
                    </w:rPr>
                    <w:t>La salle de jeu se trouve au 1ère étage du bâtiment</w:t>
                  </w:r>
                </w:p>
              </w:tc>
            </w:tr>
            <w:tr w:rsidR="00391693" w:rsidRPr="00CD7A39" w14:paraId="17FEE5FF" w14:textId="77777777" w:rsidTr="0088074D">
              <w:tc>
                <w:tcPr>
                  <w:tcW w:w="0" w:type="auto"/>
                </w:tcPr>
                <w:p w14:paraId="318C3CF8" w14:textId="77777777" w:rsidR="00391693" w:rsidRPr="00CD7A39" w:rsidRDefault="00391693" w:rsidP="0088074D">
                  <w:pPr>
                    <w:rPr>
                      <w:rFonts w:asciiTheme="majorHAnsi" w:hAnsiTheme="majorHAnsi"/>
                    </w:rPr>
                  </w:pPr>
                  <w:r w:rsidRPr="00CD7A39">
                    <w:rPr>
                      <w:rFonts w:asciiTheme="majorHAnsi" w:hAnsiTheme="majorHAnsi"/>
                    </w:rPr>
                    <w:t>Taille de la pièce</w:t>
                  </w:r>
                </w:p>
              </w:tc>
              <w:tc>
                <w:tcPr>
                  <w:tcW w:w="0" w:type="auto"/>
                </w:tcPr>
                <w:p w14:paraId="6C0BB3D5" w14:textId="77777777" w:rsidR="00391693" w:rsidRPr="00CD7A39" w:rsidRDefault="00391693" w:rsidP="0088074D">
                  <w:pPr>
                    <w:rPr>
                      <w:rFonts w:asciiTheme="majorHAnsi" w:hAnsiTheme="majorHAnsi"/>
                    </w:rPr>
                  </w:pPr>
                  <w:r w:rsidRPr="00CD7A39">
                    <w:rPr>
                      <w:rFonts w:asciiTheme="majorHAnsi" w:hAnsiTheme="majorHAnsi"/>
                    </w:rPr>
                    <w:t>La salle fait tout l'étage</w:t>
                  </w:r>
                </w:p>
              </w:tc>
            </w:tr>
            <w:tr w:rsidR="00391693" w:rsidRPr="00CD7A39" w14:paraId="2CAD2856" w14:textId="77777777" w:rsidTr="0088074D">
              <w:tc>
                <w:tcPr>
                  <w:tcW w:w="0" w:type="auto"/>
                </w:tcPr>
                <w:p w14:paraId="28CA259B"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6E116719" w14:textId="77777777" w:rsidR="00391693" w:rsidRPr="00CD7A39" w:rsidRDefault="00391693" w:rsidP="0088074D">
                  <w:pPr>
                    <w:rPr>
                      <w:rFonts w:asciiTheme="majorHAnsi" w:hAnsiTheme="majorHAnsi"/>
                    </w:rPr>
                  </w:pPr>
                  <w:r w:rsidRPr="00CD7A39">
                    <w:rPr>
                      <w:rFonts w:asciiTheme="majorHAnsi" w:hAnsiTheme="majorHAnsi"/>
                    </w:rPr>
                    <w:t>Contre le mur Est, il y a des bureaux de 170x80x100cm en ligne.</w:t>
                  </w:r>
                </w:p>
              </w:tc>
            </w:tr>
            <w:tr w:rsidR="00391693" w:rsidRPr="00CD7A39" w14:paraId="5D495BA5" w14:textId="77777777" w:rsidTr="0088074D">
              <w:tc>
                <w:tcPr>
                  <w:tcW w:w="0" w:type="auto"/>
                </w:tcPr>
                <w:p w14:paraId="09F147A2" w14:textId="77777777" w:rsidR="00391693" w:rsidRPr="00CD7A39" w:rsidRDefault="00391693" w:rsidP="0088074D">
                  <w:pPr>
                    <w:rPr>
                      <w:rFonts w:asciiTheme="majorHAnsi" w:hAnsiTheme="majorHAnsi"/>
                    </w:rPr>
                  </w:pPr>
                  <w:r w:rsidRPr="00CD7A39">
                    <w:rPr>
                      <w:rFonts w:asciiTheme="majorHAnsi" w:hAnsiTheme="majorHAnsi"/>
                    </w:rPr>
                    <w:t>Ordinateur</w:t>
                  </w:r>
                </w:p>
              </w:tc>
              <w:tc>
                <w:tcPr>
                  <w:tcW w:w="0" w:type="auto"/>
                </w:tcPr>
                <w:p w14:paraId="0855C3E8" w14:textId="77777777" w:rsidR="00391693" w:rsidRPr="00CD7A39" w:rsidRDefault="00391693" w:rsidP="0088074D">
                  <w:pPr>
                    <w:rPr>
                      <w:rFonts w:asciiTheme="majorHAnsi" w:hAnsiTheme="majorHAnsi"/>
                    </w:rPr>
                  </w:pPr>
                  <w:r w:rsidRPr="00CD7A39">
                    <w:rPr>
                      <w:rFonts w:asciiTheme="majorHAnsi" w:hAnsiTheme="majorHAnsi"/>
                    </w:rPr>
                    <w:t>Sur tous les bureaux il y a un PC</w:t>
                  </w:r>
                </w:p>
              </w:tc>
            </w:tr>
            <w:tr w:rsidR="00391693" w:rsidRPr="00CD7A39" w14:paraId="274F3844" w14:textId="77777777" w:rsidTr="0088074D">
              <w:tc>
                <w:tcPr>
                  <w:tcW w:w="0" w:type="auto"/>
                </w:tcPr>
                <w:p w14:paraId="624DA3E7" w14:textId="77777777" w:rsidR="00391693" w:rsidRPr="00CD7A39" w:rsidRDefault="00391693" w:rsidP="0088074D">
                  <w:pPr>
                    <w:rPr>
                      <w:rFonts w:asciiTheme="majorHAnsi" w:hAnsiTheme="majorHAnsi"/>
                    </w:rPr>
                  </w:pPr>
                  <w:proofErr w:type="spellStart"/>
                  <w:r w:rsidRPr="00CD7A39">
                    <w:rPr>
                      <w:rFonts w:asciiTheme="majorHAnsi" w:hAnsiTheme="majorHAnsi"/>
                    </w:rPr>
                    <w:t>Peripherique</w:t>
                  </w:r>
                  <w:proofErr w:type="spellEnd"/>
                </w:p>
              </w:tc>
              <w:tc>
                <w:tcPr>
                  <w:tcW w:w="0" w:type="auto"/>
                </w:tcPr>
                <w:p w14:paraId="5795C263" w14:textId="77777777" w:rsidR="00391693" w:rsidRPr="00CD7A39" w:rsidRDefault="00391693" w:rsidP="0088074D">
                  <w:pPr>
                    <w:rPr>
                      <w:rFonts w:asciiTheme="majorHAnsi" w:hAnsiTheme="majorHAnsi"/>
                    </w:rPr>
                  </w:pPr>
                  <w:r w:rsidRPr="00CD7A39">
                    <w:rPr>
                      <w:rFonts w:asciiTheme="majorHAnsi" w:hAnsiTheme="majorHAnsi"/>
                    </w:rPr>
                    <w:t>Sur chaque bureau, il y a 1 écran,1 souris et 1 clavier</w:t>
                  </w:r>
                </w:p>
              </w:tc>
            </w:tr>
            <w:tr w:rsidR="00391693" w:rsidRPr="00CD7A39" w14:paraId="0CB473C3" w14:textId="77777777" w:rsidTr="0088074D">
              <w:tc>
                <w:tcPr>
                  <w:tcW w:w="0" w:type="auto"/>
                </w:tcPr>
                <w:p w14:paraId="252E5C8D" w14:textId="77777777" w:rsidR="00391693" w:rsidRPr="00CD7A39" w:rsidRDefault="00391693" w:rsidP="0088074D">
                  <w:pPr>
                    <w:rPr>
                      <w:rFonts w:asciiTheme="majorHAnsi" w:hAnsiTheme="majorHAnsi"/>
                    </w:rPr>
                  </w:pPr>
                  <w:r w:rsidRPr="00CD7A39">
                    <w:rPr>
                      <w:rFonts w:asciiTheme="majorHAnsi" w:hAnsiTheme="majorHAnsi"/>
                    </w:rPr>
                    <w:t>Mur</w:t>
                  </w:r>
                </w:p>
              </w:tc>
              <w:tc>
                <w:tcPr>
                  <w:tcW w:w="0" w:type="auto"/>
                </w:tcPr>
                <w:p w14:paraId="7EA14A83" w14:textId="77777777" w:rsidR="00391693" w:rsidRPr="00CD7A39" w:rsidRDefault="00391693" w:rsidP="0088074D">
                  <w:pPr>
                    <w:rPr>
                      <w:rFonts w:asciiTheme="majorHAnsi" w:hAnsiTheme="majorHAnsi"/>
                    </w:rPr>
                  </w:pPr>
                  <w:r w:rsidRPr="00CD7A39">
                    <w:rPr>
                      <w:rFonts w:asciiTheme="majorHAnsi" w:hAnsiTheme="majorHAnsi"/>
                    </w:rPr>
                    <w:t>Tous les murs sont en marbre noir</w:t>
                  </w:r>
                </w:p>
              </w:tc>
            </w:tr>
            <w:tr w:rsidR="00391693" w:rsidRPr="00CD7A39" w14:paraId="6D76C510" w14:textId="77777777" w:rsidTr="0088074D">
              <w:tc>
                <w:tcPr>
                  <w:tcW w:w="0" w:type="auto"/>
                </w:tcPr>
                <w:p w14:paraId="01C9B02C" w14:textId="77777777" w:rsidR="00391693" w:rsidRPr="00CD7A39" w:rsidRDefault="00391693" w:rsidP="0088074D">
                  <w:pPr>
                    <w:rPr>
                      <w:rFonts w:asciiTheme="majorHAnsi" w:hAnsiTheme="majorHAnsi"/>
                    </w:rPr>
                  </w:pPr>
                  <w:r w:rsidRPr="00CD7A39">
                    <w:rPr>
                      <w:rFonts w:asciiTheme="majorHAnsi" w:hAnsiTheme="majorHAnsi"/>
                    </w:rPr>
                    <w:t>Flipper</w:t>
                  </w:r>
                </w:p>
              </w:tc>
              <w:tc>
                <w:tcPr>
                  <w:tcW w:w="0" w:type="auto"/>
                </w:tcPr>
                <w:p w14:paraId="31784188" w14:textId="77777777" w:rsidR="00391693" w:rsidRPr="00CD7A39" w:rsidRDefault="00391693" w:rsidP="0088074D">
                  <w:pPr>
                    <w:rPr>
                      <w:rFonts w:asciiTheme="majorHAnsi" w:hAnsiTheme="majorHAnsi"/>
                    </w:rPr>
                  </w:pPr>
                  <w:r w:rsidRPr="00CD7A39">
                    <w:rPr>
                      <w:rFonts w:asciiTheme="majorHAnsi" w:hAnsiTheme="majorHAnsi"/>
                    </w:rPr>
                    <w:t>Contre le mur ouest il y a des flippers espacés de 1m chacun.</w:t>
                  </w:r>
                </w:p>
              </w:tc>
            </w:tr>
            <w:tr w:rsidR="00391693" w:rsidRPr="00CD7A39" w14:paraId="7481553A" w14:textId="77777777" w:rsidTr="0088074D">
              <w:tc>
                <w:tcPr>
                  <w:tcW w:w="0" w:type="auto"/>
                </w:tcPr>
                <w:p w14:paraId="0072F2AC" w14:textId="77777777" w:rsidR="00391693" w:rsidRPr="00CD7A39" w:rsidRDefault="00391693" w:rsidP="0088074D">
                  <w:pPr>
                    <w:rPr>
                      <w:rFonts w:asciiTheme="majorHAnsi" w:hAnsiTheme="majorHAnsi"/>
                    </w:rPr>
                  </w:pPr>
                  <w:r w:rsidRPr="00CD7A39">
                    <w:rPr>
                      <w:rFonts w:asciiTheme="majorHAnsi" w:hAnsiTheme="majorHAnsi"/>
                    </w:rPr>
                    <w:t>Rideaux</w:t>
                  </w:r>
                </w:p>
              </w:tc>
              <w:tc>
                <w:tcPr>
                  <w:tcW w:w="0" w:type="auto"/>
                </w:tcPr>
                <w:p w14:paraId="54D46DB3" w14:textId="77777777" w:rsidR="00391693" w:rsidRPr="00CD7A39" w:rsidRDefault="00391693" w:rsidP="0088074D">
                  <w:pPr>
                    <w:rPr>
                      <w:rFonts w:asciiTheme="majorHAnsi" w:hAnsiTheme="majorHAnsi"/>
                    </w:rPr>
                  </w:pPr>
                  <w:r w:rsidRPr="00CD7A39">
                    <w:rPr>
                      <w:rFonts w:asciiTheme="majorHAnsi" w:hAnsiTheme="majorHAnsi"/>
                    </w:rPr>
                    <w:t xml:space="preserve">Autour du puits de lumière, il y a </w:t>
                  </w:r>
                  <w:proofErr w:type="spellStart"/>
                  <w:r w:rsidRPr="00CD7A39">
                    <w:rPr>
                      <w:rFonts w:asciiTheme="majorHAnsi" w:hAnsiTheme="majorHAnsi"/>
                    </w:rPr>
                    <w:t>a</w:t>
                  </w:r>
                  <w:proofErr w:type="spellEnd"/>
                  <w:r w:rsidRPr="00CD7A39">
                    <w:rPr>
                      <w:rFonts w:asciiTheme="majorHAnsi" w:hAnsiTheme="majorHAnsi"/>
                    </w:rPr>
                    <w:t xml:space="preserve"> de longs rideaux opaques noirs.</w:t>
                  </w:r>
                </w:p>
              </w:tc>
            </w:tr>
            <w:tr w:rsidR="00391693" w:rsidRPr="00CD7A39" w14:paraId="25748BC7" w14:textId="77777777" w:rsidTr="0088074D">
              <w:tc>
                <w:tcPr>
                  <w:tcW w:w="0" w:type="auto"/>
                </w:tcPr>
                <w:p w14:paraId="20AF7846" w14:textId="77777777" w:rsidR="00391693" w:rsidRPr="00CD7A39" w:rsidRDefault="00391693" w:rsidP="0088074D">
                  <w:pPr>
                    <w:rPr>
                      <w:rFonts w:asciiTheme="majorHAnsi" w:hAnsiTheme="majorHAnsi"/>
                    </w:rPr>
                  </w:pPr>
                  <w:r w:rsidRPr="00CD7A39">
                    <w:rPr>
                      <w:rFonts w:asciiTheme="majorHAnsi" w:hAnsiTheme="majorHAnsi"/>
                    </w:rPr>
                    <w:lastRenderedPageBreak/>
                    <w:t>Snacks</w:t>
                  </w:r>
                </w:p>
              </w:tc>
              <w:tc>
                <w:tcPr>
                  <w:tcW w:w="0" w:type="auto"/>
                </w:tcPr>
                <w:p w14:paraId="06A5E5FB" w14:textId="77777777" w:rsidR="00391693" w:rsidRPr="00CD7A39" w:rsidRDefault="00391693" w:rsidP="0088074D">
                  <w:pPr>
                    <w:rPr>
                      <w:rFonts w:asciiTheme="majorHAnsi" w:hAnsiTheme="majorHAnsi"/>
                    </w:rPr>
                  </w:pPr>
                  <w:r w:rsidRPr="00CD7A39">
                    <w:rPr>
                      <w:rFonts w:asciiTheme="majorHAnsi" w:hAnsiTheme="majorHAnsi"/>
                    </w:rPr>
                    <w:t xml:space="preserve">Au nord il y a une table ronde sur laquelle se trouvent </w:t>
                  </w:r>
                  <w:proofErr w:type="gramStart"/>
                  <w:r w:rsidRPr="00CD7A39">
                    <w:rPr>
                      <w:rFonts w:asciiTheme="majorHAnsi" w:hAnsiTheme="majorHAnsi"/>
                    </w:rPr>
                    <w:t>des pizza</w:t>
                  </w:r>
                  <w:proofErr w:type="gramEnd"/>
                  <w:r w:rsidRPr="00CD7A39">
                    <w:rPr>
                      <w:rFonts w:asciiTheme="majorHAnsi" w:hAnsiTheme="majorHAnsi"/>
                    </w:rPr>
                    <w:t>, des boissons, des frites et des hot dog.</w:t>
                  </w:r>
                </w:p>
              </w:tc>
            </w:tr>
            <w:tr w:rsidR="00391693" w:rsidRPr="00CD7A39" w14:paraId="1E491747" w14:textId="77777777" w:rsidTr="0088074D">
              <w:tc>
                <w:tcPr>
                  <w:tcW w:w="0" w:type="auto"/>
                </w:tcPr>
                <w:p w14:paraId="0323109D" w14:textId="77777777" w:rsidR="00391693" w:rsidRPr="00CD7A39" w:rsidRDefault="00391693" w:rsidP="0088074D">
                  <w:pPr>
                    <w:rPr>
                      <w:rFonts w:asciiTheme="majorHAnsi" w:hAnsiTheme="majorHAnsi"/>
                    </w:rPr>
                  </w:pPr>
                  <w:r w:rsidRPr="00CD7A39">
                    <w:rPr>
                      <w:rFonts w:asciiTheme="majorHAnsi" w:hAnsiTheme="majorHAnsi"/>
                    </w:rPr>
                    <w:t>Chaise</w:t>
                  </w:r>
                </w:p>
              </w:tc>
              <w:tc>
                <w:tcPr>
                  <w:tcW w:w="0" w:type="auto"/>
                </w:tcPr>
                <w:p w14:paraId="7340F6CD" w14:textId="77777777" w:rsidR="00391693" w:rsidRPr="00CD7A39" w:rsidRDefault="00391693" w:rsidP="0088074D">
                  <w:pPr>
                    <w:rPr>
                      <w:rFonts w:asciiTheme="majorHAnsi" w:hAnsiTheme="majorHAnsi"/>
                    </w:rPr>
                  </w:pPr>
                  <w:r w:rsidRPr="00CD7A39">
                    <w:rPr>
                      <w:rFonts w:asciiTheme="majorHAnsi" w:hAnsiTheme="majorHAnsi"/>
                    </w:rPr>
                    <w:t>Autour de la table il y a 6 chaises</w:t>
                  </w:r>
                </w:p>
              </w:tc>
            </w:tr>
            <w:tr w:rsidR="00391693" w:rsidRPr="00CD7A39" w14:paraId="2CBC5309" w14:textId="77777777" w:rsidTr="0088074D">
              <w:tc>
                <w:tcPr>
                  <w:tcW w:w="0" w:type="auto"/>
                </w:tcPr>
                <w:p w14:paraId="750ED27C" w14:textId="77777777" w:rsidR="00391693" w:rsidRPr="00CD7A39" w:rsidRDefault="00391693" w:rsidP="0088074D">
                  <w:pPr>
                    <w:rPr>
                      <w:rFonts w:asciiTheme="majorHAnsi" w:hAnsiTheme="majorHAnsi"/>
                    </w:rPr>
                  </w:pPr>
                  <w:proofErr w:type="spellStart"/>
                  <w:r w:rsidRPr="00CD7A39">
                    <w:rPr>
                      <w:rFonts w:asciiTheme="majorHAnsi" w:hAnsiTheme="majorHAnsi"/>
                    </w:rPr>
                    <w:t>Punching</w:t>
                  </w:r>
                  <w:proofErr w:type="spellEnd"/>
                  <w:r w:rsidRPr="00CD7A39">
                    <w:rPr>
                      <w:rFonts w:asciiTheme="majorHAnsi" w:hAnsiTheme="majorHAnsi"/>
                    </w:rPr>
                    <w:t xml:space="preserve"> </w:t>
                  </w:r>
                  <w:proofErr w:type="spellStart"/>
                  <w:r w:rsidRPr="00CD7A39">
                    <w:rPr>
                      <w:rFonts w:asciiTheme="majorHAnsi" w:hAnsiTheme="majorHAnsi"/>
                    </w:rPr>
                    <w:t>ball</w:t>
                  </w:r>
                  <w:proofErr w:type="spellEnd"/>
                </w:p>
              </w:tc>
              <w:tc>
                <w:tcPr>
                  <w:tcW w:w="0" w:type="auto"/>
                </w:tcPr>
                <w:p w14:paraId="54ADDB21" w14:textId="77777777" w:rsidR="00391693" w:rsidRPr="00CD7A39" w:rsidRDefault="00391693" w:rsidP="0088074D">
                  <w:pPr>
                    <w:rPr>
                      <w:rFonts w:asciiTheme="majorHAnsi" w:hAnsiTheme="majorHAnsi"/>
                    </w:rPr>
                  </w:pPr>
                  <w:r w:rsidRPr="00CD7A39">
                    <w:rPr>
                      <w:rFonts w:asciiTheme="majorHAnsi" w:hAnsiTheme="majorHAnsi"/>
                    </w:rPr>
                    <w:t xml:space="preserve">Au long du mur sud de la pièce, il y a une rangée de 8 </w:t>
                  </w:r>
                  <w:proofErr w:type="spellStart"/>
                  <w:r w:rsidRPr="00CD7A39">
                    <w:rPr>
                      <w:rFonts w:asciiTheme="majorHAnsi" w:hAnsiTheme="majorHAnsi"/>
                    </w:rPr>
                    <w:t>punching</w:t>
                  </w:r>
                  <w:proofErr w:type="spellEnd"/>
                  <w:r w:rsidRPr="00CD7A39">
                    <w:rPr>
                      <w:rFonts w:asciiTheme="majorHAnsi" w:hAnsiTheme="majorHAnsi"/>
                    </w:rPr>
                    <w:t xml:space="preserve"> </w:t>
                  </w:r>
                  <w:proofErr w:type="spellStart"/>
                  <w:r w:rsidRPr="00CD7A39">
                    <w:rPr>
                      <w:rFonts w:asciiTheme="majorHAnsi" w:hAnsiTheme="majorHAnsi"/>
                    </w:rPr>
                    <w:t>ball</w:t>
                  </w:r>
                  <w:proofErr w:type="spellEnd"/>
                  <w:r w:rsidRPr="00CD7A39">
                    <w:rPr>
                      <w:rFonts w:asciiTheme="majorHAnsi" w:hAnsiTheme="majorHAnsi"/>
                    </w:rPr>
                    <w:t>.</w:t>
                  </w:r>
                </w:p>
              </w:tc>
            </w:tr>
            <w:tr w:rsidR="00391693" w:rsidRPr="00CD7A39" w14:paraId="528C0CA7" w14:textId="77777777" w:rsidTr="0088074D">
              <w:tc>
                <w:tcPr>
                  <w:tcW w:w="0" w:type="auto"/>
                </w:tcPr>
                <w:p w14:paraId="4FCA5623" w14:textId="77777777" w:rsidR="00391693" w:rsidRPr="00CD7A39" w:rsidRDefault="00391693" w:rsidP="0088074D">
                  <w:pPr>
                    <w:rPr>
                      <w:rFonts w:asciiTheme="majorHAnsi" w:hAnsiTheme="majorHAnsi"/>
                    </w:rPr>
                  </w:pPr>
                  <w:r w:rsidRPr="00CD7A39">
                    <w:rPr>
                      <w:rFonts w:asciiTheme="majorHAnsi" w:hAnsiTheme="majorHAnsi"/>
                    </w:rPr>
                    <w:t>Paniers de basketball</w:t>
                  </w:r>
                </w:p>
              </w:tc>
              <w:tc>
                <w:tcPr>
                  <w:tcW w:w="0" w:type="auto"/>
                </w:tcPr>
                <w:p w14:paraId="20575CB3" w14:textId="77777777" w:rsidR="00391693" w:rsidRPr="00CD7A39" w:rsidRDefault="00391693" w:rsidP="0088074D">
                  <w:pPr>
                    <w:rPr>
                      <w:rFonts w:asciiTheme="majorHAnsi" w:hAnsiTheme="majorHAnsi"/>
                    </w:rPr>
                  </w:pPr>
                  <w:r w:rsidRPr="00CD7A39">
                    <w:rPr>
                      <w:rFonts w:asciiTheme="majorHAnsi" w:hAnsiTheme="majorHAnsi"/>
                    </w:rPr>
                    <w:t>Au long du mur nord, il y a 2 paniers de basket à gauche du stand snacks et 2 autres à droite du stand snacks.</w:t>
                  </w:r>
                </w:p>
              </w:tc>
            </w:tr>
            <w:tr w:rsidR="00391693" w:rsidRPr="00CD7A39" w14:paraId="33BA16E3" w14:textId="77777777" w:rsidTr="0088074D">
              <w:tc>
                <w:tcPr>
                  <w:tcW w:w="0" w:type="auto"/>
                </w:tcPr>
                <w:p w14:paraId="61CE4366"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40FC8D00" w14:textId="77777777" w:rsidR="00391693" w:rsidRPr="00CD7A39" w:rsidRDefault="00391693" w:rsidP="0088074D">
                  <w:pPr>
                    <w:rPr>
                      <w:rFonts w:asciiTheme="majorHAnsi" w:hAnsiTheme="majorHAnsi"/>
                    </w:rPr>
                  </w:pPr>
                  <w:r w:rsidRPr="00CD7A39">
                    <w:rPr>
                      <w:rFonts w:asciiTheme="majorHAnsi" w:hAnsiTheme="majorHAnsi"/>
                    </w:rPr>
                    <w:t>Devant chaque bureau il y a une chaise</w:t>
                  </w:r>
                </w:p>
              </w:tc>
            </w:tr>
          </w:tbl>
          <w:p w14:paraId="050CCCCC" w14:textId="77777777" w:rsidR="00391693" w:rsidRPr="00CD7A39" w:rsidRDefault="00391693" w:rsidP="0088074D">
            <w:pPr>
              <w:rPr>
                <w:rFonts w:asciiTheme="majorHAnsi" w:hAnsiTheme="majorHAnsi"/>
              </w:rPr>
            </w:pPr>
          </w:p>
        </w:tc>
      </w:tr>
    </w:tbl>
    <w:p w14:paraId="04D57CC1" w14:textId="77777777" w:rsidR="00391693" w:rsidRPr="00CD7A39" w:rsidRDefault="00391693" w:rsidP="00391693">
      <w:pPr>
        <w:rPr>
          <w:rFonts w:asciiTheme="majorHAnsi" w:hAnsiTheme="majorHAnsi"/>
        </w:rPr>
      </w:pPr>
    </w:p>
    <w:p w14:paraId="0D1F9F28" w14:textId="77777777" w:rsidR="00391693" w:rsidRPr="00CD7A39" w:rsidRDefault="00391693" w:rsidP="00391693">
      <w:pPr>
        <w:pStyle w:val="Titre3"/>
      </w:pPr>
      <w:r w:rsidRPr="00CD7A39">
        <w:t>Bureaux (entreprise)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7C611794" w14:textId="77777777" w:rsidTr="0088074D">
        <w:tc>
          <w:tcPr>
            <w:tcW w:w="0" w:type="auto"/>
          </w:tcPr>
          <w:p w14:paraId="11296700" w14:textId="77777777" w:rsidR="00391693" w:rsidRPr="00CD7A39" w:rsidRDefault="00391693" w:rsidP="0088074D">
            <w:pPr>
              <w:rPr>
                <w:rFonts w:asciiTheme="majorHAnsi" w:hAnsiTheme="majorHAnsi"/>
              </w:rPr>
            </w:pPr>
            <w:r w:rsidRPr="00CD7A39">
              <w:rPr>
                <w:rFonts w:asciiTheme="majorHAnsi" w:hAnsiTheme="majorHAnsi"/>
              </w:rPr>
              <w:t>En tant que chef d'entreprise Je veux un grand open-space Pour que mes employés puissent travailler.</w:t>
            </w:r>
          </w:p>
        </w:tc>
      </w:tr>
      <w:tr w:rsidR="00391693" w:rsidRPr="00CD7A39" w14:paraId="6FC46CD6" w14:textId="77777777" w:rsidTr="0088074D">
        <w:tc>
          <w:tcPr>
            <w:tcW w:w="0" w:type="auto"/>
          </w:tcPr>
          <w:p w14:paraId="33D28BE4"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772"/>
              <w:gridCol w:w="7268"/>
            </w:tblGrid>
            <w:tr w:rsidR="00391693" w:rsidRPr="00CD7A39" w14:paraId="35E0B422" w14:textId="77777777" w:rsidTr="0088074D">
              <w:tc>
                <w:tcPr>
                  <w:tcW w:w="0" w:type="auto"/>
                </w:tcPr>
                <w:p w14:paraId="2F4D7EE0" w14:textId="77777777" w:rsidR="00391693" w:rsidRPr="00CD7A39" w:rsidRDefault="00391693" w:rsidP="0088074D">
                  <w:pPr>
                    <w:rPr>
                      <w:rFonts w:asciiTheme="majorHAnsi" w:hAnsiTheme="majorHAnsi"/>
                    </w:rPr>
                  </w:pPr>
                  <w:r w:rsidRPr="00CD7A39">
                    <w:rPr>
                      <w:rFonts w:asciiTheme="majorHAnsi" w:hAnsiTheme="majorHAnsi"/>
                    </w:rPr>
                    <w:t>Ordinateurs</w:t>
                  </w:r>
                </w:p>
              </w:tc>
              <w:tc>
                <w:tcPr>
                  <w:tcW w:w="0" w:type="auto"/>
                </w:tcPr>
                <w:p w14:paraId="4B091112" w14:textId="77777777" w:rsidR="00391693" w:rsidRPr="00CD7A39" w:rsidRDefault="00391693" w:rsidP="0088074D">
                  <w:pPr>
                    <w:rPr>
                      <w:rFonts w:asciiTheme="majorHAnsi" w:hAnsiTheme="majorHAnsi"/>
                    </w:rPr>
                  </w:pPr>
                  <w:r w:rsidRPr="00CD7A39">
                    <w:rPr>
                      <w:rFonts w:asciiTheme="majorHAnsi" w:hAnsiTheme="majorHAnsi"/>
                    </w:rPr>
                    <w:t>Sur tous les bureaux Il a un ordinateur portable et une plante verte.</w:t>
                  </w:r>
                </w:p>
              </w:tc>
            </w:tr>
            <w:tr w:rsidR="00391693" w:rsidRPr="00CD7A39" w14:paraId="6479B44D" w14:textId="77777777" w:rsidTr="0088074D">
              <w:tc>
                <w:tcPr>
                  <w:tcW w:w="0" w:type="auto"/>
                </w:tcPr>
                <w:p w14:paraId="086B58F7" w14:textId="77777777" w:rsidR="00391693" w:rsidRPr="00CD7A39" w:rsidRDefault="00391693" w:rsidP="0088074D">
                  <w:pPr>
                    <w:rPr>
                      <w:rFonts w:asciiTheme="majorHAnsi" w:hAnsiTheme="majorHAnsi"/>
                    </w:rPr>
                  </w:pPr>
                  <w:proofErr w:type="gramStart"/>
                  <w:r w:rsidRPr="00CD7A39">
                    <w:rPr>
                      <w:rFonts w:asciiTheme="majorHAnsi" w:hAnsiTheme="majorHAnsi"/>
                    </w:rPr>
                    <w:t>chaise</w:t>
                  </w:r>
                  <w:proofErr w:type="gramEnd"/>
                </w:p>
              </w:tc>
              <w:tc>
                <w:tcPr>
                  <w:tcW w:w="0" w:type="auto"/>
                </w:tcPr>
                <w:p w14:paraId="1940C2B1" w14:textId="77777777" w:rsidR="00391693" w:rsidRPr="00CD7A39" w:rsidRDefault="00391693" w:rsidP="0088074D">
                  <w:pPr>
                    <w:rPr>
                      <w:rFonts w:asciiTheme="majorHAnsi" w:hAnsiTheme="majorHAnsi"/>
                    </w:rPr>
                  </w:pPr>
                  <w:r w:rsidRPr="00CD7A39">
                    <w:rPr>
                      <w:rFonts w:asciiTheme="majorHAnsi" w:hAnsiTheme="majorHAnsi"/>
                    </w:rPr>
                    <w:t xml:space="preserve">Devant chaque </w:t>
                  </w:r>
                  <w:proofErr w:type="gramStart"/>
                  <w:r w:rsidRPr="00CD7A39">
                    <w:rPr>
                      <w:rFonts w:asciiTheme="majorHAnsi" w:hAnsiTheme="majorHAnsi"/>
                    </w:rPr>
                    <w:t>bureau  Il</w:t>
                  </w:r>
                  <w:proofErr w:type="gramEnd"/>
                  <w:r w:rsidRPr="00CD7A39">
                    <w:rPr>
                      <w:rFonts w:asciiTheme="majorHAnsi" w:hAnsiTheme="majorHAnsi"/>
                    </w:rPr>
                    <w:t xml:space="preserve"> y a une chaise de bureau.</w:t>
                  </w:r>
                </w:p>
              </w:tc>
            </w:tr>
            <w:tr w:rsidR="00391693" w:rsidRPr="00CD7A39" w14:paraId="791C67E7" w14:textId="77777777" w:rsidTr="0088074D">
              <w:tc>
                <w:tcPr>
                  <w:tcW w:w="0" w:type="auto"/>
                </w:tcPr>
                <w:p w14:paraId="2C06CA10" w14:textId="77777777" w:rsidR="00391693" w:rsidRPr="00CD7A39" w:rsidRDefault="00391693" w:rsidP="0088074D">
                  <w:pPr>
                    <w:rPr>
                      <w:rFonts w:asciiTheme="majorHAnsi" w:hAnsiTheme="majorHAnsi"/>
                    </w:rPr>
                  </w:pPr>
                  <w:proofErr w:type="gramStart"/>
                  <w:r w:rsidRPr="00CD7A39">
                    <w:rPr>
                      <w:rFonts w:asciiTheme="majorHAnsi" w:hAnsiTheme="majorHAnsi"/>
                    </w:rPr>
                    <w:t>lampe</w:t>
                  </w:r>
                  <w:proofErr w:type="gramEnd"/>
                </w:p>
              </w:tc>
              <w:tc>
                <w:tcPr>
                  <w:tcW w:w="0" w:type="auto"/>
                </w:tcPr>
                <w:p w14:paraId="1B82845B" w14:textId="77777777" w:rsidR="00391693" w:rsidRPr="00CD7A39" w:rsidRDefault="00391693" w:rsidP="0088074D">
                  <w:pPr>
                    <w:rPr>
                      <w:rFonts w:asciiTheme="majorHAnsi" w:hAnsiTheme="majorHAnsi"/>
                    </w:rPr>
                  </w:pPr>
                  <w:r w:rsidRPr="00CD7A39">
                    <w:rPr>
                      <w:rFonts w:asciiTheme="majorHAnsi" w:hAnsiTheme="majorHAnsi"/>
                    </w:rPr>
                    <w:t xml:space="preserve">Au </w:t>
                  </w:r>
                  <w:proofErr w:type="gramStart"/>
                  <w:r w:rsidRPr="00CD7A39">
                    <w:rPr>
                      <w:rFonts w:asciiTheme="majorHAnsi" w:hAnsiTheme="majorHAnsi"/>
                    </w:rPr>
                    <w:t>plafond  Il</w:t>
                  </w:r>
                  <w:proofErr w:type="gramEnd"/>
                  <w:r w:rsidRPr="00CD7A39">
                    <w:rPr>
                      <w:rFonts w:asciiTheme="majorHAnsi" w:hAnsiTheme="majorHAnsi"/>
                    </w:rPr>
                    <w:t xml:space="preserve"> y a quatre lampes blanches.</w:t>
                  </w:r>
                </w:p>
              </w:tc>
            </w:tr>
            <w:tr w:rsidR="00391693" w:rsidRPr="00CD7A39" w14:paraId="35C14781" w14:textId="77777777" w:rsidTr="0088074D">
              <w:tc>
                <w:tcPr>
                  <w:tcW w:w="0" w:type="auto"/>
                </w:tcPr>
                <w:p w14:paraId="51CB08BF" w14:textId="77777777" w:rsidR="00391693" w:rsidRPr="00CD7A39" w:rsidRDefault="00391693" w:rsidP="0088074D">
                  <w:pPr>
                    <w:rPr>
                      <w:rFonts w:asciiTheme="majorHAnsi" w:hAnsiTheme="majorHAnsi"/>
                    </w:rPr>
                  </w:pPr>
                  <w:proofErr w:type="gramStart"/>
                  <w:r w:rsidRPr="00CD7A39">
                    <w:rPr>
                      <w:rFonts w:asciiTheme="majorHAnsi" w:hAnsiTheme="majorHAnsi"/>
                    </w:rPr>
                    <w:t>fenêtres</w:t>
                  </w:r>
                  <w:proofErr w:type="gramEnd"/>
                </w:p>
              </w:tc>
              <w:tc>
                <w:tcPr>
                  <w:tcW w:w="0" w:type="auto"/>
                </w:tcPr>
                <w:p w14:paraId="751B5CBA" w14:textId="77777777" w:rsidR="00391693" w:rsidRPr="00CD7A39" w:rsidRDefault="00391693" w:rsidP="0088074D">
                  <w:pPr>
                    <w:rPr>
                      <w:rFonts w:asciiTheme="majorHAnsi" w:hAnsiTheme="majorHAnsi"/>
                    </w:rPr>
                  </w:pPr>
                  <w:r w:rsidRPr="00CD7A39">
                    <w:rPr>
                      <w:rFonts w:asciiTheme="majorHAnsi" w:hAnsiTheme="majorHAnsi"/>
                    </w:rPr>
                    <w:t>A chaque mur, à son centre, à côté du pilier, Il y a une fenêtre ronde de 60x60 à un mètre de hauteur.</w:t>
                  </w:r>
                </w:p>
              </w:tc>
            </w:tr>
            <w:tr w:rsidR="00391693" w:rsidRPr="00CD7A39" w14:paraId="42E75EB1" w14:textId="77777777" w:rsidTr="0088074D">
              <w:tc>
                <w:tcPr>
                  <w:tcW w:w="0" w:type="auto"/>
                </w:tcPr>
                <w:p w14:paraId="52E0E41F" w14:textId="77777777" w:rsidR="00391693" w:rsidRPr="00CD7A39" w:rsidRDefault="00391693" w:rsidP="0088074D">
                  <w:pPr>
                    <w:rPr>
                      <w:rFonts w:asciiTheme="majorHAnsi" w:hAnsiTheme="majorHAnsi"/>
                    </w:rPr>
                  </w:pPr>
                  <w:r w:rsidRPr="00CD7A39">
                    <w:rPr>
                      <w:rFonts w:asciiTheme="majorHAnsi" w:hAnsiTheme="majorHAnsi"/>
                    </w:rPr>
                    <w:t>Dimensions bureaux</w:t>
                  </w:r>
                </w:p>
              </w:tc>
              <w:tc>
                <w:tcPr>
                  <w:tcW w:w="0" w:type="auto"/>
                </w:tcPr>
                <w:p w14:paraId="189C6550" w14:textId="77777777" w:rsidR="00391693" w:rsidRPr="00CD7A39" w:rsidRDefault="00391693" w:rsidP="0088074D">
                  <w:pPr>
                    <w:rPr>
                      <w:rFonts w:asciiTheme="majorHAnsi" w:hAnsiTheme="majorHAnsi"/>
                    </w:rPr>
                  </w:pPr>
                  <w:r w:rsidRPr="00CD7A39">
                    <w:rPr>
                      <w:rFonts w:asciiTheme="majorHAnsi" w:hAnsiTheme="majorHAnsi"/>
                    </w:rPr>
                    <w:t>Les bureaux ont une dimension de 140x80x72.3cm</w:t>
                  </w:r>
                </w:p>
              </w:tc>
            </w:tr>
            <w:tr w:rsidR="00391693" w:rsidRPr="00CD7A39" w14:paraId="48500B97" w14:textId="77777777" w:rsidTr="0088074D">
              <w:tc>
                <w:tcPr>
                  <w:tcW w:w="0" w:type="auto"/>
                </w:tcPr>
                <w:p w14:paraId="412881B8" w14:textId="77777777" w:rsidR="00391693" w:rsidRPr="00CD7A39" w:rsidRDefault="00391693" w:rsidP="0088074D">
                  <w:pPr>
                    <w:rPr>
                      <w:rFonts w:asciiTheme="majorHAnsi" w:hAnsiTheme="majorHAnsi"/>
                    </w:rPr>
                  </w:pPr>
                  <w:r w:rsidRPr="00CD7A39">
                    <w:rPr>
                      <w:rFonts w:asciiTheme="majorHAnsi" w:hAnsiTheme="majorHAnsi"/>
                    </w:rPr>
                    <w:t>Etage et emplacement</w:t>
                  </w:r>
                </w:p>
              </w:tc>
              <w:tc>
                <w:tcPr>
                  <w:tcW w:w="0" w:type="auto"/>
                </w:tcPr>
                <w:p w14:paraId="4A054C61" w14:textId="77777777" w:rsidR="00391693" w:rsidRPr="00CD7A39" w:rsidRDefault="00391693" w:rsidP="0088074D">
                  <w:pPr>
                    <w:rPr>
                      <w:rFonts w:asciiTheme="majorHAnsi" w:hAnsiTheme="majorHAnsi"/>
                    </w:rPr>
                  </w:pPr>
                  <w:r w:rsidRPr="00CD7A39">
                    <w:rPr>
                      <w:rFonts w:asciiTheme="majorHAnsi" w:hAnsiTheme="majorHAnsi"/>
                    </w:rPr>
                    <w:t>Dans l'immeuble, les bureaux prennent tout le 3ème étage.</w:t>
                  </w:r>
                </w:p>
              </w:tc>
            </w:tr>
            <w:tr w:rsidR="00391693" w:rsidRPr="00CD7A39" w14:paraId="134928DB" w14:textId="77777777" w:rsidTr="0088074D">
              <w:tc>
                <w:tcPr>
                  <w:tcW w:w="0" w:type="auto"/>
                </w:tcPr>
                <w:p w14:paraId="41D97E57" w14:textId="77777777" w:rsidR="00391693" w:rsidRPr="00CD7A39" w:rsidRDefault="00391693" w:rsidP="0088074D">
                  <w:pPr>
                    <w:rPr>
                      <w:rFonts w:asciiTheme="majorHAnsi" w:hAnsiTheme="majorHAnsi"/>
                    </w:rPr>
                  </w:pPr>
                  <w:r w:rsidRPr="00CD7A39">
                    <w:rPr>
                      <w:rFonts w:asciiTheme="majorHAnsi" w:hAnsiTheme="majorHAnsi"/>
                    </w:rPr>
                    <w:t>Boxes</w:t>
                  </w:r>
                </w:p>
              </w:tc>
              <w:tc>
                <w:tcPr>
                  <w:tcW w:w="0" w:type="auto"/>
                </w:tcPr>
                <w:p w14:paraId="4FD0AB51" w14:textId="77777777" w:rsidR="00391693" w:rsidRPr="00CD7A39" w:rsidRDefault="00391693" w:rsidP="0088074D">
                  <w:pPr>
                    <w:rPr>
                      <w:rFonts w:asciiTheme="majorHAnsi" w:hAnsiTheme="majorHAnsi"/>
                    </w:rPr>
                  </w:pPr>
                  <w:r w:rsidRPr="00CD7A39">
                    <w:rPr>
                      <w:rFonts w:asciiTheme="majorHAnsi" w:hAnsiTheme="majorHAnsi"/>
                    </w:rPr>
                    <w:t xml:space="preserve">Chaque boxe est </w:t>
                  </w:r>
                  <w:proofErr w:type="gramStart"/>
                  <w:r w:rsidRPr="00CD7A39">
                    <w:rPr>
                      <w:rFonts w:asciiTheme="majorHAnsi" w:hAnsiTheme="majorHAnsi"/>
                    </w:rPr>
                    <w:t>composé</w:t>
                  </w:r>
                  <w:proofErr w:type="gramEnd"/>
                  <w:r w:rsidRPr="00CD7A39">
                    <w:rPr>
                      <w:rFonts w:asciiTheme="majorHAnsi" w:hAnsiTheme="majorHAnsi"/>
                    </w:rPr>
                    <w:t xml:space="preserve"> d'un bureau et de deux murs formant un angle de 90 degrés (voir image =&gt; rouge).</w:t>
                  </w:r>
                </w:p>
              </w:tc>
            </w:tr>
            <w:tr w:rsidR="00391693" w:rsidRPr="00CD7A39" w14:paraId="7AD08B11" w14:textId="77777777" w:rsidTr="0088074D">
              <w:tc>
                <w:tcPr>
                  <w:tcW w:w="0" w:type="auto"/>
                </w:tcPr>
                <w:p w14:paraId="78B118A5" w14:textId="77777777" w:rsidR="00391693" w:rsidRPr="00CD7A39" w:rsidRDefault="00391693" w:rsidP="0088074D">
                  <w:pPr>
                    <w:rPr>
                      <w:rFonts w:asciiTheme="majorHAnsi" w:hAnsiTheme="majorHAnsi"/>
                    </w:rPr>
                  </w:pPr>
                  <w:r w:rsidRPr="00CD7A39">
                    <w:rPr>
                      <w:rFonts w:asciiTheme="majorHAnsi" w:hAnsiTheme="majorHAnsi"/>
                    </w:rPr>
                    <w:t>Toilettes</w:t>
                  </w:r>
                </w:p>
              </w:tc>
              <w:tc>
                <w:tcPr>
                  <w:tcW w:w="0" w:type="auto"/>
                </w:tcPr>
                <w:p w14:paraId="3D0B6FE5" w14:textId="77777777" w:rsidR="00391693" w:rsidRPr="00CD7A39" w:rsidRDefault="00391693" w:rsidP="0088074D">
                  <w:pPr>
                    <w:rPr>
                      <w:rFonts w:asciiTheme="majorHAnsi" w:hAnsiTheme="majorHAnsi"/>
                    </w:rPr>
                  </w:pPr>
                  <w:r w:rsidRPr="00CD7A39">
                    <w:rPr>
                      <w:rFonts w:asciiTheme="majorHAnsi" w:hAnsiTheme="majorHAnsi"/>
                    </w:rPr>
                    <w:t>Au sud-est, il y a une pièce de toilette de 9x5m.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1D2C750A" w14:textId="77777777" w:rsidTr="0088074D">
              <w:tc>
                <w:tcPr>
                  <w:tcW w:w="0" w:type="auto"/>
                </w:tcPr>
                <w:p w14:paraId="2D73F414" w14:textId="77777777" w:rsidR="00391693" w:rsidRPr="00CD7A39" w:rsidRDefault="00391693" w:rsidP="0088074D">
                  <w:pPr>
                    <w:rPr>
                      <w:rFonts w:asciiTheme="majorHAnsi" w:hAnsiTheme="majorHAnsi"/>
                    </w:rPr>
                  </w:pPr>
                  <w:r w:rsidRPr="00CD7A39">
                    <w:rPr>
                      <w:rFonts w:asciiTheme="majorHAnsi" w:hAnsiTheme="majorHAnsi"/>
                    </w:rPr>
                    <w:t>Urinoirs</w:t>
                  </w:r>
                </w:p>
              </w:tc>
              <w:tc>
                <w:tcPr>
                  <w:tcW w:w="0" w:type="auto"/>
                </w:tcPr>
                <w:p w14:paraId="54676221" w14:textId="77777777" w:rsidR="00391693" w:rsidRPr="00CD7A39" w:rsidRDefault="00391693" w:rsidP="0088074D">
                  <w:pPr>
                    <w:rPr>
                      <w:rFonts w:asciiTheme="majorHAnsi" w:hAnsiTheme="majorHAnsi"/>
                    </w:rPr>
                  </w:pPr>
                  <w:r w:rsidRPr="00CD7A39">
                    <w:rPr>
                      <w:rFonts w:asciiTheme="majorHAnsi" w:hAnsiTheme="majorHAnsi"/>
                    </w:rPr>
                    <w:t>Quand j'entre dans les toilettes à droite, il y a 11 urinoirs dans le coin, chaque urinoir a une plaque de séparation à sa droite et à sa gauche.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12D871E8" w14:textId="77777777" w:rsidTr="0088074D">
              <w:tc>
                <w:tcPr>
                  <w:tcW w:w="0" w:type="auto"/>
                </w:tcPr>
                <w:p w14:paraId="4D92CD6F" w14:textId="77777777" w:rsidR="00391693" w:rsidRPr="00CD7A39" w:rsidRDefault="00391693" w:rsidP="0088074D">
                  <w:pPr>
                    <w:rPr>
                      <w:rFonts w:asciiTheme="majorHAnsi" w:hAnsiTheme="majorHAnsi"/>
                    </w:rPr>
                  </w:pPr>
                  <w:r w:rsidRPr="00CD7A39">
                    <w:rPr>
                      <w:rFonts w:asciiTheme="majorHAnsi" w:hAnsiTheme="majorHAnsi"/>
                    </w:rPr>
                    <w:t>Lavabo</w:t>
                  </w:r>
                </w:p>
              </w:tc>
              <w:tc>
                <w:tcPr>
                  <w:tcW w:w="0" w:type="auto"/>
                </w:tcPr>
                <w:p w14:paraId="13DFFC22" w14:textId="77777777" w:rsidR="00391693" w:rsidRPr="00CD7A39" w:rsidRDefault="00391693" w:rsidP="0088074D">
                  <w:pPr>
                    <w:rPr>
                      <w:rFonts w:asciiTheme="majorHAnsi" w:hAnsiTheme="majorHAnsi"/>
                    </w:rPr>
                  </w:pPr>
                  <w:r w:rsidRPr="00CD7A39">
                    <w:rPr>
                      <w:rFonts w:asciiTheme="majorHAnsi" w:hAnsiTheme="majorHAnsi"/>
                    </w:rPr>
                    <w:t xml:space="preserve">Quand j'entre dans les toilettes à gauche il y a 3 </w:t>
                  </w:r>
                  <w:proofErr w:type="gramStart"/>
                  <w:r w:rsidRPr="00CD7A39">
                    <w:rPr>
                      <w:rFonts w:asciiTheme="majorHAnsi" w:hAnsiTheme="majorHAnsi"/>
                    </w:rPr>
                    <w:t>lavabo</w:t>
                  </w:r>
                  <w:proofErr w:type="gramEnd"/>
                  <w:r w:rsidRPr="00CD7A39">
                    <w:rPr>
                      <w:rFonts w:asciiTheme="majorHAnsi" w:hAnsiTheme="majorHAnsi"/>
                    </w:rPr>
                    <w:t>.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087D994F" w14:textId="77777777" w:rsidTr="0088074D">
              <w:tc>
                <w:tcPr>
                  <w:tcW w:w="0" w:type="auto"/>
                </w:tcPr>
                <w:p w14:paraId="149684AF" w14:textId="77777777" w:rsidR="00391693" w:rsidRPr="00CD7A39" w:rsidRDefault="00391693" w:rsidP="0088074D">
                  <w:pPr>
                    <w:rPr>
                      <w:rFonts w:asciiTheme="majorHAnsi" w:hAnsiTheme="majorHAnsi"/>
                    </w:rPr>
                  </w:pPr>
                  <w:r w:rsidRPr="00CD7A39">
                    <w:rPr>
                      <w:rFonts w:asciiTheme="majorHAnsi" w:hAnsiTheme="majorHAnsi"/>
                    </w:rPr>
                    <w:t>Toilettes</w:t>
                  </w:r>
                </w:p>
              </w:tc>
              <w:tc>
                <w:tcPr>
                  <w:tcW w:w="0" w:type="auto"/>
                </w:tcPr>
                <w:p w14:paraId="6D6CF846" w14:textId="77777777" w:rsidR="00391693" w:rsidRPr="00CD7A39" w:rsidRDefault="00391693" w:rsidP="0088074D">
                  <w:pPr>
                    <w:rPr>
                      <w:rFonts w:asciiTheme="majorHAnsi" w:hAnsiTheme="majorHAnsi"/>
                    </w:rPr>
                  </w:pPr>
                  <w:r w:rsidRPr="00CD7A39">
                    <w:rPr>
                      <w:rFonts w:asciiTheme="majorHAnsi" w:hAnsiTheme="majorHAnsi"/>
                    </w:rPr>
                    <w:t xml:space="preserve">Quand j'entre dans les toilettes, en face de moi il y a 4 cabines de </w:t>
                  </w:r>
                  <w:proofErr w:type="gramStart"/>
                  <w:r w:rsidRPr="00CD7A39">
                    <w:rPr>
                      <w:rFonts w:asciiTheme="majorHAnsi" w:hAnsiTheme="majorHAnsi"/>
                    </w:rPr>
                    <w:t>toilettes collé</w:t>
                  </w:r>
                  <w:proofErr w:type="gramEnd"/>
                  <w:r w:rsidRPr="00CD7A39">
                    <w:rPr>
                      <w:rFonts w:asciiTheme="majorHAnsi" w:hAnsiTheme="majorHAnsi"/>
                    </w:rPr>
                    <w:t>, qui prennent toute la largeur du mur. (</w:t>
                  </w:r>
                  <w:proofErr w:type="gramStart"/>
                  <w:r w:rsidRPr="00CD7A39">
                    <w:rPr>
                      <w:rFonts w:asciiTheme="majorHAnsi" w:hAnsiTheme="majorHAnsi"/>
                    </w:rPr>
                    <w:t>en</w:t>
                  </w:r>
                  <w:proofErr w:type="gramEnd"/>
                  <w:r w:rsidRPr="00CD7A39">
                    <w:rPr>
                      <w:rFonts w:asciiTheme="majorHAnsi" w:hAnsiTheme="majorHAnsi"/>
                    </w:rPr>
                    <w:t xml:space="preserve"> orange sur l'image)</w:t>
                  </w:r>
                </w:p>
              </w:tc>
            </w:tr>
            <w:tr w:rsidR="00391693" w:rsidRPr="00CD7A39" w14:paraId="2BA911B4" w14:textId="77777777" w:rsidTr="0088074D">
              <w:tc>
                <w:tcPr>
                  <w:tcW w:w="0" w:type="auto"/>
                </w:tcPr>
                <w:p w14:paraId="556F132F" w14:textId="77777777" w:rsidR="00391693" w:rsidRPr="00CD7A39" w:rsidRDefault="00391693" w:rsidP="0088074D">
                  <w:pPr>
                    <w:rPr>
                      <w:rFonts w:asciiTheme="majorHAnsi" w:hAnsiTheme="majorHAnsi"/>
                    </w:rPr>
                  </w:pPr>
                  <w:r w:rsidRPr="00CD7A39">
                    <w:rPr>
                      <w:rFonts w:asciiTheme="majorHAnsi" w:hAnsiTheme="majorHAnsi"/>
                    </w:rPr>
                    <w:t>Fontaines à eaux</w:t>
                  </w:r>
                </w:p>
              </w:tc>
              <w:tc>
                <w:tcPr>
                  <w:tcW w:w="0" w:type="auto"/>
                </w:tcPr>
                <w:p w14:paraId="213FE7B7" w14:textId="77777777" w:rsidR="00391693" w:rsidRPr="00CD7A39" w:rsidRDefault="00391693" w:rsidP="0088074D">
                  <w:pPr>
                    <w:rPr>
                      <w:rFonts w:asciiTheme="majorHAnsi" w:hAnsiTheme="majorHAnsi"/>
                    </w:rPr>
                  </w:pPr>
                  <w:r w:rsidRPr="00CD7A39">
                    <w:rPr>
                      <w:rFonts w:asciiTheme="majorHAnsi" w:hAnsiTheme="majorHAnsi"/>
                    </w:rPr>
                    <w:t xml:space="preserve">Contre chaque </w:t>
                  </w:r>
                  <w:proofErr w:type="gramStart"/>
                  <w:r w:rsidRPr="00CD7A39">
                    <w:rPr>
                      <w:rFonts w:asciiTheme="majorHAnsi" w:hAnsiTheme="majorHAnsi"/>
                    </w:rPr>
                    <w:t>murs</w:t>
                  </w:r>
                  <w:proofErr w:type="gramEnd"/>
                  <w:r w:rsidRPr="00CD7A39">
                    <w:rPr>
                      <w:rFonts w:asciiTheme="majorHAnsi" w:hAnsiTheme="majorHAnsi"/>
                    </w:rPr>
                    <w:t>, il y deux fontaines à eau (emplacement =&gt; voir image -&gt; bleu).</w:t>
                  </w:r>
                </w:p>
              </w:tc>
            </w:tr>
            <w:tr w:rsidR="00391693" w:rsidRPr="00CD7A39" w14:paraId="6DCD0CA2" w14:textId="77777777" w:rsidTr="0088074D">
              <w:tc>
                <w:tcPr>
                  <w:tcW w:w="0" w:type="auto"/>
                </w:tcPr>
                <w:p w14:paraId="1018DF0A" w14:textId="77777777" w:rsidR="00391693" w:rsidRPr="00CD7A39" w:rsidRDefault="00391693" w:rsidP="0088074D">
                  <w:pPr>
                    <w:rPr>
                      <w:rFonts w:asciiTheme="majorHAnsi" w:hAnsiTheme="majorHAnsi"/>
                    </w:rPr>
                  </w:pPr>
                  <w:r w:rsidRPr="00CD7A39">
                    <w:rPr>
                      <w:rFonts w:asciiTheme="majorHAnsi" w:hAnsiTheme="majorHAnsi"/>
                    </w:rPr>
                    <w:t>Imprimantes 1</w:t>
                  </w:r>
                </w:p>
              </w:tc>
              <w:tc>
                <w:tcPr>
                  <w:tcW w:w="0" w:type="auto"/>
                </w:tcPr>
                <w:p w14:paraId="25314266" w14:textId="77777777" w:rsidR="00391693" w:rsidRPr="00CD7A39" w:rsidRDefault="00391693" w:rsidP="0088074D">
                  <w:pPr>
                    <w:rPr>
                      <w:rFonts w:asciiTheme="majorHAnsi" w:hAnsiTheme="majorHAnsi"/>
                    </w:rPr>
                  </w:pPr>
                  <w:r w:rsidRPr="00CD7A39">
                    <w:rPr>
                      <w:rFonts w:asciiTheme="majorHAnsi" w:hAnsiTheme="majorHAnsi"/>
                    </w:rPr>
                    <w:t>Dans le coin nord-ouest et nord-est, il y a deux imprimantes contre le mur. (</w:t>
                  </w:r>
                  <w:proofErr w:type="gramStart"/>
                  <w:r w:rsidRPr="00CD7A39">
                    <w:rPr>
                      <w:rFonts w:asciiTheme="majorHAnsi" w:hAnsiTheme="majorHAnsi"/>
                    </w:rPr>
                    <w:t>vert</w:t>
                  </w:r>
                  <w:proofErr w:type="gramEnd"/>
                  <w:r w:rsidRPr="00CD7A39">
                    <w:rPr>
                      <w:rFonts w:asciiTheme="majorHAnsi" w:hAnsiTheme="majorHAnsi"/>
                    </w:rPr>
                    <w:t xml:space="preserve"> sur l'image)</w:t>
                  </w:r>
                </w:p>
              </w:tc>
            </w:tr>
            <w:tr w:rsidR="00391693" w:rsidRPr="00CD7A39" w14:paraId="7AD39804" w14:textId="77777777" w:rsidTr="0088074D">
              <w:tc>
                <w:tcPr>
                  <w:tcW w:w="0" w:type="auto"/>
                </w:tcPr>
                <w:p w14:paraId="6E6A8AED" w14:textId="77777777" w:rsidR="00391693" w:rsidRPr="00CD7A39" w:rsidRDefault="00391693" w:rsidP="0088074D">
                  <w:pPr>
                    <w:rPr>
                      <w:rFonts w:asciiTheme="majorHAnsi" w:hAnsiTheme="majorHAnsi"/>
                    </w:rPr>
                  </w:pPr>
                  <w:r w:rsidRPr="00CD7A39">
                    <w:rPr>
                      <w:rFonts w:asciiTheme="majorHAnsi" w:hAnsiTheme="majorHAnsi"/>
                    </w:rPr>
                    <w:t>Imprimantes 2</w:t>
                  </w:r>
                </w:p>
              </w:tc>
              <w:tc>
                <w:tcPr>
                  <w:tcW w:w="0" w:type="auto"/>
                </w:tcPr>
                <w:p w14:paraId="08608B7B" w14:textId="77777777" w:rsidR="00391693" w:rsidRPr="00CD7A39" w:rsidRDefault="00391693" w:rsidP="0088074D">
                  <w:pPr>
                    <w:rPr>
                      <w:rFonts w:asciiTheme="majorHAnsi" w:hAnsiTheme="majorHAnsi"/>
                    </w:rPr>
                  </w:pPr>
                  <w:r w:rsidRPr="00CD7A39">
                    <w:rPr>
                      <w:rFonts w:asciiTheme="majorHAnsi" w:hAnsiTheme="majorHAnsi"/>
                    </w:rPr>
                    <w:t>Dans le coin sud-ouest, il y a une imprimante contre le mur. (</w:t>
                  </w:r>
                  <w:proofErr w:type="gramStart"/>
                  <w:r w:rsidRPr="00CD7A39">
                    <w:rPr>
                      <w:rFonts w:asciiTheme="majorHAnsi" w:hAnsiTheme="majorHAnsi"/>
                    </w:rPr>
                    <w:t>vert</w:t>
                  </w:r>
                  <w:proofErr w:type="gramEnd"/>
                  <w:r w:rsidRPr="00CD7A39">
                    <w:rPr>
                      <w:rFonts w:asciiTheme="majorHAnsi" w:hAnsiTheme="majorHAnsi"/>
                    </w:rPr>
                    <w:t xml:space="preserve"> sur l'image)</w:t>
                  </w:r>
                </w:p>
              </w:tc>
            </w:tr>
            <w:tr w:rsidR="00391693" w:rsidRPr="00CD7A39" w14:paraId="40A430AA" w14:textId="77777777" w:rsidTr="0088074D">
              <w:tc>
                <w:tcPr>
                  <w:tcW w:w="0" w:type="auto"/>
                </w:tcPr>
                <w:p w14:paraId="227BC359" w14:textId="77777777" w:rsidR="00391693" w:rsidRPr="00CD7A39" w:rsidRDefault="00391693" w:rsidP="0088074D">
                  <w:pPr>
                    <w:rPr>
                      <w:rFonts w:asciiTheme="majorHAnsi" w:hAnsiTheme="majorHAnsi"/>
                    </w:rPr>
                  </w:pPr>
                  <w:r w:rsidRPr="00CD7A39">
                    <w:rPr>
                      <w:rFonts w:asciiTheme="majorHAnsi" w:hAnsiTheme="majorHAnsi"/>
                    </w:rPr>
                    <w:t>Emplacement boxes</w:t>
                  </w:r>
                </w:p>
              </w:tc>
              <w:tc>
                <w:tcPr>
                  <w:tcW w:w="0" w:type="auto"/>
                </w:tcPr>
                <w:p w14:paraId="0101E469" w14:textId="77777777" w:rsidR="00391693" w:rsidRPr="00CD7A39" w:rsidRDefault="00391693" w:rsidP="0088074D">
                  <w:pPr>
                    <w:rPr>
                      <w:rFonts w:asciiTheme="majorHAnsi" w:hAnsiTheme="majorHAnsi"/>
                    </w:rPr>
                  </w:pPr>
                  <w:r w:rsidRPr="00CD7A39">
                    <w:rPr>
                      <w:rFonts w:asciiTheme="majorHAnsi" w:hAnsiTheme="majorHAnsi"/>
                    </w:rPr>
                    <w:t>Les boxes sont placés comme sur l'image jointe (en rouge)</w:t>
                  </w:r>
                </w:p>
              </w:tc>
            </w:tr>
          </w:tbl>
          <w:p w14:paraId="75EBBD27" w14:textId="77777777" w:rsidR="00391693" w:rsidRPr="00CD7A39" w:rsidRDefault="00391693" w:rsidP="0088074D">
            <w:pPr>
              <w:rPr>
                <w:rFonts w:asciiTheme="majorHAnsi" w:hAnsiTheme="majorHAnsi"/>
              </w:rPr>
            </w:pPr>
          </w:p>
        </w:tc>
      </w:tr>
    </w:tbl>
    <w:p w14:paraId="5D904EB1" w14:textId="77777777" w:rsidR="00391693" w:rsidRPr="00CD7A39" w:rsidRDefault="00391693" w:rsidP="00391693">
      <w:pPr>
        <w:rPr>
          <w:rFonts w:asciiTheme="majorHAnsi" w:hAnsiTheme="majorHAnsi"/>
        </w:rPr>
      </w:pPr>
    </w:p>
    <w:p w14:paraId="0427CD5F" w14:textId="77777777" w:rsidR="00391693" w:rsidRPr="00CD7A39" w:rsidRDefault="00391693" w:rsidP="00391693">
      <w:pPr>
        <w:pStyle w:val="Titre3"/>
      </w:pPr>
      <w:r w:rsidRPr="00CD7A39">
        <w:t>Studio 4eme étage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0C9B5D40" w14:textId="77777777" w:rsidTr="0088074D">
        <w:tc>
          <w:tcPr>
            <w:tcW w:w="0" w:type="auto"/>
          </w:tcPr>
          <w:p w14:paraId="05FE6CAA" w14:textId="77777777" w:rsidR="00391693" w:rsidRPr="00CD7A39" w:rsidRDefault="00391693" w:rsidP="0088074D">
            <w:pPr>
              <w:rPr>
                <w:rFonts w:asciiTheme="majorHAnsi" w:hAnsiTheme="majorHAnsi"/>
              </w:rPr>
            </w:pPr>
            <w:r w:rsidRPr="00CD7A39">
              <w:rPr>
                <w:rFonts w:asciiTheme="majorHAnsi" w:hAnsiTheme="majorHAnsi"/>
              </w:rPr>
              <w:t>En tant que locataire de l'immeuble je veux un studio pour dormir et m'amuser.</w:t>
            </w:r>
          </w:p>
        </w:tc>
      </w:tr>
      <w:tr w:rsidR="00391693" w:rsidRPr="00CD7A39" w14:paraId="565392E9" w14:textId="77777777" w:rsidTr="0088074D">
        <w:tc>
          <w:tcPr>
            <w:tcW w:w="0" w:type="auto"/>
          </w:tcPr>
          <w:p w14:paraId="3F550929"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600"/>
              <w:gridCol w:w="7440"/>
            </w:tblGrid>
            <w:tr w:rsidR="00391693" w:rsidRPr="00CD7A39" w14:paraId="3385C1A5" w14:textId="77777777" w:rsidTr="0088074D">
              <w:tc>
                <w:tcPr>
                  <w:tcW w:w="0" w:type="auto"/>
                </w:tcPr>
                <w:p w14:paraId="3C4D4A7A"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7C2F0953" w14:textId="77777777" w:rsidR="00391693" w:rsidRPr="00CD7A39" w:rsidRDefault="00391693" w:rsidP="0088074D">
                  <w:pPr>
                    <w:rPr>
                      <w:rFonts w:asciiTheme="majorHAnsi" w:hAnsiTheme="majorHAnsi"/>
                    </w:rPr>
                  </w:pPr>
                  <w:r w:rsidRPr="00CD7A39">
                    <w:rPr>
                      <w:rFonts w:asciiTheme="majorHAnsi" w:hAnsiTheme="majorHAnsi"/>
                    </w:rPr>
                    <w:t>Il y a 3 studios comme celui-ci à l'est du 4ème étage et ils mesurent 10x9m.</w:t>
                  </w:r>
                </w:p>
              </w:tc>
            </w:tr>
            <w:tr w:rsidR="00391693" w:rsidRPr="00CD7A39" w14:paraId="16A3A986" w14:textId="77777777" w:rsidTr="0088074D">
              <w:tc>
                <w:tcPr>
                  <w:tcW w:w="0" w:type="auto"/>
                </w:tcPr>
                <w:p w14:paraId="2D62A099"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3BB7D643" w14:textId="77777777" w:rsidR="00391693" w:rsidRPr="00CD7A39" w:rsidRDefault="00391693" w:rsidP="0088074D">
                  <w:pPr>
                    <w:rPr>
                      <w:rFonts w:asciiTheme="majorHAnsi" w:hAnsiTheme="majorHAnsi"/>
                    </w:rPr>
                  </w:pPr>
                  <w:r w:rsidRPr="00CD7A39">
                    <w:rPr>
                      <w:rFonts w:asciiTheme="majorHAnsi" w:hAnsiTheme="majorHAnsi"/>
                    </w:rPr>
                    <w:t>Les studios se trouvent au 4ème étage côté est.</w:t>
                  </w:r>
                </w:p>
              </w:tc>
            </w:tr>
            <w:tr w:rsidR="00391693" w:rsidRPr="00CD7A39" w14:paraId="35340A5F" w14:textId="77777777" w:rsidTr="0088074D">
              <w:tc>
                <w:tcPr>
                  <w:tcW w:w="0" w:type="auto"/>
                </w:tcPr>
                <w:p w14:paraId="1FAB43B6"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08516248" w14:textId="77777777" w:rsidR="00391693" w:rsidRPr="00CD7A39" w:rsidRDefault="00391693" w:rsidP="0088074D">
                  <w:pPr>
                    <w:rPr>
                      <w:rFonts w:asciiTheme="majorHAnsi" w:hAnsiTheme="majorHAnsi"/>
                    </w:rPr>
                  </w:pPr>
                  <w:r w:rsidRPr="00CD7A39">
                    <w:rPr>
                      <w:rFonts w:asciiTheme="majorHAnsi" w:hAnsiTheme="majorHAnsi"/>
                    </w:rPr>
                    <w:t>La porte est en bois et elle se trouve au milieu du mur ouest du studio.</w:t>
                  </w:r>
                </w:p>
              </w:tc>
            </w:tr>
            <w:tr w:rsidR="00391693" w:rsidRPr="00CD7A39" w14:paraId="5D6ACDE0" w14:textId="77777777" w:rsidTr="0088074D">
              <w:tc>
                <w:tcPr>
                  <w:tcW w:w="0" w:type="auto"/>
                </w:tcPr>
                <w:p w14:paraId="287EAA6A" w14:textId="77777777" w:rsidR="00391693" w:rsidRPr="00CD7A39" w:rsidRDefault="00391693" w:rsidP="0088074D">
                  <w:pPr>
                    <w:rPr>
                      <w:rFonts w:asciiTheme="majorHAnsi" w:hAnsiTheme="majorHAnsi"/>
                    </w:rPr>
                  </w:pPr>
                  <w:r w:rsidRPr="00CD7A39">
                    <w:rPr>
                      <w:rFonts w:asciiTheme="majorHAnsi" w:hAnsiTheme="majorHAnsi"/>
                    </w:rPr>
                    <w:t>Mur et plafond</w:t>
                  </w:r>
                </w:p>
              </w:tc>
              <w:tc>
                <w:tcPr>
                  <w:tcW w:w="0" w:type="auto"/>
                </w:tcPr>
                <w:p w14:paraId="1E5C7E6D" w14:textId="77777777" w:rsidR="00391693" w:rsidRPr="00CD7A39" w:rsidRDefault="00391693" w:rsidP="0088074D">
                  <w:pPr>
                    <w:rPr>
                      <w:rFonts w:asciiTheme="majorHAnsi" w:hAnsiTheme="majorHAnsi"/>
                    </w:rPr>
                  </w:pPr>
                  <w:r w:rsidRPr="00CD7A39">
                    <w:rPr>
                      <w:rFonts w:asciiTheme="majorHAnsi" w:hAnsiTheme="majorHAnsi"/>
                    </w:rPr>
                    <w:t>Les murs et le plafond sont en crépis</w:t>
                  </w:r>
                </w:p>
              </w:tc>
            </w:tr>
            <w:tr w:rsidR="00391693" w:rsidRPr="00CD7A39" w14:paraId="76EE1BB9" w14:textId="77777777" w:rsidTr="0088074D">
              <w:tc>
                <w:tcPr>
                  <w:tcW w:w="0" w:type="auto"/>
                </w:tcPr>
                <w:p w14:paraId="6568DFA4"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03588B8C" w14:textId="77777777" w:rsidR="00391693" w:rsidRPr="00CD7A39" w:rsidRDefault="00391693" w:rsidP="0088074D">
                  <w:pPr>
                    <w:rPr>
                      <w:rFonts w:asciiTheme="majorHAnsi" w:hAnsiTheme="majorHAnsi"/>
                    </w:rPr>
                  </w:pPr>
                  <w:r w:rsidRPr="00CD7A39">
                    <w:rPr>
                      <w:rFonts w:asciiTheme="majorHAnsi" w:hAnsiTheme="majorHAnsi"/>
                    </w:rPr>
                    <w:t>Quand je rentre dans le studio au milieu il y a une table en bois de 3x1,5x0,8m</w:t>
                  </w:r>
                </w:p>
              </w:tc>
            </w:tr>
            <w:tr w:rsidR="00391693" w:rsidRPr="00CD7A39" w14:paraId="1B168E81" w14:textId="77777777" w:rsidTr="0088074D">
              <w:tc>
                <w:tcPr>
                  <w:tcW w:w="0" w:type="auto"/>
                </w:tcPr>
                <w:p w14:paraId="27AA8C4F"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54D56F2A" w14:textId="77777777" w:rsidR="00391693" w:rsidRPr="00CD7A39" w:rsidRDefault="00391693" w:rsidP="0088074D">
                  <w:pPr>
                    <w:rPr>
                      <w:rFonts w:asciiTheme="majorHAnsi" w:hAnsiTheme="majorHAnsi"/>
                    </w:rPr>
                  </w:pPr>
                  <w:r w:rsidRPr="00CD7A39">
                    <w:rPr>
                      <w:rFonts w:asciiTheme="majorHAnsi" w:hAnsiTheme="majorHAnsi"/>
                    </w:rPr>
                    <w:t>Autour de la table, il y a 6 chaises en bois équidistantes l'une de l'autre.</w:t>
                  </w:r>
                </w:p>
              </w:tc>
            </w:tr>
            <w:tr w:rsidR="00391693" w:rsidRPr="00CD7A39" w14:paraId="6E2DC8B7" w14:textId="77777777" w:rsidTr="0088074D">
              <w:tc>
                <w:tcPr>
                  <w:tcW w:w="0" w:type="auto"/>
                </w:tcPr>
                <w:p w14:paraId="4B65A216" w14:textId="77777777" w:rsidR="00391693" w:rsidRPr="00CD7A39" w:rsidRDefault="00391693" w:rsidP="0088074D">
                  <w:pPr>
                    <w:rPr>
                      <w:rFonts w:asciiTheme="majorHAnsi" w:hAnsiTheme="majorHAnsi"/>
                    </w:rPr>
                  </w:pPr>
                  <w:r w:rsidRPr="00CD7A39">
                    <w:rPr>
                      <w:rFonts w:asciiTheme="majorHAnsi" w:hAnsiTheme="majorHAnsi"/>
                    </w:rPr>
                    <w:t>Lit</w:t>
                  </w:r>
                </w:p>
              </w:tc>
              <w:tc>
                <w:tcPr>
                  <w:tcW w:w="0" w:type="auto"/>
                </w:tcPr>
                <w:p w14:paraId="1507FAD0" w14:textId="77777777" w:rsidR="00391693" w:rsidRPr="00CD7A39" w:rsidRDefault="00391693" w:rsidP="0088074D">
                  <w:pPr>
                    <w:rPr>
                      <w:rFonts w:asciiTheme="majorHAnsi" w:hAnsiTheme="majorHAnsi"/>
                    </w:rPr>
                  </w:pPr>
                  <w:r w:rsidRPr="00CD7A39">
                    <w:rPr>
                      <w:rFonts w:asciiTheme="majorHAnsi" w:hAnsiTheme="majorHAnsi"/>
                    </w:rPr>
                    <w:t>Dans le coin supérieur gauche quand je rentre dans le studio il y a un lit double de 220x180x100cm</w:t>
                  </w:r>
                </w:p>
              </w:tc>
            </w:tr>
            <w:tr w:rsidR="00391693" w:rsidRPr="00CD7A39" w14:paraId="24D840B0" w14:textId="77777777" w:rsidTr="0088074D">
              <w:tc>
                <w:tcPr>
                  <w:tcW w:w="0" w:type="auto"/>
                </w:tcPr>
                <w:p w14:paraId="6D79F56F" w14:textId="77777777" w:rsidR="00391693" w:rsidRPr="00CD7A39" w:rsidRDefault="00391693" w:rsidP="0088074D">
                  <w:pPr>
                    <w:rPr>
                      <w:rFonts w:asciiTheme="majorHAnsi" w:hAnsiTheme="majorHAnsi"/>
                    </w:rPr>
                  </w:pPr>
                  <w:r w:rsidRPr="00CD7A39">
                    <w:rPr>
                      <w:rFonts w:asciiTheme="majorHAnsi" w:hAnsiTheme="majorHAnsi"/>
                    </w:rPr>
                    <w:t>Bureaux</w:t>
                  </w:r>
                </w:p>
              </w:tc>
              <w:tc>
                <w:tcPr>
                  <w:tcW w:w="0" w:type="auto"/>
                </w:tcPr>
                <w:p w14:paraId="7AC9A552" w14:textId="77777777" w:rsidR="00391693" w:rsidRPr="00CD7A39" w:rsidRDefault="00391693" w:rsidP="0088074D">
                  <w:pPr>
                    <w:rPr>
                      <w:rFonts w:asciiTheme="majorHAnsi" w:hAnsiTheme="majorHAnsi"/>
                    </w:rPr>
                  </w:pPr>
                  <w:r w:rsidRPr="00CD7A39">
                    <w:rPr>
                      <w:rFonts w:asciiTheme="majorHAnsi" w:hAnsiTheme="majorHAnsi"/>
                    </w:rPr>
                    <w:t xml:space="preserve">Dans le coins inférieur gauche quand je rentre dans la pièce il </w:t>
                  </w:r>
                  <w:proofErr w:type="gramStart"/>
                  <w:r w:rsidRPr="00CD7A39">
                    <w:rPr>
                      <w:rFonts w:asciiTheme="majorHAnsi" w:hAnsiTheme="majorHAnsi"/>
                    </w:rPr>
                    <w:t>y  a</w:t>
                  </w:r>
                  <w:proofErr w:type="gramEnd"/>
                  <w:r w:rsidRPr="00CD7A39">
                    <w:rPr>
                      <w:rFonts w:asciiTheme="majorHAnsi" w:hAnsiTheme="majorHAnsi"/>
                    </w:rPr>
                    <w:t xml:space="preserve"> un bureaux de 120x70x100cm et une chaise de bureaux noir.</w:t>
                  </w:r>
                </w:p>
              </w:tc>
            </w:tr>
            <w:tr w:rsidR="00391693" w:rsidRPr="00CD7A39" w14:paraId="6CC50BDC" w14:textId="77777777" w:rsidTr="0088074D">
              <w:tc>
                <w:tcPr>
                  <w:tcW w:w="0" w:type="auto"/>
                </w:tcPr>
                <w:p w14:paraId="17366A32" w14:textId="77777777" w:rsidR="00391693" w:rsidRPr="00CD7A39" w:rsidRDefault="00391693" w:rsidP="0088074D">
                  <w:pPr>
                    <w:rPr>
                      <w:rFonts w:asciiTheme="majorHAnsi" w:hAnsiTheme="majorHAnsi"/>
                    </w:rPr>
                  </w:pPr>
                  <w:r w:rsidRPr="00CD7A39">
                    <w:rPr>
                      <w:rFonts w:asciiTheme="majorHAnsi" w:hAnsiTheme="majorHAnsi"/>
                    </w:rPr>
                    <w:lastRenderedPageBreak/>
                    <w:t>Bureaux</w:t>
                  </w:r>
                </w:p>
              </w:tc>
              <w:tc>
                <w:tcPr>
                  <w:tcW w:w="0" w:type="auto"/>
                </w:tcPr>
                <w:p w14:paraId="1D94B3DE" w14:textId="77777777" w:rsidR="00391693" w:rsidRPr="00CD7A39" w:rsidRDefault="00391693" w:rsidP="0088074D">
                  <w:pPr>
                    <w:rPr>
                      <w:rFonts w:asciiTheme="majorHAnsi" w:hAnsiTheme="majorHAnsi"/>
                    </w:rPr>
                  </w:pPr>
                  <w:r w:rsidRPr="00CD7A39">
                    <w:rPr>
                      <w:rFonts w:asciiTheme="majorHAnsi" w:hAnsiTheme="majorHAnsi"/>
                    </w:rPr>
                    <w:t xml:space="preserve">Sur </w:t>
                  </w:r>
                  <w:proofErr w:type="gramStart"/>
                  <w:r w:rsidRPr="00CD7A39">
                    <w:rPr>
                      <w:rFonts w:asciiTheme="majorHAnsi" w:hAnsiTheme="majorHAnsi"/>
                    </w:rPr>
                    <w:t>le bureaux</w:t>
                  </w:r>
                  <w:proofErr w:type="gramEnd"/>
                  <w:r w:rsidRPr="00CD7A39">
                    <w:rPr>
                      <w:rFonts w:asciiTheme="majorHAnsi" w:hAnsiTheme="majorHAnsi"/>
                    </w:rPr>
                    <w:t xml:space="preserve"> il y a un pc noir, un écran, un clavier et une souris.</w:t>
                  </w:r>
                </w:p>
              </w:tc>
            </w:tr>
            <w:tr w:rsidR="00391693" w:rsidRPr="00CD7A39" w14:paraId="556479B2" w14:textId="77777777" w:rsidTr="0088074D">
              <w:tc>
                <w:tcPr>
                  <w:tcW w:w="0" w:type="auto"/>
                </w:tcPr>
                <w:p w14:paraId="5E64EA4F" w14:textId="77777777" w:rsidR="00391693" w:rsidRPr="00CD7A39" w:rsidRDefault="00391693" w:rsidP="0088074D">
                  <w:pPr>
                    <w:rPr>
                      <w:rFonts w:asciiTheme="majorHAnsi" w:hAnsiTheme="majorHAnsi"/>
                    </w:rPr>
                  </w:pPr>
                  <w:r w:rsidRPr="00CD7A39">
                    <w:rPr>
                      <w:rFonts w:asciiTheme="majorHAnsi" w:hAnsiTheme="majorHAnsi"/>
                    </w:rPr>
                    <w:t>Cuisine</w:t>
                  </w:r>
                </w:p>
              </w:tc>
              <w:tc>
                <w:tcPr>
                  <w:tcW w:w="0" w:type="auto"/>
                </w:tcPr>
                <w:p w14:paraId="607DCE69" w14:textId="77777777" w:rsidR="00391693" w:rsidRPr="00CD7A39" w:rsidRDefault="00391693" w:rsidP="0088074D">
                  <w:pPr>
                    <w:rPr>
                      <w:rFonts w:asciiTheme="majorHAnsi" w:hAnsiTheme="majorHAnsi"/>
                    </w:rPr>
                  </w:pPr>
                  <w:r w:rsidRPr="00CD7A39">
                    <w:rPr>
                      <w:rFonts w:asciiTheme="majorHAnsi" w:hAnsiTheme="majorHAnsi"/>
                    </w:rPr>
                    <w:t xml:space="preserve">Dans le coin inférieur droit quand je rentre dans la pièce il y a une cuisine composée d'un </w:t>
                  </w:r>
                  <w:proofErr w:type="spellStart"/>
                  <w:r w:rsidRPr="00CD7A39">
                    <w:rPr>
                      <w:rFonts w:asciiTheme="majorHAnsi" w:hAnsiTheme="majorHAnsi"/>
                    </w:rPr>
                    <w:t>lave vaisselle</w:t>
                  </w:r>
                  <w:proofErr w:type="spellEnd"/>
                  <w:r w:rsidRPr="00CD7A39">
                    <w:rPr>
                      <w:rFonts w:asciiTheme="majorHAnsi" w:hAnsiTheme="majorHAnsi"/>
                    </w:rPr>
                    <w:t>, d'un four d'un lavabo.</w:t>
                  </w:r>
                </w:p>
              </w:tc>
            </w:tr>
            <w:tr w:rsidR="00391693" w:rsidRPr="00CD7A39" w14:paraId="21C18CA1" w14:textId="77777777" w:rsidTr="0088074D">
              <w:tc>
                <w:tcPr>
                  <w:tcW w:w="0" w:type="auto"/>
                </w:tcPr>
                <w:p w14:paraId="0A9D7C8E" w14:textId="77777777" w:rsidR="00391693" w:rsidRPr="00CD7A39" w:rsidRDefault="00391693" w:rsidP="0088074D">
                  <w:pPr>
                    <w:rPr>
                      <w:rFonts w:asciiTheme="majorHAnsi" w:hAnsiTheme="majorHAnsi"/>
                    </w:rPr>
                  </w:pPr>
                  <w:r w:rsidRPr="00CD7A39">
                    <w:rPr>
                      <w:rFonts w:asciiTheme="majorHAnsi" w:hAnsiTheme="majorHAnsi"/>
                    </w:rPr>
                    <w:t>Dimensions et place</w:t>
                  </w:r>
                </w:p>
              </w:tc>
              <w:tc>
                <w:tcPr>
                  <w:tcW w:w="0" w:type="auto"/>
                </w:tcPr>
                <w:p w14:paraId="56C013B9" w14:textId="77777777" w:rsidR="00391693" w:rsidRPr="00CD7A39" w:rsidRDefault="00391693" w:rsidP="0088074D">
                  <w:pPr>
                    <w:rPr>
                      <w:rFonts w:asciiTheme="majorHAnsi" w:hAnsiTheme="majorHAnsi"/>
                    </w:rPr>
                  </w:pPr>
                  <w:r w:rsidRPr="00CD7A39">
                    <w:rPr>
                      <w:rFonts w:asciiTheme="majorHAnsi" w:hAnsiTheme="majorHAnsi"/>
                    </w:rPr>
                    <w:t xml:space="preserve">Contre le mur il y a le lavabo de 100x100x60cm, à sa gauche il y a le four sur un meuble de cuisine de 100x100x60cm et à gauche du four il y a le </w:t>
                  </w:r>
                  <w:proofErr w:type="spellStart"/>
                  <w:r w:rsidRPr="00CD7A39">
                    <w:rPr>
                      <w:rFonts w:asciiTheme="majorHAnsi" w:hAnsiTheme="majorHAnsi"/>
                    </w:rPr>
                    <w:t>lave vaisselle</w:t>
                  </w:r>
                  <w:proofErr w:type="spellEnd"/>
                  <w:r w:rsidRPr="00CD7A39">
                    <w:rPr>
                      <w:rFonts w:asciiTheme="majorHAnsi" w:hAnsiTheme="majorHAnsi"/>
                    </w:rPr>
                    <w:t xml:space="preserve"> qui fait les mêmes dimensions.</w:t>
                  </w:r>
                </w:p>
              </w:tc>
            </w:tr>
            <w:tr w:rsidR="00391693" w:rsidRPr="00CD7A39" w14:paraId="001FB020" w14:textId="77777777" w:rsidTr="0088074D">
              <w:tc>
                <w:tcPr>
                  <w:tcW w:w="0" w:type="auto"/>
                </w:tcPr>
                <w:p w14:paraId="193CCFF6"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4D02D12E" w14:textId="77777777" w:rsidR="00391693" w:rsidRPr="00CD7A39" w:rsidRDefault="00391693" w:rsidP="0088074D">
                  <w:pPr>
                    <w:rPr>
                      <w:rFonts w:asciiTheme="majorHAnsi" w:hAnsiTheme="majorHAnsi"/>
                    </w:rPr>
                  </w:pPr>
                  <w:r w:rsidRPr="00CD7A39">
                    <w:rPr>
                      <w:rFonts w:asciiTheme="majorHAnsi" w:hAnsiTheme="majorHAnsi"/>
                    </w:rPr>
                    <w:t>Dans le studio, il y a une fenêtre au milieu de chaque mur extérieur.</w:t>
                  </w:r>
                </w:p>
              </w:tc>
            </w:tr>
          </w:tbl>
          <w:p w14:paraId="5AB46A01" w14:textId="77777777" w:rsidR="00391693" w:rsidRPr="00CD7A39" w:rsidRDefault="00391693" w:rsidP="0088074D">
            <w:pPr>
              <w:rPr>
                <w:rFonts w:asciiTheme="majorHAnsi" w:hAnsiTheme="majorHAnsi"/>
              </w:rPr>
            </w:pPr>
          </w:p>
        </w:tc>
      </w:tr>
    </w:tbl>
    <w:p w14:paraId="5F37E81C" w14:textId="77777777" w:rsidR="00391693" w:rsidRPr="00CD7A39" w:rsidRDefault="00391693" w:rsidP="00391693">
      <w:pPr>
        <w:rPr>
          <w:rFonts w:asciiTheme="majorHAnsi" w:hAnsiTheme="majorHAnsi"/>
        </w:rPr>
      </w:pPr>
    </w:p>
    <w:p w14:paraId="7ED0507C" w14:textId="77777777" w:rsidR="00391693" w:rsidRPr="00CD7A39" w:rsidRDefault="00391693" w:rsidP="00391693">
      <w:pPr>
        <w:pStyle w:val="Titre3"/>
      </w:pPr>
      <w:r w:rsidRPr="00CD7A39">
        <w:t>Bureau personnel</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33BC4972" w14:textId="77777777" w:rsidTr="0088074D">
        <w:tc>
          <w:tcPr>
            <w:tcW w:w="0" w:type="auto"/>
          </w:tcPr>
          <w:p w14:paraId="18ACAED8" w14:textId="77777777" w:rsidR="00391693" w:rsidRPr="00CD7A39" w:rsidRDefault="00391693" w:rsidP="0088074D">
            <w:pPr>
              <w:rPr>
                <w:rFonts w:asciiTheme="majorHAnsi" w:hAnsiTheme="majorHAnsi"/>
              </w:rPr>
            </w:pPr>
            <w:r w:rsidRPr="00CD7A39">
              <w:rPr>
                <w:rFonts w:asciiTheme="majorHAnsi" w:hAnsiTheme="majorHAnsi"/>
              </w:rPr>
              <w:t>En tant que locataire, je veux un bureau pour pouvoir y travailler</w:t>
            </w:r>
          </w:p>
        </w:tc>
      </w:tr>
      <w:tr w:rsidR="00391693" w:rsidRPr="00CD7A39" w14:paraId="3690374D" w14:textId="77777777" w:rsidTr="0088074D">
        <w:tc>
          <w:tcPr>
            <w:tcW w:w="0" w:type="auto"/>
          </w:tcPr>
          <w:p w14:paraId="595A5E00"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395"/>
              <w:gridCol w:w="7645"/>
            </w:tblGrid>
            <w:tr w:rsidR="00391693" w:rsidRPr="00CD7A39" w14:paraId="49CE3CA6" w14:textId="77777777" w:rsidTr="0088074D">
              <w:tc>
                <w:tcPr>
                  <w:tcW w:w="0" w:type="auto"/>
                </w:tcPr>
                <w:p w14:paraId="7AD4F9B1" w14:textId="77777777" w:rsidR="00391693" w:rsidRPr="00CD7A39" w:rsidRDefault="00391693" w:rsidP="0088074D">
                  <w:pPr>
                    <w:rPr>
                      <w:rFonts w:asciiTheme="majorHAnsi" w:hAnsiTheme="majorHAnsi"/>
                    </w:rPr>
                  </w:pPr>
                  <w:r w:rsidRPr="00CD7A39">
                    <w:rPr>
                      <w:rFonts w:asciiTheme="majorHAnsi" w:hAnsiTheme="majorHAnsi"/>
                    </w:rPr>
                    <w:t>Bureau</w:t>
                  </w:r>
                </w:p>
              </w:tc>
              <w:tc>
                <w:tcPr>
                  <w:tcW w:w="0" w:type="auto"/>
                </w:tcPr>
                <w:p w14:paraId="577BF762" w14:textId="77777777" w:rsidR="00391693" w:rsidRPr="00CD7A39" w:rsidRDefault="00391693" w:rsidP="0088074D">
                  <w:pPr>
                    <w:rPr>
                      <w:rFonts w:asciiTheme="majorHAnsi" w:hAnsiTheme="majorHAnsi"/>
                    </w:rPr>
                  </w:pPr>
                  <w:r w:rsidRPr="00CD7A39">
                    <w:rPr>
                      <w:rFonts w:asciiTheme="majorHAnsi" w:hAnsiTheme="majorHAnsi"/>
                    </w:rPr>
                    <w:t>Quand j'entre par la porte, Je vois un bureau contre et au milieu du mur du fond, qui fait 90cm de hauteur, 150cm de longueur et 50cm de largeur.</w:t>
                  </w:r>
                </w:p>
              </w:tc>
            </w:tr>
            <w:tr w:rsidR="00391693" w:rsidRPr="00CD7A39" w14:paraId="4ACF44B8" w14:textId="77777777" w:rsidTr="0088074D">
              <w:tc>
                <w:tcPr>
                  <w:tcW w:w="0" w:type="auto"/>
                </w:tcPr>
                <w:p w14:paraId="07F9822D" w14:textId="77777777" w:rsidR="00391693" w:rsidRPr="00CD7A39" w:rsidRDefault="00391693" w:rsidP="0088074D">
                  <w:pPr>
                    <w:rPr>
                      <w:rFonts w:asciiTheme="majorHAnsi" w:hAnsiTheme="majorHAnsi"/>
                    </w:rPr>
                  </w:pPr>
                  <w:r w:rsidRPr="00CD7A39">
                    <w:rPr>
                      <w:rFonts w:asciiTheme="majorHAnsi" w:hAnsiTheme="majorHAnsi"/>
                    </w:rPr>
                    <w:t>Fenêtres</w:t>
                  </w:r>
                </w:p>
              </w:tc>
              <w:tc>
                <w:tcPr>
                  <w:tcW w:w="0" w:type="auto"/>
                </w:tcPr>
                <w:p w14:paraId="0A03B1F9" w14:textId="77777777" w:rsidR="00391693" w:rsidRPr="00CD7A39" w:rsidRDefault="00391693" w:rsidP="0088074D">
                  <w:pPr>
                    <w:rPr>
                      <w:rFonts w:asciiTheme="majorHAnsi" w:hAnsiTheme="majorHAnsi"/>
                    </w:rPr>
                  </w:pPr>
                  <w:r w:rsidRPr="00CD7A39">
                    <w:rPr>
                      <w:rFonts w:asciiTheme="majorHAnsi" w:hAnsiTheme="majorHAnsi"/>
                    </w:rPr>
                    <w:t xml:space="preserve">Au centre de chaque mur extérieur, Il y a </w:t>
                  </w:r>
                  <w:proofErr w:type="gramStart"/>
                  <w:r w:rsidRPr="00CD7A39">
                    <w:rPr>
                      <w:rFonts w:asciiTheme="majorHAnsi" w:hAnsiTheme="majorHAnsi"/>
                    </w:rPr>
                    <w:t>une fenêtre carré</w:t>
                  </w:r>
                  <w:proofErr w:type="gramEnd"/>
                  <w:r w:rsidRPr="00CD7A39">
                    <w:rPr>
                      <w:rFonts w:asciiTheme="majorHAnsi" w:hAnsiTheme="majorHAnsi"/>
                    </w:rPr>
                    <w:t xml:space="preserve"> de 60cm sur 60cm.</w:t>
                  </w:r>
                </w:p>
              </w:tc>
            </w:tr>
            <w:tr w:rsidR="00391693" w:rsidRPr="00CD7A39" w14:paraId="12DA7738" w14:textId="77777777" w:rsidTr="0088074D">
              <w:tc>
                <w:tcPr>
                  <w:tcW w:w="0" w:type="auto"/>
                </w:tcPr>
                <w:p w14:paraId="0C8C2794" w14:textId="77777777" w:rsidR="00391693" w:rsidRPr="00CD7A39" w:rsidRDefault="00391693" w:rsidP="0088074D">
                  <w:pPr>
                    <w:rPr>
                      <w:rFonts w:asciiTheme="majorHAnsi" w:hAnsiTheme="majorHAnsi"/>
                    </w:rPr>
                  </w:pPr>
                  <w:r w:rsidRPr="00CD7A39">
                    <w:rPr>
                      <w:rFonts w:asciiTheme="majorHAnsi" w:hAnsiTheme="majorHAnsi"/>
                    </w:rPr>
                    <w:t>PC</w:t>
                  </w:r>
                </w:p>
              </w:tc>
              <w:tc>
                <w:tcPr>
                  <w:tcW w:w="0" w:type="auto"/>
                </w:tcPr>
                <w:p w14:paraId="77D71F58" w14:textId="77777777" w:rsidR="00391693" w:rsidRPr="00CD7A39" w:rsidRDefault="00391693" w:rsidP="0088074D">
                  <w:pPr>
                    <w:rPr>
                      <w:rFonts w:asciiTheme="majorHAnsi" w:hAnsiTheme="majorHAnsi"/>
                    </w:rPr>
                  </w:pPr>
                  <w:r w:rsidRPr="00CD7A39">
                    <w:rPr>
                      <w:rFonts w:asciiTheme="majorHAnsi" w:hAnsiTheme="majorHAnsi"/>
                    </w:rPr>
                    <w:t>Quand j'entre dans la pièce, Sur le bureau, Il y a un pc, un écran, un clavier.</w:t>
                  </w:r>
                </w:p>
              </w:tc>
            </w:tr>
            <w:tr w:rsidR="00391693" w:rsidRPr="00CD7A39" w14:paraId="7C0F304C" w14:textId="77777777" w:rsidTr="0088074D">
              <w:tc>
                <w:tcPr>
                  <w:tcW w:w="0" w:type="auto"/>
                </w:tcPr>
                <w:p w14:paraId="621C69BF" w14:textId="77777777" w:rsidR="00391693" w:rsidRPr="00CD7A39" w:rsidRDefault="00391693" w:rsidP="0088074D">
                  <w:pPr>
                    <w:rPr>
                      <w:rFonts w:asciiTheme="majorHAnsi" w:hAnsiTheme="majorHAnsi"/>
                    </w:rPr>
                  </w:pPr>
                  <w:r w:rsidRPr="00CD7A39">
                    <w:rPr>
                      <w:rFonts w:asciiTheme="majorHAnsi" w:hAnsiTheme="majorHAnsi"/>
                    </w:rPr>
                    <w:t>Aquarium</w:t>
                  </w:r>
                </w:p>
              </w:tc>
              <w:tc>
                <w:tcPr>
                  <w:tcW w:w="0" w:type="auto"/>
                </w:tcPr>
                <w:p w14:paraId="7711AC62" w14:textId="77777777" w:rsidR="00391693" w:rsidRPr="00CD7A39" w:rsidRDefault="00391693" w:rsidP="0088074D">
                  <w:pPr>
                    <w:rPr>
                      <w:rFonts w:asciiTheme="majorHAnsi" w:hAnsiTheme="majorHAnsi"/>
                    </w:rPr>
                  </w:pPr>
                  <w:r w:rsidRPr="00CD7A39">
                    <w:rPr>
                      <w:rFonts w:asciiTheme="majorHAnsi" w:hAnsiTheme="majorHAnsi"/>
                    </w:rPr>
                    <w:t>Quand j'entre par la porte, Contre le mur de droite à un mètre par rapport au mur du fond, Il y a un aquarium qui fait exactement 150cm de hauteur, 100cm de longueur et 70cm de largeur.</w:t>
                  </w:r>
                </w:p>
              </w:tc>
            </w:tr>
            <w:tr w:rsidR="00391693" w:rsidRPr="00CD7A39" w14:paraId="13A81CA1" w14:textId="77777777" w:rsidTr="0088074D">
              <w:tc>
                <w:tcPr>
                  <w:tcW w:w="0" w:type="auto"/>
                </w:tcPr>
                <w:p w14:paraId="6DBCC7D2" w14:textId="77777777" w:rsidR="00391693" w:rsidRPr="00CD7A39" w:rsidRDefault="00391693" w:rsidP="0088074D">
                  <w:pPr>
                    <w:rPr>
                      <w:rFonts w:asciiTheme="majorHAnsi" w:hAnsiTheme="majorHAnsi"/>
                    </w:rPr>
                  </w:pPr>
                  <w:r w:rsidRPr="00CD7A39">
                    <w:rPr>
                      <w:rFonts w:asciiTheme="majorHAnsi" w:hAnsiTheme="majorHAnsi"/>
                    </w:rPr>
                    <w:t>Table</w:t>
                  </w:r>
                </w:p>
              </w:tc>
              <w:tc>
                <w:tcPr>
                  <w:tcW w:w="0" w:type="auto"/>
                </w:tcPr>
                <w:p w14:paraId="7E4AB8FF" w14:textId="77777777" w:rsidR="00391693" w:rsidRPr="00CD7A39" w:rsidRDefault="00391693" w:rsidP="0088074D">
                  <w:pPr>
                    <w:rPr>
                      <w:rFonts w:asciiTheme="majorHAnsi" w:hAnsiTheme="majorHAnsi"/>
                    </w:rPr>
                  </w:pPr>
                  <w:r w:rsidRPr="00CD7A39">
                    <w:rPr>
                      <w:rFonts w:asciiTheme="majorHAnsi" w:hAnsiTheme="majorHAnsi"/>
                    </w:rPr>
                    <w:t>Au centre de la pièce, Il y a une table rectangulaire en bois qui fait 80 cm de hauteur, 120 cm de largeur et 70 cm de longueur.</w:t>
                  </w:r>
                </w:p>
              </w:tc>
            </w:tr>
            <w:tr w:rsidR="00391693" w:rsidRPr="00CD7A39" w14:paraId="20628D00" w14:textId="77777777" w:rsidTr="0088074D">
              <w:tc>
                <w:tcPr>
                  <w:tcW w:w="0" w:type="auto"/>
                </w:tcPr>
                <w:p w14:paraId="335F080F" w14:textId="77777777" w:rsidR="00391693" w:rsidRPr="00CD7A39" w:rsidRDefault="00391693" w:rsidP="0088074D">
                  <w:pPr>
                    <w:rPr>
                      <w:rFonts w:asciiTheme="majorHAnsi" w:hAnsiTheme="majorHAnsi"/>
                    </w:rPr>
                  </w:pPr>
                  <w:r w:rsidRPr="00CD7A39">
                    <w:rPr>
                      <w:rFonts w:asciiTheme="majorHAnsi" w:hAnsiTheme="majorHAnsi"/>
                    </w:rPr>
                    <w:t>Lumières</w:t>
                  </w:r>
                </w:p>
              </w:tc>
              <w:tc>
                <w:tcPr>
                  <w:tcW w:w="0" w:type="auto"/>
                </w:tcPr>
                <w:p w14:paraId="5FC4EA6F" w14:textId="77777777" w:rsidR="00391693" w:rsidRPr="00CD7A39" w:rsidRDefault="00391693" w:rsidP="0088074D">
                  <w:pPr>
                    <w:rPr>
                      <w:rFonts w:asciiTheme="majorHAnsi" w:hAnsiTheme="majorHAnsi"/>
                    </w:rPr>
                  </w:pPr>
                  <w:r w:rsidRPr="00CD7A39">
                    <w:rPr>
                      <w:rFonts w:asciiTheme="majorHAnsi" w:hAnsiTheme="majorHAnsi"/>
                    </w:rPr>
                    <w:t>Au plafond, Quand j'entre dans la pièce, Il y a deux projecteurs noirs</w:t>
                  </w:r>
                </w:p>
              </w:tc>
            </w:tr>
            <w:tr w:rsidR="00391693" w:rsidRPr="00CD7A39" w14:paraId="6C4E8AA4" w14:textId="77777777" w:rsidTr="0088074D">
              <w:tc>
                <w:tcPr>
                  <w:tcW w:w="0" w:type="auto"/>
                </w:tcPr>
                <w:p w14:paraId="7FC80952" w14:textId="77777777" w:rsidR="00391693" w:rsidRPr="00CD7A39" w:rsidRDefault="00391693" w:rsidP="0088074D">
                  <w:pPr>
                    <w:rPr>
                      <w:rFonts w:asciiTheme="majorHAnsi" w:hAnsiTheme="majorHAnsi"/>
                    </w:rPr>
                  </w:pPr>
                  <w:r w:rsidRPr="00CD7A39">
                    <w:rPr>
                      <w:rFonts w:asciiTheme="majorHAnsi" w:hAnsiTheme="majorHAnsi"/>
                    </w:rPr>
                    <w:t>Cheminée</w:t>
                  </w:r>
                </w:p>
              </w:tc>
              <w:tc>
                <w:tcPr>
                  <w:tcW w:w="0" w:type="auto"/>
                </w:tcPr>
                <w:p w14:paraId="381A8434" w14:textId="77777777" w:rsidR="00391693" w:rsidRPr="00CD7A39" w:rsidRDefault="00391693" w:rsidP="0088074D">
                  <w:pPr>
                    <w:rPr>
                      <w:rFonts w:asciiTheme="majorHAnsi" w:hAnsiTheme="majorHAnsi"/>
                    </w:rPr>
                  </w:pPr>
                  <w:r w:rsidRPr="00CD7A39">
                    <w:rPr>
                      <w:rFonts w:asciiTheme="majorHAnsi" w:hAnsiTheme="majorHAnsi"/>
                    </w:rPr>
                    <w:t>Contre le mur du fond collé au mur de gauche, Quand j'entre dans la pièce, Il y a une cheminée qui fait 95 cm de largeur et 170 cm de longueur.</w:t>
                  </w:r>
                </w:p>
              </w:tc>
            </w:tr>
            <w:tr w:rsidR="00391693" w:rsidRPr="00CD7A39" w14:paraId="152428E0" w14:textId="77777777" w:rsidTr="0088074D">
              <w:tc>
                <w:tcPr>
                  <w:tcW w:w="0" w:type="auto"/>
                </w:tcPr>
                <w:p w14:paraId="1C29A7EC" w14:textId="77777777" w:rsidR="00391693" w:rsidRPr="00CD7A39" w:rsidRDefault="00391693" w:rsidP="0088074D">
                  <w:pPr>
                    <w:rPr>
                      <w:rFonts w:asciiTheme="majorHAnsi" w:hAnsiTheme="majorHAnsi"/>
                    </w:rPr>
                  </w:pPr>
                  <w:r w:rsidRPr="00CD7A39">
                    <w:rPr>
                      <w:rFonts w:asciiTheme="majorHAnsi" w:hAnsiTheme="majorHAnsi"/>
                    </w:rPr>
                    <w:t>Emplacement</w:t>
                  </w:r>
                </w:p>
              </w:tc>
              <w:tc>
                <w:tcPr>
                  <w:tcW w:w="0" w:type="auto"/>
                </w:tcPr>
                <w:p w14:paraId="051BC368" w14:textId="77777777" w:rsidR="00391693" w:rsidRPr="00CD7A39" w:rsidRDefault="00391693" w:rsidP="0088074D">
                  <w:pPr>
                    <w:rPr>
                      <w:rFonts w:asciiTheme="majorHAnsi" w:hAnsiTheme="majorHAnsi"/>
                    </w:rPr>
                  </w:pPr>
                  <w:r w:rsidRPr="00CD7A39">
                    <w:rPr>
                      <w:rFonts w:asciiTheme="majorHAnsi" w:hAnsiTheme="majorHAnsi"/>
                    </w:rPr>
                    <w:t>Dans l'immeuble, Le bureau se situe au 4ème étage au Nord-ouest.</w:t>
                  </w:r>
                </w:p>
              </w:tc>
            </w:tr>
            <w:tr w:rsidR="00391693" w:rsidRPr="00CD7A39" w14:paraId="22C37436" w14:textId="77777777" w:rsidTr="0088074D">
              <w:tc>
                <w:tcPr>
                  <w:tcW w:w="0" w:type="auto"/>
                </w:tcPr>
                <w:p w14:paraId="2740E6C7" w14:textId="77777777" w:rsidR="00391693" w:rsidRPr="00CD7A39" w:rsidRDefault="00391693" w:rsidP="0088074D">
                  <w:pPr>
                    <w:rPr>
                      <w:rFonts w:asciiTheme="majorHAnsi" w:hAnsiTheme="majorHAnsi"/>
                    </w:rPr>
                  </w:pPr>
                  <w:r w:rsidRPr="00CD7A39">
                    <w:rPr>
                      <w:rFonts w:asciiTheme="majorHAnsi" w:hAnsiTheme="majorHAnsi"/>
                    </w:rPr>
                    <w:t>Dimensions</w:t>
                  </w:r>
                </w:p>
              </w:tc>
              <w:tc>
                <w:tcPr>
                  <w:tcW w:w="0" w:type="auto"/>
                </w:tcPr>
                <w:p w14:paraId="7FE22C1E" w14:textId="77777777" w:rsidR="00391693" w:rsidRPr="00CD7A39" w:rsidRDefault="00391693" w:rsidP="0088074D">
                  <w:pPr>
                    <w:rPr>
                      <w:rFonts w:asciiTheme="majorHAnsi" w:hAnsiTheme="majorHAnsi"/>
                    </w:rPr>
                  </w:pPr>
                  <w:r w:rsidRPr="00CD7A39">
                    <w:rPr>
                      <w:rFonts w:asciiTheme="majorHAnsi" w:hAnsiTheme="majorHAnsi"/>
                    </w:rPr>
                    <w:t>La pièce qui contient le bureau fait 9x10m</w:t>
                  </w:r>
                </w:p>
              </w:tc>
            </w:tr>
            <w:tr w:rsidR="00391693" w:rsidRPr="00CD7A39" w14:paraId="29728A59" w14:textId="77777777" w:rsidTr="0088074D">
              <w:tc>
                <w:tcPr>
                  <w:tcW w:w="0" w:type="auto"/>
                </w:tcPr>
                <w:p w14:paraId="3F4DF217" w14:textId="77777777" w:rsidR="00391693" w:rsidRPr="00CD7A39" w:rsidRDefault="00391693" w:rsidP="0088074D">
                  <w:pPr>
                    <w:rPr>
                      <w:rFonts w:asciiTheme="majorHAnsi" w:hAnsiTheme="majorHAnsi"/>
                    </w:rPr>
                  </w:pPr>
                  <w:r w:rsidRPr="00CD7A39">
                    <w:rPr>
                      <w:rFonts w:asciiTheme="majorHAnsi" w:hAnsiTheme="majorHAnsi"/>
                    </w:rPr>
                    <w:t>Chaises</w:t>
                  </w:r>
                </w:p>
              </w:tc>
              <w:tc>
                <w:tcPr>
                  <w:tcW w:w="0" w:type="auto"/>
                </w:tcPr>
                <w:p w14:paraId="2C4D3838" w14:textId="77777777" w:rsidR="00391693" w:rsidRPr="00CD7A39" w:rsidRDefault="00391693" w:rsidP="0088074D">
                  <w:pPr>
                    <w:rPr>
                      <w:rFonts w:asciiTheme="majorHAnsi" w:hAnsiTheme="majorHAnsi"/>
                    </w:rPr>
                  </w:pPr>
                  <w:r w:rsidRPr="00CD7A39">
                    <w:rPr>
                      <w:rFonts w:asciiTheme="majorHAnsi" w:hAnsiTheme="majorHAnsi"/>
                    </w:rPr>
                    <w:t>Autour de la table, Il y a 4 chaises de 75 cm de hauteur, 60 cm de largeur et 60 cm de longueur.</w:t>
                  </w:r>
                </w:p>
              </w:tc>
            </w:tr>
            <w:tr w:rsidR="00391693" w:rsidRPr="00CD7A39" w14:paraId="1E62627C" w14:textId="77777777" w:rsidTr="0088074D">
              <w:tc>
                <w:tcPr>
                  <w:tcW w:w="0" w:type="auto"/>
                </w:tcPr>
                <w:p w14:paraId="2A322F2E" w14:textId="77777777" w:rsidR="00391693" w:rsidRPr="00CD7A39" w:rsidRDefault="00391693" w:rsidP="0088074D">
                  <w:pPr>
                    <w:rPr>
                      <w:rFonts w:asciiTheme="majorHAnsi" w:hAnsiTheme="majorHAnsi"/>
                    </w:rPr>
                  </w:pPr>
                  <w:r w:rsidRPr="00CD7A39">
                    <w:rPr>
                      <w:rFonts w:asciiTheme="majorHAnsi" w:hAnsiTheme="majorHAnsi"/>
                    </w:rPr>
                    <w:t>Fauteuil</w:t>
                  </w:r>
                </w:p>
              </w:tc>
              <w:tc>
                <w:tcPr>
                  <w:tcW w:w="0" w:type="auto"/>
                </w:tcPr>
                <w:p w14:paraId="6248D00D" w14:textId="77777777" w:rsidR="00391693" w:rsidRPr="00CD7A39" w:rsidRDefault="00391693" w:rsidP="0088074D">
                  <w:pPr>
                    <w:rPr>
                      <w:rFonts w:asciiTheme="majorHAnsi" w:hAnsiTheme="majorHAnsi"/>
                    </w:rPr>
                  </w:pPr>
                  <w:r w:rsidRPr="00CD7A39">
                    <w:rPr>
                      <w:rFonts w:asciiTheme="majorHAnsi" w:hAnsiTheme="majorHAnsi"/>
                    </w:rPr>
                    <w:t>Devant le bureau, Il y a un fauteuil en cuir de 120 cm de hauteur, 70cm de largeur et 80 cm de longueur.</w:t>
                  </w:r>
                </w:p>
              </w:tc>
            </w:tr>
          </w:tbl>
          <w:p w14:paraId="3F68E7C5" w14:textId="77777777" w:rsidR="00391693" w:rsidRPr="00CD7A39" w:rsidRDefault="00391693" w:rsidP="0088074D">
            <w:pPr>
              <w:rPr>
                <w:rFonts w:asciiTheme="majorHAnsi" w:hAnsiTheme="majorHAnsi"/>
              </w:rPr>
            </w:pPr>
          </w:p>
        </w:tc>
      </w:tr>
    </w:tbl>
    <w:p w14:paraId="55A64A6E" w14:textId="77777777" w:rsidR="00391693" w:rsidRPr="00CD7A39" w:rsidRDefault="00391693" w:rsidP="00391693">
      <w:pPr>
        <w:rPr>
          <w:rFonts w:asciiTheme="majorHAnsi" w:hAnsiTheme="majorHAnsi"/>
        </w:rPr>
      </w:pPr>
    </w:p>
    <w:p w14:paraId="67824669" w14:textId="77777777" w:rsidR="00391693" w:rsidRPr="00CD7A39" w:rsidRDefault="00391693" w:rsidP="00391693">
      <w:pPr>
        <w:pStyle w:val="Titre3"/>
      </w:pPr>
      <w:r w:rsidRPr="00CD7A39">
        <w:t>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60DA5E82" w14:textId="77777777" w:rsidTr="0088074D">
        <w:tc>
          <w:tcPr>
            <w:tcW w:w="0" w:type="auto"/>
          </w:tcPr>
          <w:p w14:paraId="0BD40BEE" w14:textId="77777777" w:rsidR="00391693" w:rsidRPr="00CD7A39" w:rsidRDefault="00391693" w:rsidP="0088074D">
            <w:pPr>
              <w:rPr>
                <w:rFonts w:asciiTheme="majorHAnsi" w:hAnsiTheme="majorHAnsi"/>
              </w:rPr>
            </w:pPr>
            <w:r w:rsidRPr="00CD7A39">
              <w:rPr>
                <w:rFonts w:asciiTheme="majorHAnsi" w:hAnsiTheme="majorHAnsi"/>
              </w:rPr>
              <w:t xml:space="preserve">En tant que </w:t>
            </w:r>
            <w:proofErr w:type="spellStart"/>
            <w:r w:rsidRPr="00CD7A39">
              <w:rPr>
                <w:rFonts w:asciiTheme="majorHAnsi" w:hAnsiTheme="majorHAnsi"/>
              </w:rPr>
              <w:t>proprietaire</w:t>
            </w:r>
            <w:proofErr w:type="spellEnd"/>
            <w:r w:rsidRPr="00CD7A39">
              <w:rPr>
                <w:rFonts w:asciiTheme="majorHAnsi" w:hAnsiTheme="majorHAnsi"/>
              </w:rPr>
              <w:t xml:space="preserve"> de l'immeuble Je veux un </w:t>
            </w:r>
            <w:proofErr w:type="gramStart"/>
            <w:r w:rsidRPr="00CD7A39">
              <w:rPr>
                <w:rFonts w:asciiTheme="majorHAnsi" w:hAnsiTheme="majorHAnsi"/>
              </w:rPr>
              <w:t>toit  Afin</w:t>
            </w:r>
            <w:proofErr w:type="gramEnd"/>
            <w:r w:rsidRPr="00CD7A39">
              <w:rPr>
                <w:rFonts w:asciiTheme="majorHAnsi" w:hAnsiTheme="majorHAnsi"/>
              </w:rPr>
              <w:t xml:space="preserve"> de pouvoir avoir des panneaux solaires, des ventilations et pour regarder la vue</w:t>
            </w:r>
          </w:p>
        </w:tc>
      </w:tr>
      <w:tr w:rsidR="00391693" w:rsidRPr="00CD7A39" w14:paraId="45A6A79D" w14:textId="77777777" w:rsidTr="0088074D">
        <w:tc>
          <w:tcPr>
            <w:tcW w:w="0" w:type="auto"/>
          </w:tcPr>
          <w:p w14:paraId="34689225"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791"/>
              <w:gridCol w:w="7249"/>
            </w:tblGrid>
            <w:tr w:rsidR="00391693" w:rsidRPr="00CD7A39" w14:paraId="2F306963" w14:textId="77777777" w:rsidTr="0088074D">
              <w:tc>
                <w:tcPr>
                  <w:tcW w:w="0" w:type="auto"/>
                </w:tcPr>
                <w:p w14:paraId="2ABB6504" w14:textId="77777777" w:rsidR="00391693" w:rsidRPr="00CD7A39" w:rsidRDefault="00391693" w:rsidP="0088074D">
                  <w:pPr>
                    <w:rPr>
                      <w:rFonts w:asciiTheme="majorHAnsi" w:hAnsiTheme="majorHAnsi"/>
                    </w:rPr>
                  </w:pPr>
                  <w:r w:rsidRPr="00CD7A39">
                    <w:rPr>
                      <w:rFonts w:asciiTheme="majorHAnsi" w:hAnsiTheme="majorHAnsi"/>
                    </w:rPr>
                    <w:t xml:space="preserve">Coin </w:t>
                  </w:r>
                  <w:proofErr w:type="spellStart"/>
                  <w:r w:rsidRPr="00CD7A39">
                    <w:rPr>
                      <w:rFonts w:asciiTheme="majorHAnsi" w:hAnsiTheme="majorHAnsi"/>
                    </w:rPr>
                    <w:t>detente</w:t>
                  </w:r>
                  <w:proofErr w:type="spellEnd"/>
                </w:p>
              </w:tc>
              <w:tc>
                <w:tcPr>
                  <w:tcW w:w="0" w:type="auto"/>
                </w:tcPr>
                <w:p w14:paraId="721F208B" w14:textId="77777777" w:rsidR="00391693" w:rsidRPr="00CD7A39" w:rsidRDefault="00391693" w:rsidP="0088074D">
                  <w:pPr>
                    <w:rPr>
                      <w:rFonts w:asciiTheme="majorHAnsi" w:hAnsiTheme="majorHAnsi"/>
                    </w:rPr>
                  </w:pPr>
                  <w:r w:rsidRPr="00CD7A39">
                    <w:rPr>
                      <w:rFonts w:asciiTheme="majorHAnsi" w:hAnsiTheme="majorHAnsi"/>
                    </w:rPr>
                    <w:t xml:space="preserve">Dans le coin sud-ouest du toit, il y a un coin pour regarder la vue et se </w:t>
                  </w:r>
                  <w:proofErr w:type="spellStart"/>
                  <w:r w:rsidRPr="00CD7A39">
                    <w:rPr>
                      <w:rFonts w:asciiTheme="majorHAnsi" w:hAnsiTheme="majorHAnsi"/>
                    </w:rPr>
                    <w:t>detendre</w:t>
                  </w:r>
                  <w:proofErr w:type="spellEnd"/>
                  <w:r w:rsidRPr="00CD7A39">
                    <w:rPr>
                      <w:rFonts w:asciiTheme="majorHAnsi" w:hAnsiTheme="majorHAnsi"/>
                    </w:rPr>
                    <w:t>.</w:t>
                  </w:r>
                </w:p>
              </w:tc>
            </w:tr>
            <w:tr w:rsidR="00391693" w:rsidRPr="00CD7A39" w14:paraId="3ED10CA1" w14:textId="77777777" w:rsidTr="0088074D">
              <w:tc>
                <w:tcPr>
                  <w:tcW w:w="0" w:type="auto"/>
                </w:tcPr>
                <w:p w14:paraId="6F47BC3A" w14:textId="77777777" w:rsidR="00391693" w:rsidRPr="00CD7A39" w:rsidRDefault="00391693" w:rsidP="0088074D">
                  <w:pPr>
                    <w:rPr>
                      <w:rFonts w:asciiTheme="majorHAnsi" w:hAnsiTheme="majorHAnsi"/>
                    </w:rPr>
                  </w:pPr>
                  <w:r w:rsidRPr="00CD7A39">
                    <w:rPr>
                      <w:rFonts w:asciiTheme="majorHAnsi" w:hAnsiTheme="majorHAnsi"/>
                    </w:rPr>
                    <w:t>Banc</w:t>
                  </w:r>
                </w:p>
              </w:tc>
              <w:tc>
                <w:tcPr>
                  <w:tcW w:w="0" w:type="auto"/>
                </w:tcPr>
                <w:p w14:paraId="2E0CDEEE" w14:textId="77777777" w:rsidR="00391693" w:rsidRPr="00CD7A39" w:rsidRDefault="00391693" w:rsidP="0088074D">
                  <w:pPr>
                    <w:rPr>
                      <w:rFonts w:asciiTheme="majorHAnsi" w:hAnsiTheme="majorHAnsi"/>
                    </w:rPr>
                  </w:pPr>
                  <w:r w:rsidRPr="00CD7A39">
                    <w:rPr>
                      <w:rFonts w:asciiTheme="majorHAnsi" w:hAnsiTheme="majorHAnsi"/>
                    </w:rPr>
                    <w:t xml:space="preserve">Dans le coin </w:t>
                  </w:r>
                  <w:proofErr w:type="spellStart"/>
                  <w:r w:rsidRPr="00CD7A39">
                    <w:rPr>
                      <w:rFonts w:asciiTheme="majorHAnsi" w:hAnsiTheme="majorHAnsi"/>
                    </w:rPr>
                    <w:t>detente</w:t>
                  </w:r>
                  <w:proofErr w:type="spellEnd"/>
                  <w:r w:rsidRPr="00CD7A39">
                    <w:rPr>
                      <w:rFonts w:asciiTheme="majorHAnsi" w:hAnsiTheme="majorHAnsi"/>
                    </w:rPr>
                    <w:t>, il y a un banc blanc de 1,5m de longueur et 0.7m de largeur.</w:t>
                  </w:r>
                </w:p>
              </w:tc>
            </w:tr>
            <w:tr w:rsidR="00391693" w:rsidRPr="00CD7A39" w14:paraId="58BA26E2" w14:textId="77777777" w:rsidTr="0088074D">
              <w:tc>
                <w:tcPr>
                  <w:tcW w:w="0" w:type="auto"/>
                </w:tcPr>
                <w:p w14:paraId="74DE50DB" w14:textId="77777777" w:rsidR="00391693" w:rsidRPr="00CD7A39" w:rsidRDefault="00391693" w:rsidP="0088074D">
                  <w:pPr>
                    <w:rPr>
                      <w:rFonts w:asciiTheme="majorHAnsi" w:hAnsiTheme="majorHAnsi"/>
                    </w:rPr>
                  </w:pPr>
                  <w:r w:rsidRPr="00CD7A39">
                    <w:rPr>
                      <w:rFonts w:asciiTheme="majorHAnsi" w:hAnsiTheme="majorHAnsi"/>
                    </w:rPr>
                    <w:t>Table basse</w:t>
                  </w:r>
                </w:p>
              </w:tc>
              <w:tc>
                <w:tcPr>
                  <w:tcW w:w="0" w:type="auto"/>
                </w:tcPr>
                <w:p w14:paraId="0FD0CFA2" w14:textId="77777777" w:rsidR="00391693" w:rsidRPr="00CD7A39" w:rsidRDefault="00391693" w:rsidP="0088074D">
                  <w:pPr>
                    <w:rPr>
                      <w:rFonts w:asciiTheme="majorHAnsi" w:hAnsiTheme="majorHAnsi"/>
                    </w:rPr>
                  </w:pPr>
                  <w:r w:rsidRPr="00CD7A39">
                    <w:rPr>
                      <w:rFonts w:asciiTheme="majorHAnsi" w:hAnsiTheme="majorHAnsi"/>
                    </w:rPr>
                    <w:t xml:space="preserve">Devant le banc du coin </w:t>
                  </w:r>
                  <w:proofErr w:type="spellStart"/>
                  <w:r w:rsidRPr="00CD7A39">
                    <w:rPr>
                      <w:rFonts w:asciiTheme="majorHAnsi" w:hAnsiTheme="majorHAnsi"/>
                    </w:rPr>
                    <w:t>detente</w:t>
                  </w:r>
                  <w:proofErr w:type="spellEnd"/>
                  <w:r w:rsidRPr="00CD7A39">
                    <w:rPr>
                      <w:rFonts w:asciiTheme="majorHAnsi" w:hAnsiTheme="majorHAnsi"/>
                    </w:rPr>
                    <w:t>, il y a une table basse de 100x50x50cm.</w:t>
                  </w:r>
                </w:p>
              </w:tc>
            </w:tr>
            <w:tr w:rsidR="00391693" w:rsidRPr="00CD7A39" w14:paraId="35D2CCE1" w14:textId="77777777" w:rsidTr="0088074D">
              <w:tc>
                <w:tcPr>
                  <w:tcW w:w="0" w:type="auto"/>
                </w:tcPr>
                <w:p w14:paraId="78728C4E" w14:textId="77777777" w:rsidR="00391693" w:rsidRPr="00CD7A39" w:rsidRDefault="00391693" w:rsidP="0088074D">
                  <w:pPr>
                    <w:rPr>
                      <w:rFonts w:asciiTheme="majorHAnsi" w:hAnsiTheme="majorHAnsi"/>
                    </w:rPr>
                  </w:pPr>
                  <w:r w:rsidRPr="00CD7A39">
                    <w:rPr>
                      <w:rFonts w:asciiTheme="majorHAnsi" w:hAnsiTheme="majorHAnsi"/>
                    </w:rPr>
                    <w:t>Chaises en plastique</w:t>
                  </w:r>
                </w:p>
              </w:tc>
              <w:tc>
                <w:tcPr>
                  <w:tcW w:w="0" w:type="auto"/>
                </w:tcPr>
                <w:p w14:paraId="5D7D953A" w14:textId="77777777" w:rsidR="00391693" w:rsidRPr="00CD7A39" w:rsidRDefault="00391693" w:rsidP="0088074D">
                  <w:pPr>
                    <w:rPr>
                      <w:rFonts w:asciiTheme="majorHAnsi" w:hAnsiTheme="majorHAnsi"/>
                    </w:rPr>
                  </w:pPr>
                  <w:r w:rsidRPr="00CD7A39">
                    <w:rPr>
                      <w:rFonts w:asciiTheme="majorHAnsi" w:hAnsiTheme="majorHAnsi"/>
                    </w:rPr>
                    <w:t>Autour de la table basse, il y a 2 chaises en plastique.</w:t>
                  </w:r>
                </w:p>
              </w:tc>
            </w:tr>
            <w:tr w:rsidR="00391693" w:rsidRPr="00CD7A39" w14:paraId="41CD7871" w14:textId="77777777" w:rsidTr="0088074D">
              <w:tc>
                <w:tcPr>
                  <w:tcW w:w="0" w:type="auto"/>
                </w:tcPr>
                <w:p w14:paraId="730AA269" w14:textId="77777777" w:rsidR="00391693" w:rsidRPr="00CD7A39" w:rsidRDefault="00391693" w:rsidP="0088074D">
                  <w:pPr>
                    <w:rPr>
                      <w:rFonts w:asciiTheme="majorHAnsi" w:hAnsiTheme="majorHAnsi"/>
                    </w:rPr>
                  </w:pPr>
                  <w:r w:rsidRPr="00CD7A39">
                    <w:rPr>
                      <w:rFonts w:asciiTheme="majorHAnsi" w:hAnsiTheme="majorHAnsi"/>
                    </w:rPr>
                    <w:t>Pots de fleurs</w:t>
                  </w:r>
                </w:p>
              </w:tc>
              <w:tc>
                <w:tcPr>
                  <w:tcW w:w="0" w:type="auto"/>
                </w:tcPr>
                <w:p w14:paraId="7A058BB4" w14:textId="77777777" w:rsidR="00391693" w:rsidRPr="00CD7A39" w:rsidRDefault="00391693" w:rsidP="0088074D">
                  <w:pPr>
                    <w:rPr>
                      <w:rFonts w:asciiTheme="majorHAnsi" w:hAnsiTheme="majorHAnsi"/>
                    </w:rPr>
                  </w:pPr>
                  <w:r w:rsidRPr="00CD7A39">
                    <w:rPr>
                      <w:rFonts w:asciiTheme="majorHAnsi" w:hAnsiTheme="majorHAnsi"/>
                    </w:rPr>
                    <w:t xml:space="preserve">Sur les </w:t>
                  </w:r>
                  <w:proofErr w:type="spellStart"/>
                  <w:r w:rsidRPr="00CD7A39">
                    <w:rPr>
                      <w:rFonts w:asciiTheme="majorHAnsi" w:hAnsiTheme="majorHAnsi"/>
                    </w:rPr>
                    <w:t>cotes</w:t>
                  </w:r>
                  <w:proofErr w:type="spellEnd"/>
                  <w:r w:rsidRPr="00CD7A39">
                    <w:rPr>
                      <w:rFonts w:asciiTheme="majorHAnsi" w:hAnsiTheme="majorHAnsi"/>
                    </w:rPr>
                    <w:t xml:space="preserve"> du coin </w:t>
                  </w:r>
                  <w:proofErr w:type="spellStart"/>
                  <w:r w:rsidRPr="00CD7A39">
                    <w:rPr>
                      <w:rFonts w:asciiTheme="majorHAnsi" w:hAnsiTheme="majorHAnsi"/>
                    </w:rPr>
                    <w:t>detente</w:t>
                  </w:r>
                  <w:proofErr w:type="spellEnd"/>
                  <w:r w:rsidRPr="00CD7A39">
                    <w:rPr>
                      <w:rFonts w:asciiTheme="majorHAnsi" w:hAnsiTheme="majorHAnsi"/>
                    </w:rPr>
                    <w:t xml:space="preserve">, il y a des bacs </w:t>
                  </w:r>
                  <w:proofErr w:type="spellStart"/>
                  <w:r w:rsidRPr="00CD7A39">
                    <w:rPr>
                      <w:rFonts w:asciiTheme="majorHAnsi" w:hAnsiTheme="majorHAnsi"/>
                    </w:rPr>
                    <w:t>a</w:t>
                  </w:r>
                  <w:proofErr w:type="spellEnd"/>
                  <w:r w:rsidRPr="00CD7A39">
                    <w:rPr>
                      <w:rFonts w:asciiTheme="majorHAnsi" w:hAnsiTheme="majorHAnsi"/>
                    </w:rPr>
                    <w:t xml:space="preserve"> fleurs de 75cm de </w:t>
                  </w:r>
                  <w:proofErr w:type="spellStart"/>
                  <w:r w:rsidRPr="00CD7A39">
                    <w:rPr>
                      <w:rFonts w:asciiTheme="majorHAnsi" w:hAnsiTheme="majorHAnsi"/>
                    </w:rPr>
                    <w:t>diametre</w:t>
                  </w:r>
                  <w:proofErr w:type="spellEnd"/>
                  <w:r w:rsidRPr="00CD7A39">
                    <w:rPr>
                      <w:rFonts w:asciiTheme="majorHAnsi" w:hAnsiTheme="majorHAnsi"/>
                    </w:rPr>
                    <w:t xml:space="preserve"> et 50cm de hauteur.</w:t>
                  </w:r>
                </w:p>
              </w:tc>
            </w:tr>
            <w:tr w:rsidR="00391693" w:rsidRPr="00CD7A39" w14:paraId="125D200F" w14:textId="77777777" w:rsidTr="0088074D">
              <w:tc>
                <w:tcPr>
                  <w:tcW w:w="0" w:type="auto"/>
                </w:tcPr>
                <w:p w14:paraId="0292713A" w14:textId="77777777" w:rsidR="00391693" w:rsidRPr="00CD7A39" w:rsidRDefault="00391693" w:rsidP="0088074D">
                  <w:pPr>
                    <w:rPr>
                      <w:rFonts w:asciiTheme="majorHAnsi" w:hAnsiTheme="majorHAnsi"/>
                    </w:rPr>
                  </w:pPr>
                  <w:r w:rsidRPr="00CD7A39">
                    <w:rPr>
                      <w:rFonts w:asciiTheme="majorHAnsi" w:hAnsiTheme="majorHAnsi"/>
                    </w:rPr>
                    <w:t>Barbecue</w:t>
                  </w:r>
                </w:p>
              </w:tc>
              <w:tc>
                <w:tcPr>
                  <w:tcW w:w="0" w:type="auto"/>
                </w:tcPr>
                <w:p w14:paraId="470E804F" w14:textId="77777777" w:rsidR="00391693" w:rsidRPr="00CD7A39" w:rsidRDefault="00391693" w:rsidP="0088074D">
                  <w:pPr>
                    <w:rPr>
                      <w:rFonts w:asciiTheme="majorHAnsi" w:hAnsiTheme="majorHAnsi"/>
                    </w:rPr>
                  </w:pPr>
                  <w:r w:rsidRPr="00CD7A39">
                    <w:rPr>
                      <w:rFonts w:asciiTheme="majorHAnsi" w:hAnsiTheme="majorHAnsi"/>
                    </w:rPr>
                    <w:t xml:space="preserve">Dans le coin </w:t>
                  </w:r>
                  <w:proofErr w:type="spellStart"/>
                  <w:r w:rsidRPr="00CD7A39">
                    <w:rPr>
                      <w:rFonts w:asciiTheme="majorHAnsi" w:hAnsiTheme="majorHAnsi"/>
                    </w:rPr>
                    <w:t>detente</w:t>
                  </w:r>
                  <w:proofErr w:type="spellEnd"/>
                  <w:r w:rsidRPr="00CD7A39">
                    <w:rPr>
                      <w:rFonts w:asciiTheme="majorHAnsi" w:hAnsiTheme="majorHAnsi"/>
                    </w:rPr>
                    <w:t>, il y a un barbecue portable de 80x50x30cm.</w:t>
                  </w:r>
                </w:p>
              </w:tc>
            </w:tr>
            <w:tr w:rsidR="00391693" w:rsidRPr="00CD7A39" w14:paraId="62850E1E" w14:textId="77777777" w:rsidTr="0088074D">
              <w:tc>
                <w:tcPr>
                  <w:tcW w:w="0" w:type="auto"/>
                </w:tcPr>
                <w:p w14:paraId="19A3A343" w14:textId="77777777" w:rsidR="00391693" w:rsidRPr="00CD7A39" w:rsidRDefault="00391693" w:rsidP="0088074D">
                  <w:pPr>
                    <w:rPr>
                      <w:rFonts w:asciiTheme="majorHAnsi" w:hAnsiTheme="majorHAnsi"/>
                    </w:rPr>
                  </w:pPr>
                  <w:proofErr w:type="spellStart"/>
                  <w:r w:rsidRPr="00CD7A39">
                    <w:rPr>
                      <w:rFonts w:asciiTheme="majorHAnsi" w:hAnsiTheme="majorHAnsi"/>
                    </w:rPr>
                    <w:t>Cheminee</w:t>
                  </w:r>
                  <w:proofErr w:type="spellEnd"/>
                </w:p>
              </w:tc>
              <w:tc>
                <w:tcPr>
                  <w:tcW w:w="0" w:type="auto"/>
                </w:tcPr>
                <w:p w14:paraId="35BB0394" w14:textId="77777777" w:rsidR="00391693" w:rsidRPr="00CD7A39" w:rsidRDefault="00391693" w:rsidP="0088074D">
                  <w:pPr>
                    <w:rPr>
                      <w:rFonts w:asciiTheme="majorHAnsi" w:hAnsiTheme="majorHAnsi"/>
                    </w:rPr>
                  </w:pPr>
                  <w:r w:rsidRPr="00CD7A39">
                    <w:rPr>
                      <w:rFonts w:asciiTheme="majorHAnsi" w:hAnsiTheme="majorHAnsi"/>
                    </w:rPr>
                    <w:t xml:space="preserve">Dans le coin nord-est du toit, il y a une </w:t>
                  </w:r>
                  <w:proofErr w:type="spellStart"/>
                  <w:r w:rsidRPr="00CD7A39">
                    <w:rPr>
                      <w:rFonts w:asciiTheme="majorHAnsi" w:hAnsiTheme="majorHAnsi"/>
                    </w:rPr>
                    <w:t>cheminee</w:t>
                  </w:r>
                  <w:proofErr w:type="spellEnd"/>
                  <w:r w:rsidRPr="00CD7A39">
                    <w:rPr>
                      <w:rFonts w:asciiTheme="majorHAnsi" w:hAnsiTheme="majorHAnsi"/>
                    </w:rPr>
                    <w:t xml:space="preserve"> en brique de 50x50x200cm</w:t>
                  </w:r>
                </w:p>
              </w:tc>
            </w:tr>
            <w:tr w:rsidR="00391693" w:rsidRPr="00CD7A39" w14:paraId="6ADC0004" w14:textId="77777777" w:rsidTr="0088074D">
              <w:tc>
                <w:tcPr>
                  <w:tcW w:w="0" w:type="auto"/>
                </w:tcPr>
                <w:p w14:paraId="257B8E6F" w14:textId="77777777" w:rsidR="00391693" w:rsidRPr="00CD7A39" w:rsidRDefault="00391693" w:rsidP="0088074D">
                  <w:pPr>
                    <w:rPr>
                      <w:rFonts w:asciiTheme="majorHAnsi" w:hAnsiTheme="majorHAnsi"/>
                    </w:rPr>
                  </w:pPr>
                  <w:r w:rsidRPr="00CD7A39">
                    <w:rPr>
                      <w:rFonts w:asciiTheme="majorHAnsi" w:hAnsiTheme="majorHAnsi"/>
                    </w:rPr>
                    <w:t>Panneaux solaires</w:t>
                  </w:r>
                </w:p>
              </w:tc>
              <w:tc>
                <w:tcPr>
                  <w:tcW w:w="0" w:type="auto"/>
                </w:tcPr>
                <w:p w14:paraId="101403A1" w14:textId="77777777" w:rsidR="00391693" w:rsidRPr="00CD7A39" w:rsidRDefault="00391693" w:rsidP="0088074D">
                  <w:pPr>
                    <w:rPr>
                      <w:rFonts w:asciiTheme="majorHAnsi" w:hAnsiTheme="majorHAnsi"/>
                    </w:rPr>
                  </w:pPr>
                  <w:r w:rsidRPr="00CD7A39">
                    <w:rPr>
                      <w:rFonts w:asciiTheme="majorHAnsi" w:hAnsiTheme="majorHAnsi"/>
                    </w:rPr>
                    <w:t xml:space="preserve">Sur tout le </w:t>
                  </w:r>
                  <w:proofErr w:type="spellStart"/>
                  <w:proofErr w:type="gramStart"/>
                  <w:r w:rsidRPr="00CD7A39">
                    <w:rPr>
                      <w:rFonts w:asciiTheme="majorHAnsi" w:hAnsiTheme="majorHAnsi"/>
                    </w:rPr>
                    <w:t>cote</w:t>
                  </w:r>
                  <w:proofErr w:type="spellEnd"/>
                  <w:proofErr w:type="gramEnd"/>
                  <w:r w:rsidRPr="00CD7A39">
                    <w:rPr>
                      <w:rFonts w:asciiTheme="majorHAnsi" w:hAnsiTheme="majorHAnsi"/>
                    </w:rPr>
                    <w:t xml:space="preserve"> est du toit, il y a des panneaux solaires.</w:t>
                  </w:r>
                </w:p>
              </w:tc>
            </w:tr>
            <w:tr w:rsidR="00391693" w:rsidRPr="00CD7A39" w14:paraId="1865B346" w14:textId="77777777" w:rsidTr="0088074D">
              <w:tc>
                <w:tcPr>
                  <w:tcW w:w="0" w:type="auto"/>
                </w:tcPr>
                <w:p w14:paraId="14F99311" w14:textId="77777777" w:rsidR="00391693" w:rsidRPr="00CD7A39" w:rsidRDefault="00391693" w:rsidP="0088074D">
                  <w:pPr>
                    <w:rPr>
                      <w:rFonts w:asciiTheme="majorHAnsi" w:hAnsiTheme="majorHAnsi"/>
                    </w:rPr>
                  </w:pPr>
                  <w:r w:rsidRPr="00CD7A39">
                    <w:rPr>
                      <w:rFonts w:asciiTheme="majorHAnsi" w:hAnsiTheme="majorHAnsi"/>
                    </w:rPr>
                    <w:t>Ventilations</w:t>
                  </w:r>
                </w:p>
              </w:tc>
              <w:tc>
                <w:tcPr>
                  <w:tcW w:w="0" w:type="auto"/>
                </w:tcPr>
                <w:p w14:paraId="458B9F29" w14:textId="77777777" w:rsidR="00391693" w:rsidRPr="00CD7A39" w:rsidRDefault="00391693" w:rsidP="0088074D">
                  <w:pPr>
                    <w:rPr>
                      <w:rFonts w:asciiTheme="majorHAnsi" w:hAnsiTheme="majorHAnsi"/>
                    </w:rPr>
                  </w:pPr>
                  <w:r w:rsidRPr="00CD7A39">
                    <w:rPr>
                      <w:rFonts w:asciiTheme="majorHAnsi" w:hAnsiTheme="majorHAnsi"/>
                    </w:rPr>
                    <w:t>Dans le coin nord-ouest du toit, il y a 4 ventilations de 1m cube chacune.</w:t>
                  </w:r>
                </w:p>
              </w:tc>
            </w:tr>
            <w:tr w:rsidR="00391693" w:rsidRPr="00CD7A39" w14:paraId="50F06D23" w14:textId="77777777" w:rsidTr="0088074D">
              <w:tc>
                <w:tcPr>
                  <w:tcW w:w="0" w:type="auto"/>
                </w:tcPr>
                <w:p w14:paraId="109B53EF" w14:textId="77777777" w:rsidR="00391693" w:rsidRPr="00CD7A39" w:rsidRDefault="00391693" w:rsidP="0088074D">
                  <w:pPr>
                    <w:rPr>
                      <w:rFonts w:asciiTheme="majorHAnsi" w:hAnsiTheme="majorHAnsi"/>
                    </w:rPr>
                  </w:pPr>
                  <w:r w:rsidRPr="00CD7A39">
                    <w:rPr>
                      <w:rFonts w:asciiTheme="majorHAnsi" w:hAnsiTheme="majorHAnsi"/>
                    </w:rPr>
                    <w:t>Parabole</w:t>
                  </w:r>
                </w:p>
              </w:tc>
              <w:tc>
                <w:tcPr>
                  <w:tcW w:w="0" w:type="auto"/>
                </w:tcPr>
                <w:p w14:paraId="31EFA096" w14:textId="77777777" w:rsidR="00391693" w:rsidRPr="00CD7A39" w:rsidRDefault="00391693" w:rsidP="0088074D">
                  <w:pPr>
                    <w:rPr>
                      <w:rFonts w:asciiTheme="majorHAnsi" w:hAnsiTheme="majorHAnsi"/>
                    </w:rPr>
                  </w:pPr>
                  <w:r w:rsidRPr="00CD7A39">
                    <w:rPr>
                      <w:rFonts w:asciiTheme="majorHAnsi" w:hAnsiTheme="majorHAnsi"/>
                    </w:rPr>
                    <w:t>Dans le milieu ouest du toit, il y a une antenne TV.</w:t>
                  </w:r>
                </w:p>
              </w:tc>
            </w:tr>
            <w:tr w:rsidR="00391693" w:rsidRPr="00CD7A39" w14:paraId="6732D5CB" w14:textId="77777777" w:rsidTr="0088074D">
              <w:tc>
                <w:tcPr>
                  <w:tcW w:w="0" w:type="auto"/>
                </w:tcPr>
                <w:p w14:paraId="3297BEF8" w14:textId="77777777" w:rsidR="00391693" w:rsidRPr="00CD7A39" w:rsidRDefault="00391693" w:rsidP="0088074D">
                  <w:pPr>
                    <w:rPr>
                      <w:rFonts w:asciiTheme="majorHAnsi" w:hAnsiTheme="majorHAnsi"/>
                    </w:rPr>
                  </w:pPr>
                  <w:r w:rsidRPr="00CD7A39">
                    <w:rPr>
                      <w:rFonts w:asciiTheme="majorHAnsi" w:hAnsiTheme="majorHAnsi"/>
                    </w:rPr>
                    <w:t>Etage</w:t>
                  </w:r>
                </w:p>
              </w:tc>
              <w:tc>
                <w:tcPr>
                  <w:tcW w:w="0" w:type="auto"/>
                </w:tcPr>
                <w:p w14:paraId="0285EF1D" w14:textId="77777777" w:rsidR="00391693" w:rsidRPr="00CD7A39" w:rsidRDefault="00391693" w:rsidP="0088074D">
                  <w:pPr>
                    <w:rPr>
                      <w:rFonts w:asciiTheme="majorHAnsi" w:hAnsiTheme="majorHAnsi"/>
                    </w:rPr>
                  </w:pPr>
                  <w:r w:rsidRPr="00CD7A39">
                    <w:rPr>
                      <w:rFonts w:asciiTheme="majorHAnsi" w:hAnsiTheme="majorHAnsi"/>
                    </w:rPr>
                    <w:t xml:space="preserve">Dans l'immeuble, ce toit est au dernier </w:t>
                  </w:r>
                  <w:proofErr w:type="spellStart"/>
                  <w:r w:rsidRPr="00CD7A39">
                    <w:rPr>
                      <w:rFonts w:asciiTheme="majorHAnsi" w:hAnsiTheme="majorHAnsi"/>
                    </w:rPr>
                    <w:t>etage</w:t>
                  </w:r>
                  <w:proofErr w:type="spellEnd"/>
                  <w:r w:rsidRPr="00CD7A39">
                    <w:rPr>
                      <w:rFonts w:asciiTheme="majorHAnsi" w:hAnsiTheme="majorHAnsi"/>
                    </w:rPr>
                    <w:t>.</w:t>
                  </w:r>
                </w:p>
              </w:tc>
            </w:tr>
            <w:tr w:rsidR="00391693" w:rsidRPr="00CD7A39" w14:paraId="79A6DE03" w14:textId="77777777" w:rsidTr="0088074D">
              <w:tc>
                <w:tcPr>
                  <w:tcW w:w="0" w:type="auto"/>
                </w:tcPr>
                <w:p w14:paraId="2440B7AC" w14:textId="77777777" w:rsidR="00391693" w:rsidRPr="00CD7A39" w:rsidRDefault="00391693" w:rsidP="0088074D">
                  <w:pPr>
                    <w:rPr>
                      <w:rFonts w:asciiTheme="majorHAnsi" w:hAnsiTheme="majorHAnsi"/>
                    </w:rPr>
                  </w:pPr>
                  <w:r w:rsidRPr="00CD7A39">
                    <w:rPr>
                      <w:rFonts w:asciiTheme="majorHAnsi" w:hAnsiTheme="majorHAnsi"/>
                    </w:rPr>
                    <w:t>Grillages</w:t>
                  </w:r>
                </w:p>
              </w:tc>
              <w:tc>
                <w:tcPr>
                  <w:tcW w:w="0" w:type="auto"/>
                </w:tcPr>
                <w:p w14:paraId="61D313AE" w14:textId="77777777" w:rsidR="00391693" w:rsidRPr="00CD7A39" w:rsidRDefault="00391693" w:rsidP="0088074D">
                  <w:pPr>
                    <w:rPr>
                      <w:rFonts w:asciiTheme="majorHAnsi" w:hAnsiTheme="majorHAnsi"/>
                    </w:rPr>
                  </w:pPr>
                  <w:r w:rsidRPr="00CD7A39">
                    <w:rPr>
                      <w:rFonts w:asciiTheme="majorHAnsi" w:hAnsiTheme="majorHAnsi"/>
                    </w:rPr>
                    <w:t>Tout autour du toit, il y a des grillages de 2,5m de haut.</w:t>
                  </w:r>
                </w:p>
              </w:tc>
            </w:tr>
          </w:tbl>
          <w:p w14:paraId="11A01733" w14:textId="77777777" w:rsidR="00391693" w:rsidRPr="00CD7A39" w:rsidRDefault="00391693" w:rsidP="0088074D">
            <w:pPr>
              <w:rPr>
                <w:rFonts w:asciiTheme="majorHAnsi" w:hAnsiTheme="majorHAnsi"/>
              </w:rPr>
            </w:pPr>
          </w:p>
        </w:tc>
      </w:tr>
    </w:tbl>
    <w:p w14:paraId="257912B2" w14:textId="77777777" w:rsidR="00391693" w:rsidRPr="00CD7A39" w:rsidRDefault="00391693" w:rsidP="00391693">
      <w:pPr>
        <w:rPr>
          <w:rFonts w:asciiTheme="majorHAnsi" w:hAnsiTheme="majorHAnsi"/>
        </w:rPr>
      </w:pPr>
    </w:p>
    <w:p w14:paraId="30CEF648" w14:textId="77777777" w:rsidR="00391693" w:rsidRPr="00CD7A39" w:rsidRDefault="00391693" w:rsidP="00391693">
      <w:pPr>
        <w:pStyle w:val="Titre3"/>
      </w:pPr>
      <w:r w:rsidRPr="00CD7A39">
        <w:lastRenderedPageBreak/>
        <w:t>Changement porte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1891F96E" w14:textId="77777777" w:rsidTr="0088074D">
        <w:tc>
          <w:tcPr>
            <w:tcW w:w="0" w:type="auto"/>
          </w:tcPr>
          <w:p w14:paraId="0ECAE3CD" w14:textId="77777777" w:rsidR="00391693" w:rsidRPr="00CD7A39" w:rsidRDefault="00391693" w:rsidP="0088074D">
            <w:pPr>
              <w:rPr>
                <w:rFonts w:asciiTheme="majorHAnsi" w:hAnsiTheme="majorHAnsi"/>
              </w:rPr>
            </w:pPr>
            <w:r w:rsidRPr="00CD7A39">
              <w:rPr>
                <w:rFonts w:asciiTheme="majorHAnsi" w:hAnsiTheme="majorHAnsi"/>
              </w:rPr>
              <w:t xml:space="preserve">En tant que propriétaire   je veux changer l'emplacement de la porte pour accéder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jardin plus facilement</w:t>
            </w:r>
          </w:p>
        </w:tc>
      </w:tr>
      <w:tr w:rsidR="00391693" w:rsidRPr="00CD7A39" w14:paraId="6307D050" w14:textId="77777777" w:rsidTr="0088074D">
        <w:tc>
          <w:tcPr>
            <w:tcW w:w="0" w:type="auto"/>
          </w:tcPr>
          <w:p w14:paraId="331AAF27"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528"/>
              <w:gridCol w:w="3767"/>
            </w:tblGrid>
            <w:tr w:rsidR="00391693" w:rsidRPr="00CD7A39" w14:paraId="461ABEC8" w14:textId="77777777" w:rsidTr="0088074D">
              <w:tc>
                <w:tcPr>
                  <w:tcW w:w="0" w:type="auto"/>
                </w:tcPr>
                <w:p w14:paraId="21BE3BDE" w14:textId="77777777" w:rsidR="00391693" w:rsidRPr="00CD7A39" w:rsidRDefault="00391693" w:rsidP="0088074D">
                  <w:pPr>
                    <w:rPr>
                      <w:rFonts w:asciiTheme="majorHAnsi" w:hAnsiTheme="majorHAnsi"/>
                    </w:rPr>
                  </w:pPr>
                  <w:r w:rsidRPr="00CD7A39">
                    <w:rPr>
                      <w:rFonts w:asciiTheme="majorHAnsi" w:hAnsiTheme="majorHAnsi"/>
                    </w:rPr>
                    <w:t>Porte</w:t>
                  </w:r>
                </w:p>
              </w:tc>
              <w:tc>
                <w:tcPr>
                  <w:tcW w:w="0" w:type="auto"/>
                </w:tcPr>
                <w:p w14:paraId="1A0B7F2E" w14:textId="77777777" w:rsidR="00391693" w:rsidRPr="00CD7A39" w:rsidRDefault="00391693" w:rsidP="0088074D">
                  <w:pPr>
                    <w:rPr>
                      <w:rFonts w:asciiTheme="majorHAnsi" w:hAnsiTheme="majorHAnsi"/>
                    </w:rPr>
                  </w:pPr>
                  <w:r w:rsidRPr="00CD7A39">
                    <w:rPr>
                      <w:rFonts w:asciiTheme="majorHAnsi" w:hAnsiTheme="majorHAnsi"/>
                    </w:rPr>
                    <w:t>La porte se trouve au milieu du mur est</w:t>
                  </w:r>
                </w:p>
              </w:tc>
            </w:tr>
          </w:tbl>
          <w:p w14:paraId="0B15EBE8" w14:textId="77777777" w:rsidR="00391693" w:rsidRPr="00CD7A39" w:rsidRDefault="00391693" w:rsidP="0088074D">
            <w:pPr>
              <w:rPr>
                <w:rFonts w:asciiTheme="majorHAnsi" w:hAnsiTheme="majorHAnsi"/>
              </w:rPr>
            </w:pPr>
          </w:p>
        </w:tc>
      </w:tr>
    </w:tbl>
    <w:p w14:paraId="3DCF6D45" w14:textId="77777777" w:rsidR="00391693" w:rsidRPr="00CD7A39" w:rsidRDefault="00391693" w:rsidP="00391693">
      <w:pPr>
        <w:rPr>
          <w:rFonts w:asciiTheme="majorHAnsi" w:hAnsiTheme="majorHAnsi"/>
        </w:rPr>
      </w:pPr>
    </w:p>
    <w:p w14:paraId="599FD299" w14:textId="77777777" w:rsidR="00391693" w:rsidRPr="00CD7A39" w:rsidRDefault="00391693" w:rsidP="00391693">
      <w:pPr>
        <w:pStyle w:val="Titre3"/>
      </w:pPr>
      <w:r w:rsidRPr="00CD7A39">
        <w:t>Modifications 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391693" w:rsidRPr="00CD7A39" w14:paraId="505A5759" w14:textId="77777777" w:rsidTr="0088074D">
        <w:tc>
          <w:tcPr>
            <w:tcW w:w="0" w:type="auto"/>
          </w:tcPr>
          <w:p w14:paraId="635F0BF3" w14:textId="77777777" w:rsidR="00391693" w:rsidRPr="00CD7A39" w:rsidRDefault="00391693" w:rsidP="0088074D">
            <w:pPr>
              <w:rPr>
                <w:rFonts w:asciiTheme="majorHAnsi" w:hAnsiTheme="majorHAnsi"/>
              </w:rPr>
            </w:pPr>
            <w:r w:rsidRPr="00CD7A39">
              <w:rPr>
                <w:rFonts w:asciiTheme="majorHAnsi" w:hAnsiTheme="majorHAnsi"/>
              </w:rPr>
              <w:t>En tant que propriétaire Je veux des modifications sur le toit Afin qu'il soit plus convivial</w:t>
            </w:r>
          </w:p>
        </w:tc>
      </w:tr>
      <w:tr w:rsidR="00391693" w:rsidRPr="00CD7A39" w14:paraId="1C924FC4" w14:textId="77777777" w:rsidTr="0088074D">
        <w:tc>
          <w:tcPr>
            <w:tcW w:w="0" w:type="auto"/>
          </w:tcPr>
          <w:p w14:paraId="34D5C4A7" w14:textId="77777777" w:rsidR="00391693" w:rsidRPr="00CD7A39" w:rsidRDefault="00391693" w:rsidP="0088074D">
            <w:pPr>
              <w:jc w:val="center"/>
              <w:rPr>
                <w:rFonts w:asciiTheme="majorHAnsi" w:hAnsiTheme="majorHAnsi"/>
              </w:rPr>
            </w:pPr>
            <w:r w:rsidRPr="00CD7A39">
              <w:rPr>
                <w:rFonts w:asciiTheme="majorHAnsi" w:hAnsiTheme="majorHAnsi"/>
              </w:rPr>
              <w:t xml:space="preserve">Tests </w:t>
            </w:r>
            <w:proofErr w:type="gramStart"/>
            <w:r w:rsidRPr="00CD7A39">
              <w:rPr>
                <w:rFonts w:asciiTheme="majorHAnsi" w:hAnsiTheme="majorHAnsi"/>
              </w:rPr>
              <w:t>d'acceptance:</w:t>
            </w:r>
            <w:proofErr w:type="gramEnd"/>
            <w:r w:rsidRPr="00CD7A39">
              <w:rPr>
                <w:rFonts w:asciiTheme="majorHAnsi" w:hAnsiTheme="majorHAnsi"/>
              </w:rPr>
              <w:t xml:space="preserve"> </w:t>
            </w:r>
          </w:p>
          <w:tbl>
            <w:tblPr>
              <w:tblW w:w="100" w:type="auto"/>
              <w:tblCellMar>
                <w:left w:w="10" w:type="dxa"/>
                <w:right w:w="10" w:type="dxa"/>
              </w:tblCellMar>
              <w:tblLook w:val="0000" w:firstRow="0" w:lastRow="0" w:firstColumn="0" w:lastColumn="0" w:noHBand="0" w:noVBand="0"/>
            </w:tblPr>
            <w:tblGrid>
              <w:gridCol w:w="1897"/>
              <w:gridCol w:w="7143"/>
            </w:tblGrid>
            <w:tr w:rsidR="00391693" w:rsidRPr="00CD7A39" w14:paraId="4B6951D2" w14:textId="77777777" w:rsidTr="0088074D">
              <w:tc>
                <w:tcPr>
                  <w:tcW w:w="0" w:type="auto"/>
                </w:tcPr>
                <w:p w14:paraId="07E613E9" w14:textId="77777777" w:rsidR="00391693" w:rsidRPr="00CD7A39" w:rsidRDefault="00391693" w:rsidP="0088074D">
                  <w:pPr>
                    <w:rPr>
                      <w:rFonts w:asciiTheme="majorHAnsi" w:hAnsiTheme="majorHAnsi"/>
                    </w:rPr>
                  </w:pPr>
                  <w:r w:rsidRPr="00CD7A39">
                    <w:rPr>
                      <w:rFonts w:asciiTheme="majorHAnsi" w:hAnsiTheme="majorHAnsi"/>
                    </w:rPr>
                    <w:t>Snacks</w:t>
                  </w:r>
                </w:p>
              </w:tc>
              <w:tc>
                <w:tcPr>
                  <w:tcW w:w="0" w:type="auto"/>
                </w:tcPr>
                <w:p w14:paraId="209691EF" w14:textId="77777777" w:rsidR="00391693" w:rsidRPr="00CD7A39" w:rsidRDefault="00391693" w:rsidP="0088074D">
                  <w:pPr>
                    <w:rPr>
                      <w:rFonts w:asciiTheme="majorHAnsi" w:hAnsiTheme="majorHAnsi"/>
                    </w:rPr>
                  </w:pPr>
                  <w:r w:rsidRPr="00CD7A39">
                    <w:rPr>
                      <w:rFonts w:asciiTheme="majorHAnsi" w:hAnsiTheme="majorHAnsi"/>
                    </w:rPr>
                    <w:t>Sur la table basse du coin détente, il y a différents snacks.</w:t>
                  </w:r>
                </w:p>
              </w:tc>
            </w:tr>
            <w:tr w:rsidR="00391693" w:rsidRPr="00CD7A39" w14:paraId="5396521B" w14:textId="77777777" w:rsidTr="0088074D">
              <w:tc>
                <w:tcPr>
                  <w:tcW w:w="0" w:type="auto"/>
                </w:tcPr>
                <w:p w14:paraId="2274B085" w14:textId="77777777" w:rsidR="00391693" w:rsidRPr="00CD7A39" w:rsidRDefault="00391693" w:rsidP="0088074D">
                  <w:pPr>
                    <w:rPr>
                      <w:rFonts w:asciiTheme="majorHAnsi" w:hAnsiTheme="majorHAnsi"/>
                    </w:rPr>
                  </w:pPr>
                  <w:r w:rsidRPr="00CD7A39">
                    <w:rPr>
                      <w:rFonts w:asciiTheme="majorHAnsi" w:hAnsiTheme="majorHAnsi"/>
                    </w:rPr>
                    <w:t>Chemins</w:t>
                  </w:r>
                </w:p>
              </w:tc>
              <w:tc>
                <w:tcPr>
                  <w:tcW w:w="0" w:type="auto"/>
                </w:tcPr>
                <w:p w14:paraId="71A49FE0" w14:textId="77777777" w:rsidR="00391693" w:rsidRPr="00CD7A39" w:rsidRDefault="00391693" w:rsidP="0088074D">
                  <w:pPr>
                    <w:rPr>
                      <w:rFonts w:asciiTheme="majorHAnsi" w:hAnsiTheme="majorHAnsi"/>
                    </w:rPr>
                  </w:pPr>
                  <w:r w:rsidRPr="00CD7A39">
                    <w:rPr>
                      <w:rFonts w:asciiTheme="majorHAnsi" w:hAnsiTheme="majorHAnsi"/>
                    </w:rPr>
                    <w:t>Depuis chacun des escaliers/ascenseurs, il y a un chemin pour accéder au coin détente.</w:t>
                  </w:r>
                </w:p>
              </w:tc>
            </w:tr>
            <w:tr w:rsidR="00391693" w:rsidRPr="00CD7A39" w14:paraId="7FE2FF94" w14:textId="77777777" w:rsidTr="0088074D">
              <w:tc>
                <w:tcPr>
                  <w:tcW w:w="0" w:type="auto"/>
                </w:tcPr>
                <w:p w14:paraId="48D8A7DB" w14:textId="77777777" w:rsidR="00391693" w:rsidRPr="00CD7A39" w:rsidRDefault="00391693" w:rsidP="0088074D">
                  <w:pPr>
                    <w:rPr>
                      <w:rFonts w:asciiTheme="majorHAnsi" w:hAnsiTheme="majorHAnsi"/>
                    </w:rPr>
                  </w:pPr>
                  <w:r w:rsidRPr="00CD7A39">
                    <w:rPr>
                      <w:rFonts w:asciiTheme="majorHAnsi" w:hAnsiTheme="majorHAnsi"/>
                    </w:rPr>
                    <w:t>Dimensions barbecue</w:t>
                  </w:r>
                </w:p>
              </w:tc>
              <w:tc>
                <w:tcPr>
                  <w:tcW w:w="0" w:type="auto"/>
                </w:tcPr>
                <w:p w14:paraId="3AAC526D" w14:textId="77777777" w:rsidR="00391693" w:rsidRPr="00CD7A39" w:rsidRDefault="00391693" w:rsidP="0088074D">
                  <w:pPr>
                    <w:rPr>
                      <w:rFonts w:asciiTheme="majorHAnsi" w:hAnsiTheme="majorHAnsi"/>
                    </w:rPr>
                  </w:pPr>
                  <w:r w:rsidRPr="00CD7A39">
                    <w:rPr>
                      <w:rFonts w:asciiTheme="majorHAnsi" w:hAnsiTheme="majorHAnsi"/>
                    </w:rPr>
                    <w:t>Le barbecue doit faire 80x80x80cm.</w:t>
                  </w:r>
                </w:p>
              </w:tc>
            </w:tr>
            <w:tr w:rsidR="00391693" w:rsidRPr="00CD7A39" w14:paraId="0E3D4B6B" w14:textId="77777777" w:rsidTr="0088074D">
              <w:tc>
                <w:tcPr>
                  <w:tcW w:w="0" w:type="auto"/>
                </w:tcPr>
                <w:p w14:paraId="4273C4C1" w14:textId="77777777" w:rsidR="00391693" w:rsidRPr="00CD7A39" w:rsidRDefault="00391693" w:rsidP="0088074D">
                  <w:pPr>
                    <w:rPr>
                      <w:rFonts w:asciiTheme="majorHAnsi" w:hAnsiTheme="majorHAnsi"/>
                    </w:rPr>
                  </w:pPr>
                  <w:r w:rsidRPr="00CD7A39">
                    <w:rPr>
                      <w:rFonts w:asciiTheme="majorHAnsi" w:hAnsiTheme="majorHAnsi"/>
                    </w:rPr>
                    <w:t xml:space="preserve">Bacs </w:t>
                  </w:r>
                  <w:proofErr w:type="spellStart"/>
                  <w:proofErr w:type="gramStart"/>
                  <w:r w:rsidRPr="00CD7A39">
                    <w:rPr>
                      <w:rFonts w:asciiTheme="majorHAnsi" w:hAnsiTheme="majorHAnsi"/>
                    </w:rPr>
                    <w:t>a</w:t>
                  </w:r>
                  <w:proofErr w:type="spellEnd"/>
                  <w:proofErr w:type="gramEnd"/>
                  <w:r w:rsidRPr="00CD7A39">
                    <w:rPr>
                      <w:rFonts w:asciiTheme="majorHAnsi" w:hAnsiTheme="majorHAnsi"/>
                    </w:rPr>
                    <w:t xml:space="preserve"> fleur</w:t>
                  </w:r>
                </w:p>
              </w:tc>
              <w:tc>
                <w:tcPr>
                  <w:tcW w:w="0" w:type="auto"/>
                </w:tcPr>
                <w:p w14:paraId="6E5000D8" w14:textId="77777777" w:rsidR="00391693" w:rsidRPr="00CD7A39" w:rsidRDefault="00391693" w:rsidP="0088074D">
                  <w:pPr>
                    <w:rPr>
                      <w:rFonts w:asciiTheme="majorHAnsi" w:hAnsiTheme="majorHAnsi"/>
                    </w:rPr>
                  </w:pPr>
                  <w:proofErr w:type="gramStart"/>
                  <w:r w:rsidRPr="00CD7A39">
                    <w:rPr>
                      <w:rFonts w:asciiTheme="majorHAnsi" w:hAnsiTheme="majorHAnsi"/>
                    </w:rPr>
                    <w:t>Le bacs</w:t>
                  </w:r>
                  <w:proofErr w:type="gramEnd"/>
                  <w:r w:rsidRPr="00CD7A39">
                    <w:rPr>
                      <w:rFonts w:asciiTheme="majorHAnsi" w:hAnsiTheme="majorHAnsi"/>
                    </w:rPr>
                    <w:t xml:space="preserve"> à fleur sont rectangulaire et ils font 55x20x20 cm</w:t>
                  </w:r>
                </w:p>
              </w:tc>
            </w:tr>
          </w:tbl>
          <w:p w14:paraId="6082FF8B" w14:textId="77777777" w:rsidR="00391693" w:rsidRPr="00CD7A39" w:rsidRDefault="00391693" w:rsidP="0088074D">
            <w:pPr>
              <w:rPr>
                <w:rFonts w:asciiTheme="majorHAnsi" w:hAnsiTheme="majorHAnsi"/>
              </w:rPr>
            </w:pPr>
          </w:p>
        </w:tc>
      </w:tr>
    </w:tbl>
    <w:p w14:paraId="340AC4A2" w14:textId="77777777" w:rsidR="00391693" w:rsidRPr="00CD7A39" w:rsidRDefault="00391693" w:rsidP="00391693">
      <w:pPr>
        <w:rPr>
          <w:rFonts w:asciiTheme="majorHAnsi" w:hAnsiTheme="majorHAnsi"/>
        </w:rPr>
      </w:pPr>
    </w:p>
    <w:p w14:paraId="21FCE1A0" w14:textId="77777777" w:rsidR="00D27588" w:rsidRPr="00CD7A39" w:rsidRDefault="00D27588" w:rsidP="00D27588">
      <w:pPr>
        <w:rPr>
          <w:rFonts w:asciiTheme="majorHAnsi" w:hAnsiTheme="majorHAnsi"/>
        </w:rPr>
      </w:pPr>
    </w:p>
    <w:p w14:paraId="1D3A63E8" w14:textId="77777777" w:rsidR="004817FA" w:rsidRPr="00CD7A39" w:rsidRDefault="004817FA" w:rsidP="004817FA">
      <w:pPr>
        <w:pStyle w:val="Corpsdetexte"/>
        <w:rPr>
          <w:rFonts w:asciiTheme="majorHAnsi" w:hAnsiTheme="majorHAnsi"/>
        </w:rPr>
      </w:pPr>
    </w:p>
    <w:p w14:paraId="64178203" w14:textId="43AC9F11" w:rsidR="00A400FD" w:rsidRPr="00CD7A39" w:rsidRDefault="00125C36" w:rsidP="00125C36">
      <w:pPr>
        <w:pStyle w:val="Titre2"/>
      </w:pPr>
      <w:bookmarkStart w:id="18" w:name="_Toc532179959"/>
      <w:bookmarkStart w:id="19" w:name="_Toc165969643"/>
      <w:r w:rsidRPr="00CD7A39">
        <w:t>Propositions</w:t>
      </w:r>
    </w:p>
    <w:p w14:paraId="2E30F2F0" w14:textId="0D7C4700" w:rsidR="00125C36" w:rsidRPr="00CD7A39" w:rsidRDefault="00125C36" w:rsidP="00125C36">
      <w:pPr>
        <w:pStyle w:val="Titre3"/>
      </w:pPr>
      <w:r w:rsidRPr="00CD7A39">
        <w:t>Studio 5eme étage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9060"/>
      </w:tblGrid>
      <w:tr w:rsidR="00125C36" w:rsidRPr="00CD7A39" w14:paraId="28096A77" w14:textId="77777777" w:rsidTr="00F54591">
        <w:tc>
          <w:tcPr>
            <w:tcW w:w="0" w:type="auto"/>
          </w:tcPr>
          <w:p w14:paraId="56FC4C56" w14:textId="692E203F" w:rsidR="00125C36" w:rsidRPr="00CD7A39" w:rsidRDefault="00125C36" w:rsidP="00F54591">
            <w:pPr>
              <w:rPr>
                <w:rFonts w:asciiTheme="majorHAnsi" w:hAnsiTheme="majorHAnsi"/>
              </w:rPr>
            </w:pPr>
            <w:r w:rsidRPr="00CD7A39">
              <w:rPr>
                <w:rFonts w:asciiTheme="majorHAnsi" w:hAnsiTheme="majorHAnsi"/>
              </w:rPr>
              <w:t>En tant que locataire de l'immeuble je veux un studio pour dormir et m'amuser.</w:t>
            </w:r>
          </w:p>
        </w:tc>
      </w:tr>
      <w:tr w:rsidR="00125C36" w:rsidRPr="00CD7A39" w14:paraId="6F71C9F4" w14:textId="77777777" w:rsidTr="00F54591">
        <w:tc>
          <w:tcPr>
            <w:tcW w:w="0" w:type="auto"/>
          </w:tcPr>
          <w:p w14:paraId="0C462E4D" w14:textId="2BE863E7" w:rsidR="00125C36" w:rsidRPr="00CD7A39" w:rsidRDefault="00125C36" w:rsidP="00F54591">
            <w:pPr>
              <w:jc w:val="center"/>
              <w:rPr>
                <w:rFonts w:asciiTheme="majorHAnsi" w:hAnsiTheme="majorHAnsi"/>
              </w:rPr>
            </w:pPr>
            <w:r w:rsidRPr="00CD7A39">
              <w:rPr>
                <w:rFonts w:asciiTheme="majorHAnsi" w:hAnsiTheme="majorHAnsi"/>
              </w:rPr>
              <w:t xml:space="preserve">Tests d’acceptance : </w:t>
            </w:r>
          </w:p>
          <w:tbl>
            <w:tblPr>
              <w:tblW w:w="100" w:type="auto"/>
              <w:tblCellMar>
                <w:left w:w="10" w:type="dxa"/>
                <w:right w:w="10" w:type="dxa"/>
              </w:tblCellMar>
              <w:tblLook w:val="0000" w:firstRow="0" w:lastRow="0" w:firstColumn="0" w:lastColumn="0" w:noHBand="0" w:noVBand="0"/>
            </w:tblPr>
            <w:tblGrid>
              <w:gridCol w:w="1606"/>
              <w:gridCol w:w="7434"/>
            </w:tblGrid>
            <w:tr w:rsidR="00125C36" w:rsidRPr="00CD7A39" w14:paraId="39B0A973" w14:textId="77777777" w:rsidTr="00F54591">
              <w:tc>
                <w:tcPr>
                  <w:tcW w:w="0" w:type="auto"/>
                </w:tcPr>
                <w:p w14:paraId="7B6AF5FE" w14:textId="16422664" w:rsidR="00125C36" w:rsidRPr="00CD7A39" w:rsidRDefault="00125C36" w:rsidP="00F54591">
                  <w:pPr>
                    <w:rPr>
                      <w:rFonts w:asciiTheme="majorHAnsi" w:hAnsiTheme="majorHAnsi"/>
                    </w:rPr>
                  </w:pPr>
                  <w:r w:rsidRPr="00CD7A39">
                    <w:rPr>
                      <w:rFonts w:asciiTheme="majorHAnsi" w:hAnsiTheme="majorHAnsi"/>
                    </w:rPr>
                    <w:t>Dimensions</w:t>
                  </w:r>
                </w:p>
              </w:tc>
              <w:tc>
                <w:tcPr>
                  <w:tcW w:w="0" w:type="auto"/>
                </w:tcPr>
                <w:p w14:paraId="516C100D" w14:textId="2FE0D6A4" w:rsidR="00125C36" w:rsidRPr="00CD7A39" w:rsidRDefault="00125C36" w:rsidP="00F54591">
                  <w:pPr>
                    <w:rPr>
                      <w:rFonts w:asciiTheme="majorHAnsi" w:hAnsiTheme="majorHAnsi"/>
                    </w:rPr>
                  </w:pPr>
                  <w:r w:rsidRPr="00CD7A39">
                    <w:rPr>
                      <w:rFonts w:asciiTheme="majorHAnsi" w:hAnsiTheme="majorHAnsi"/>
                    </w:rPr>
                    <w:t>Il n’y a qu’une seule pièce et elle mesure 12x9m.</w:t>
                  </w:r>
                </w:p>
              </w:tc>
            </w:tr>
            <w:tr w:rsidR="00125C36" w:rsidRPr="00CD7A39" w14:paraId="72E6AD49" w14:textId="77777777" w:rsidTr="00F54591">
              <w:tc>
                <w:tcPr>
                  <w:tcW w:w="0" w:type="auto"/>
                </w:tcPr>
                <w:p w14:paraId="49617BBD" w14:textId="064CB53F" w:rsidR="00125C36" w:rsidRPr="00CD7A39" w:rsidRDefault="00125C36" w:rsidP="00F54591">
                  <w:pPr>
                    <w:rPr>
                      <w:rFonts w:asciiTheme="majorHAnsi" w:hAnsiTheme="majorHAnsi"/>
                    </w:rPr>
                  </w:pPr>
                  <w:r w:rsidRPr="00CD7A39">
                    <w:rPr>
                      <w:rFonts w:asciiTheme="majorHAnsi" w:hAnsiTheme="majorHAnsi"/>
                    </w:rPr>
                    <w:t>Emplacement</w:t>
                  </w:r>
                </w:p>
              </w:tc>
              <w:tc>
                <w:tcPr>
                  <w:tcW w:w="0" w:type="auto"/>
                </w:tcPr>
                <w:p w14:paraId="3BD4EF22" w14:textId="3F5183B3" w:rsidR="00125C36" w:rsidRPr="00CD7A39" w:rsidRDefault="00125C36" w:rsidP="00F54591">
                  <w:pPr>
                    <w:rPr>
                      <w:rFonts w:asciiTheme="majorHAnsi" w:hAnsiTheme="majorHAnsi"/>
                    </w:rPr>
                  </w:pPr>
                  <w:r w:rsidRPr="00CD7A39">
                    <w:rPr>
                      <w:rFonts w:asciiTheme="majorHAnsi" w:hAnsiTheme="majorHAnsi"/>
                    </w:rPr>
                    <w:t>Le studio se trouve au 5ème étage au sud-est.</w:t>
                  </w:r>
                </w:p>
              </w:tc>
            </w:tr>
            <w:tr w:rsidR="00125C36" w:rsidRPr="00CD7A39" w14:paraId="160B4CC0" w14:textId="77777777" w:rsidTr="00F54591">
              <w:tc>
                <w:tcPr>
                  <w:tcW w:w="0" w:type="auto"/>
                </w:tcPr>
                <w:p w14:paraId="1692C3BB" w14:textId="131C67C6" w:rsidR="00125C36" w:rsidRPr="00CD7A39" w:rsidRDefault="00125C36" w:rsidP="00F54591">
                  <w:pPr>
                    <w:rPr>
                      <w:rFonts w:asciiTheme="majorHAnsi" w:hAnsiTheme="majorHAnsi"/>
                    </w:rPr>
                  </w:pPr>
                  <w:r w:rsidRPr="00CD7A39">
                    <w:rPr>
                      <w:rFonts w:asciiTheme="majorHAnsi" w:hAnsiTheme="majorHAnsi"/>
                    </w:rPr>
                    <w:t>Porte</w:t>
                  </w:r>
                </w:p>
              </w:tc>
              <w:tc>
                <w:tcPr>
                  <w:tcW w:w="0" w:type="auto"/>
                </w:tcPr>
                <w:p w14:paraId="176B9A4D" w14:textId="0B8B8C40" w:rsidR="00125C36" w:rsidRPr="00CD7A39" w:rsidRDefault="00125C36" w:rsidP="00F54591">
                  <w:pPr>
                    <w:rPr>
                      <w:rFonts w:asciiTheme="majorHAnsi" w:hAnsiTheme="majorHAnsi"/>
                    </w:rPr>
                  </w:pPr>
                  <w:r w:rsidRPr="00CD7A39">
                    <w:rPr>
                      <w:rFonts w:asciiTheme="majorHAnsi" w:hAnsiTheme="majorHAnsi"/>
                    </w:rPr>
                    <w:t>La porte est en bois et elle se trouve au milieu du mur sud du studio.</w:t>
                  </w:r>
                </w:p>
              </w:tc>
            </w:tr>
            <w:tr w:rsidR="00125C36" w:rsidRPr="00CD7A39" w14:paraId="0ACE8022" w14:textId="77777777" w:rsidTr="00F54591">
              <w:tc>
                <w:tcPr>
                  <w:tcW w:w="0" w:type="auto"/>
                </w:tcPr>
                <w:p w14:paraId="4A8C0DE2" w14:textId="52413949" w:rsidR="00125C36" w:rsidRPr="00CD7A39" w:rsidRDefault="00125C36" w:rsidP="00F54591">
                  <w:pPr>
                    <w:rPr>
                      <w:rFonts w:asciiTheme="majorHAnsi" w:hAnsiTheme="majorHAnsi"/>
                    </w:rPr>
                  </w:pPr>
                  <w:r w:rsidRPr="00CD7A39">
                    <w:rPr>
                      <w:rFonts w:asciiTheme="majorHAnsi" w:hAnsiTheme="majorHAnsi"/>
                    </w:rPr>
                    <w:t>Mur et plafond</w:t>
                  </w:r>
                </w:p>
              </w:tc>
              <w:tc>
                <w:tcPr>
                  <w:tcW w:w="0" w:type="auto"/>
                </w:tcPr>
                <w:p w14:paraId="79FD706A" w14:textId="23F861A5" w:rsidR="00125C36" w:rsidRPr="00CD7A39" w:rsidRDefault="00125C36" w:rsidP="00F54591">
                  <w:pPr>
                    <w:rPr>
                      <w:rFonts w:asciiTheme="majorHAnsi" w:hAnsiTheme="majorHAnsi"/>
                    </w:rPr>
                  </w:pPr>
                  <w:r w:rsidRPr="00CD7A39">
                    <w:rPr>
                      <w:rFonts w:asciiTheme="majorHAnsi" w:hAnsiTheme="majorHAnsi"/>
                    </w:rPr>
                    <w:t>Les murs et le plafond sont en crépi.</w:t>
                  </w:r>
                </w:p>
              </w:tc>
            </w:tr>
            <w:tr w:rsidR="00125C36" w:rsidRPr="00CD7A39" w14:paraId="1F2F00C3" w14:textId="77777777" w:rsidTr="00F54591">
              <w:tc>
                <w:tcPr>
                  <w:tcW w:w="0" w:type="auto"/>
                </w:tcPr>
                <w:p w14:paraId="2F1641F0" w14:textId="461DA5B3" w:rsidR="00125C36" w:rsidRPr="00CD7A39" w:rsidRDefault="00125C36" w:rsidP="00F54591">
                  <w:pPr>
                    <w:rPr>
                      <w:rFonts w:asciiTheme="majorHAnsi" w:hAnsiTheme="majorHAnsi"/>
                    </w:rPr>
                  </w:pPr>
                  <w:r w:rsidRPr="00CD7A39">
                    <w:rPr>
                      <w:rFonts w:asciiTheme="majorHAnsi" w:hAnsiTheme="majorHAnsi"/>
                    </w:rPr>
                    <w:t>Table</w:t>
                  </w:r>
                </w:p>
              </w:tc>
              <w:tc>
                <w:tcPr>
                  <w:tcW w:w="0" w:type="auto"/>
                </w:tcPr>
                <w:p w14:paraId="03EC66C3" w14:textId="2DD4CCAC" w:rsidR="00125C36" w:rsidRPr="00CD7A39" w:rsidRDefault="00125C36" w:rsidP="00F54591">
                  <w:pPr>
                    <w:rPr>
                      <w:rFonts w:asciiTheme="majorHAnsi" w:hAnsiTheme="majorHAnsi"/>
                    </w:rPr>
                  </w:pPr>
                  <w:r w:rsidRPr="00CD7A39">
                    <w:rPr>
                      <w:rFonts w:asciiTheme="majorHAnsi" w:hAnsiTheme="majorHAnsi"/>
                    </w:rPr>
                    <w:t>Quand je rentre dans le studio au milieu il y a une table en bois de 3x1,5x1,2m.</w:t>
                  </w:r>
                </w:p>
              </w:tc>
            </w:tr>
            <w:tr w:rsidR="00125C36" w:rsidRPr="00CD7A39" w14:paraId="5E0D589E" w14:textId="77777777" w:rsidTr="00F54591">
              <w:tc>
                <w:tcPr>
                  <w:tcW w:w="0" w:type="auto"/>
                </w:tcPr>
                <w:p w14:paraId="693CFBF9" w14:textId="22748F08" w:rsidR="00125C36" w:rsidRPr="00CD7A39" w:rsidRDefault="00125C36" w:rsidP="00F54591">
                  <w:pPr>
                    <w:rPr>
                      <w:rFonts w:asciiTheme="majorHAnsi" w:hAnsiTheme="majorHAnsi"/>
                    </w:rPr>
                  </w:pPr>
                  <w:r w:rsidRPr="00CD7A39">
                    <w:rPr>
                      <w:rFonts w:asciiTheme="majorHAnsi" w:hAnsiTheme="majorHAnsi"/>
                    </w:rPr>
                    <w:t>Chaises</w:t>
                  </w:r>
                </w:p>
              </w:tc>
              <w:tc>
                <w:tcPr>
                  <w:tcW w:w="0" w:type="auto"/>
                </w:tcPr>
                <w:p w14:paraId="639B7611" w14:textId="3B2D4FAE" w:rsidR="00125C36" w:rsidRPr="00CD7A39" w:rsidRDefault="00125C36" w:rsidP="00F54591">
                  <w:pPr>
                    <w:rPr>
                      <w:rFonts w:asciiTheme="majorHAnsi" w:hAnsiTheme="majorHAnsi"/>
                    </w:rPr>
                  </w:pPr>
                  <w:r w:rsidRPr="00CD7A39">
                    <w:rPr>
                      <w:rFonts w:asciiTheme="majorHAnsi" w:hAnsiTheme="majorHAnsi"/>
                    </w:rPr>
                    <w:t>Disposer proportionnellement il y a 6 chaises en bois autour de la table</w:t>
                  </w:r>
                </w:p>
              </w:tc>
            </w:tr>
            <w:tr w:rsidR="00125C36" w:rsidRPr="00CD7A39" w14:paraId="53D8D770" w14:textId="77777777" w:rsidTr="00F54591">
              <w:tc>
                <w:tcPr>
                  <w:tcW w:w="0" w:type="auto"/>
                </w:tcPr>
                <w:p w14:paraId="410D9B90" w14:textId="7C2E3CA6" w:rsidR="00125C36" w:rsidRPr="00CD7A39" w:rsidRDefault="00125C36" w:rsidP="00F54591">
                  <w:pPr>
                    <w:rPr>
                      <w:rFonts w:asciiTheme="majorHAnsi" w:hAnsiTheme="majorHAnsi"/>
                    </w:rPr>
                  </w:pPr>
                  <w:r w:rsidRPr="00CD7A39">
                    <w:rPr>
                      <w:rFonts w:asciiTheme="majorHAnsi" w:hAnsiTheme="majorHAnsi"/>
                    </w:rPr>
                    <w:t>Lit</w:t>
                  </w:r>
                </w:p>
              </w:tc>
              <w:tc>
                <w:tcPr>
                  <w:tcW w:w="0" w:type="auto"/>
                </w:tcPr>
                <w:p w14:paraId="4215A7F2" w14:textId="76D9FBD8" w:rsidR="00125C36" w:rsidRPr="00CD7A39" w:rsidRDefault="00125C36" w:rsidP="00F54591">
                  <w:pPr>
                    <w:rPr>
                      <w:rFonts w:asciiTheme="majorHAnsi" w:hAnsiTheme="majorHAnsi"/>
                    </w:rPr>
                  </w:pPr>
                  <w:r w:rsidRPr="00CD7A39">
                    <w:rPr>
                      <w:rFonts w:asciiTheme="majorHAnsi" w:hAnsiTheme="majorHAnsi"/>
                    </w:rPr>
                    <w:t>Dans le coin supérieur gauche quand je rentre dans le studio il y a un lit double de 220x180x100cm</w:t>
                  </w:r>
                </w:p>
              </w:tc>
            </w:tr>
            <w:tr w:rsidR="00125C36" w:rsidRPr="00CD7A39" w14:paraId="5FC0571C" w14:textId="77777777" w:rsidTr="00F54591">
              <w:tc>
                <w:tcPr>
                  <w:tcW w:w="0" w:type="auto"/>
                </w:tcPr>
                <w:p w14:paraId="40CDCC70" w14:textId="1CA06F06" w:rsidR="00125C36" w:rsidRPr="00CD7A39" w:rsidRDefault="00125C36" w:rsidP="00F54591">
                  <w:pPr>
                    <w:rPr>
                      <w:rFonts w:asciiTheme="majorHAnsi" w:hAnsiTheme="majorHAnsi"/>
                    </w:rPr>
                  </w:pPr>
                  <w:r w:rsidRPr="00CD7A39">
                    <w:rPr>
                      <w:rFonts w:asciiTheme="majorHAnsi" w:hAnsiTheme="majorHAnsi"/>
                    </w:rPr>
                    <w:t>Bureaux</w:t>
                  </w:r>
                </w:p>
              </w:tc>
              <w:tc>
                <w:tcPr>
                  <w:tcW w:w="0" w:type="auto"/>
                </w:tcPr>
                <w:p w14:paraId="3228BBFB" w14:textId="444322CE" w:rsidR="00125C36" w:rsidRPr="00CD7A39" w:rsidRDefault="00125C36" w:rsidP="00F54591">
                  <w:pPr>
                    <w:rPr>
                      <w:rFonts w:asciiTheme="majorHAnsi" w:hAnsiTheme="majorHAnsi"/>
                    </w:rPr>
                  </w:pPr>
                  <w:r w:rsidRPr="00CD7A39">
                    <w:rPr>
                      <w:rFonts w:asciiTheme="majorHAnsi" w:hAnsiTheme="majorHAnsi"/>
                    </w:rPr>
                    <w:t>Dans le coin supérieur gauche quand je rentre dans la pièce il y a un bureau de 120x70x100cm et une chaise de bureaux noir.</w:t>
                  </w:r>
                </w:p>
              </w:tc>
            </w:tr>
            <w:tr w:rsidR="00125C36" w:rsidRPr="00CD7A39" w14:paraId="53439184" w14:textId="77777777" w:rsidTr="00F54591">
              <w:tc>
                <w:tcPr>
                  <w:tcW w:w="0" w:type="auto"/>
                </w:tcPr>
                <w:p w14:paraId="70DABF96" w14:textId="32FC483B" w:rsidR="00125C36" w:rsidRPr="00CD7A39" w:rsidRDefault="00125C36" w:rsidP="00F54591">
                  <w:pPr>
                    <w:rPr>
                      <w:rFonts w:asciiTheme="majorHAnsi" w:hAnsiTheme="majorHAnsi"/>
                    </w:rPr>
                  </w:pPr>
                  <w:r w:rsidRPr="00CD7A39">
                    <w:rPr>
                      <w:rFonts w:asciiTheme="majorHAnsi" w:hAnsiTheme="majorHAnsi"/>
                    </w:rPr>
                    <w:t>Bureaux</w:t>
                  </w:r>
                </w:p>
              </w:tc>
              <w:tc>
                <w:tcPr>
                  <w:tcW w:w="0" w:type="auto"/>
                </w:tcPr>
                <w:p w14:paraId="12F4C559" w14:textId="637C8B60" w:rsidR="00125C36" w:rsidRPr="00CD7A39" w:rsidRDefault="00125C36" w:rsidP="00F54591">
                  <w:pPr>
                    <w:rPr>
                      <w:rFonts w:asciiTheme="majorHAnsi" w:hAnsiTheme="majorHAnsi"/>
                    </w:rPr>
                  </w:pPr>
                  <w:r w:rsidRPr="00CD7A39">
                    <w:rPr>
                      <w:rFonts w:asciiTheme="majorHAnsi" w:hAnsiTheme="majorHAnsi"/>
                    </w:rPr>
                    <w:t>Sur le bureau il y a un pc noir, un écran, un clavier et une souris.</w:t>
                  </w:r>
                </w:p>
              </w:tc>
            </w:tr>
            <w:tr w:rsidR="00125C36" w:rsidRPr="00CD7A39" w14:paraId="7B17207F" w14:textId="77777777" w:rsidTr="00F54591">
              <w:tc>
                <w:tcPr>
                  <w:tcW w:w="0" w:type="auto"/>
                </w:tcPr>
                <w:p w14:paraId="623258E8" w14:textId="2A5D92B0" w:rsidR="00125C36" w:rsidRPr="00CD7A39" w:rsidRDefault="00125C36" w:rsidP="00F54591">
                  <w:pPr>
                    <w:rPr>
                      <w:rFonts w:asciiTheme="majorHAnsi" w:hAnsiTheme="majorHAnsi"/>
                    </w:rPr>
                  </w:pPr>
                  <w:r w:rsidRPr="00CD7A39">
                    <w:rPr>
                      <w:rFonts w:asciiTheme="majorHAnsi" w:hAnsiTheme="majorHAnsi"/>
                    </w:rPr>
                    <w:t>Cuisine</w:t>
                  </w:r>
                </w:p>
              </w:tc>
              <w:tc>
                <w:tcPr>
                  <w:tcW w:w="0" w:type="auto"/>
                </w:tcPr>
                <w:p w14:paraId="4089A1F6" w14:textId="5162F19D" w:rsidR="00125C36" w:rsidRPr="00CD7A39" w:rsidRDefault="00125C36" w:rsidP="00F54591">
                  <w:pPr>
                    <w:rPr>
                      <w:rFonts w:asciiTheme="majorHAnsi" w:hAnsiTheme="majorHAnsi"/>
                    </w:rPr>
                  </w:pPr>
                  <w:r w:rsidRPr="00CD7A39">
                    <w:rPr>
                      <w:rFonts w:asciiTheme="majorHAnsi" w:hAnsiTheme="majorHAnsi"/>
                    </w:rPr>
                    <w:t>Dans le coin inferieur droit quand je rentre dans la pièce il y a une cuisine composer d'un lave-vaisselle, d'un four d'un lavabo.</w:t>
                  </w:r>
                </w:p>
              </w:tc>
            </w:tr>
            <w:tr w:rsidR="00125C36" w:rsidRPr="00CD7A39" w14:paraId="7EB6232D" w14:textId="77777777" w:rsidTr="00F54591">
              <w:tc>
                <w:tcPr>
                  <w:tcW w:w="0" w:type="auto"/>
                </w:tcPr>
                <w:p w14:paraId="4146A8F0" w14:textId="02254760" w:rsidR="00125C36" w:rsidRPr="00CD7A39" w:rsidRDefault="00125C36" w:rsidP="00F54591">
                  <w:pPr>
                    <w:rPr>
                      <w:rFonts w:asciiTheme="majorHAnsi" w:hAnsiTheme="majorHAnsi"/>
                    </w:rPr>
                  </w:pPr>
                  <w:r w:rsidRPr="00CD7A39">
                    <w:rPr>
                      <w:rFonts w:asciiTheme="majorHAnsi" w:hAnsiTheme="majorHAnsi"/>
                    </w:rPr>
                    <w:t>Dimensions et place</w:t>
                  </w:r>
                </w:p>
              </w:tc>
              <w:tc>
                <w:tcPr>
                  <w:tcW w:w="0" w:type="auto"/>
                </w:tcPr>
                <w:p w14:paraId="4ECBE251" w14:textId="246B8A45" w:rsidR="00125C36" w:rsidRPr="00CD7A39" w:rsidRDefault="00125C36" w:rsidP="00F54591">
                  <w:pPr>
                    <w:rPr>
                      <w:rFonts w:asciiTheme="majorHAnsi" w:hAnsiTheme="majorHAnsi"/>
                    </w:rPr>
                  </w:pPr>
                  <w:r w:rsidRPr="00CD7A39">
                    <w:rPr>
                      <w:rFonts w:asciiTheme="majorHAnsi" w:hAnsiTheme="majorHAnsi"/>
                    </w:rPr>
                    <w:t xml:space="preserve">Contre le mur il y a le lavabo de 100x100x100cm, 50cm à sa droite il y a le lave-vaisselle de 100x100x100cm et à droite du lave-vaisselle il y a le four qui fait </w:t>
                  </w:r>
                  <w:proofErr w:type="gramStart"/>
                  <w:r w:rsidRPr="00CD7A39">
                    <w:rPr>
                      <w:rFonts w:asciiTheme="majorHAnsi" w:hAnsiTheme="majorHAnsi"/>
                    </w:rPr>
                    <w:t>la même dimensions</w:t>
                  </w:r>
                  <w:proofErr w:type="gramEnd"/>
                  <w:r w:rsidRPr="00CD7A39">
                    <w:rPr>
                      <w:rFonts w:asciiTheme="majorHAnsi" w:hAnsiTheme="majorHAnsi"/>
                    </w:rPr>
                    <w:t>.</w:t>
                  </w:r>
                </w:p>
              </w:tc>
            </w:tr>
          </w:tbl>
          <w:p w14:paraId="2C7068D0" w14:textId="77777777" w:rsidR="00125C36" w:rsidRPr="00CD7A39" w:rsidRDefault="00125C36" w:rsidP="00F54591">
            <w:pPr>
              <w:rPr>
                <w:rFonts w:asciiTheme="majorHAnsi" w:hAnsiTheme="majorHAnsi"/>
              </w:rPr>
            </w:pPr>
          </w:p>
        </w:tc>
      </w:tr>
    </w:tbl>
    <w:p w14:paraId="0D66117D" w14:textId="77777777" w:rsidR="004D413B" w:rsidRPr="00CD7A39" w:rsidRDefault="004D413B" w:rsidP="001D1C43">
      <w:pPr>
        <w:pStyle w:val="Titre1"/>
        <w:numPr>
          <w:ilvl w:val="0"/>
          <w:numId w:val="0"/>
        </w:numPr>
      </w:pPr>
      <w:bookmarkStart w:id="20" w:name="_Toc532179964"/>
      <w:bookmarkStart w:id="21" w:name="_Toc165969648"/>
      <w:bookmarkStart w:id="22" w:name="_Toc128323772"/>
      <w:bookmarkEnd w:id="18"/>
      <w:bookmarkEnd w:id="19"/>
    </w:p>
    <w:p w14:paraId="55CD0E8C" w14:textId="0561A0E5" w:rsidR="007F30AE" w:rsidRPr="00CD7A39" w:rsidRDefault="007F30AE" w:rsidP="008E53F9">
      <w:pPr>
        <w:pStyle w:val="Titre1"/>
      </w:pPr>
      <w:r w:rsidRPr="00CD7A39">
        <w:t>Réalisation</w:t>
      </w:r>
      <w:bookmarkEnd w:id="20"/>
      <w:bookmarkEnd w:id="21"/>
      <w:bookmarkEnd w:id="22"/>
    </w:p>
    <w:p w14:paraId="36B3EE85" w14:textId="77777777" w:rsidR="007F30AE" w:rsidRPr="00CD7A39" w:rsidRDefault="00116F07" w:rsidP="008E53F9">
      <w:pPr>
        <w:pStyle w:val="Titre2"/>
      </w:pPr>
      <w:bookmarkStart w:id="23" w:name="_Toc128323773"/>
      <w:r w:rsidRPr="00CD7A39">
        <w:t>Installation de l’e</w:t>
      </w:r>
      <w:r w:rsidR="005C1848" w:rsidRPr="00CD7A39">
        <w:t>nvironnement de travail</w:t>
      </w:r>
      <w:bookmarkEnd w:id="23"/>
    </w:p>
    <w:p w14:paraId="1C19DDF8" w14:textId="029C7909" w:rsidR="00F01A3A" w:rsidRPr="00CD7A39" w:rsidRDefault="00F01A3A" w:rsidP="00F01A3A">
      <w:pPr>
        <w:pStyle w:val="Retraitcorpsdetexte"/>
        <w:numPr>
          <w:ilvl w:val="0"/>
          <w:numId w:val="14"/>
        </w:numPr>
        <w:rPr>
          <w:rFonts w:asciiTheme="majorHAnsi" w:hAnsiTheme="majorHAnsi"/>
        </w:rPr>
      </w:pPr>
      <w:r w:rsidRPr="00CD7A39">
        <w:rPr>
          <w:rFonts w:asciiTheme="majorHAnsi" w:hAnsiTheme="majorHAnsi"/>
        </w:rPr>
        <w:t>Windows 10 22H2 19045.4046</w:t>
      </w:r>
    </w:p>
    <w:p w14:paraId="5F445928" w14:textId="15D9E998" w:rsidR="00F01A3A" w:rsidRPr="00CD7A39" w:rsidRDefault="00F01A3A" w:rsidP="00F01A3A">
      <w:pPr>
        <w:pStyle w:val="Retraitcorpsdetexte"/>
        <w:numPr>
          <w:ilvl w:val="0"/>
          <w:numId w:val="14"/>
        </w:numPr>
        <w:rPr>
          <w:rFonts w:asciiTheme="majorHAnsi" w:hAnsiTheme="majorHAnsi"/>
        </w:rPr>
      </w:pPr>
      <w:proofErr w:type="spellStart"/>
      <w:r w:rsidRPr="00CD7A39">
        <w:rPr>
          <w:rFonts w:asciiTheme="majorHAnsi" w:hAnsiTheme="majorHAnsi"/>
        </w:rPr>
        <w:t>Sweethome</w:t>
      </w:r>
      <w:proofErr w:type="spellEnd"/>
      <w:r w:rsidRPr="00CD7A39">
        <w:rPr>
          <w:rFonts w:asciiTheme="majorHAnsi" w:hAnsiTheme="majorHAnsi"/>
        </w:rPr>
        <w:t xml:space="preserve"> 3d 7.2</w:t>
      </w:r>
    </w:p>
    <w:p w14:paraId="4A3D6B6B" w14:textId="77777777" w:rsidR="00116F07" w:rsidRPr="00CD7A39" w:rsidRDefault="00116F07" w:rsidP="00116F07">
      <w:pPr>
        <w:pStyle w:val="Titre2"/>
      </w:pPr>
      <w:bookmarkStart w:id="24" w:name="_Toc128323774"/>
      <w:r w:rsidRPr="00CD7A39">
        <w:lastRenderedPageBreak/>
        <w:t>Installation</w:t>
      </w:r>
    </w:p>
    <w:p w14:paraId="70D44B30" w14:textId="025C940F" w:rsidR="00CD7A39" w:rsidRPr="00CD7A39" w:rsidRDefault="00CD7A39" w:rsidP="00CD7A39">
      <w:pPr>
        <w:pStyle w:val="NormalWeb"/>
        <w:rPr>
          <w:rFonts w:asciiTheme="majorHAnsi" w:hAnsiTheme="majorHAnsi"/>
        </w:rPr>
      </w:pPr>
      <w:r w:rsidRPr="00CD7A39">
        <w:rPr>
          <w:rFonts w:asciiTheme="majorHAnsi" w:hAnsiTheme="majorHAnsi"/>
        </w:rPr>
        <w:t>Afin d’obtenir les fichiers nécessaires à l’installation du produit final, il faut suivre les consignes suivantes :</w:t>
      </w:r>
    </w:p>
    <w:p w14:paraId="1B556182" w14:textId="77777777" w:rsidR="00CD7A39" w:rsidRPr="00CD7A39" w:rsidRDefault="00CD7A39" w:rsidP="00CD7A39">
      <w:pPr>
        <w:pStyle w:val="NormalWeb"/>
        <w:rPr>
          <w:rFonts w:asciiTheme="majorHAnsi" w:hAnsiTheme="majorHAnsi"/>
        </w:rPr>
      </w:pPr>
      <w:r w:rsidRPr="00CD7A39">
        <w:rPr>
          <w:rFonts w:asciiTheme="majorHAnsi" w:hAnsiTheme="majorHAnsi"/>
        </w:rPr>
        <w:t>Faites un clone du repo de Dioussé en utilisant cette commande dans votre terminal :</w:t>
      </w:r>
    </w:p>
    <w:p w14:paraId="1AE26399" w14:textId="4C57934E" w:rsidR="00CD7A39" w:rsidRPr="00CD7A39" w:rsidRDefault="00CD7A39" w:rsidP="00CD7A39">
      <w:pPr>
        <w:numPr>
          <w:ilvl w:val="0"/>
          <w:numId w:val="24"/>
        </w:numPr>
        <w:spacing w:before="100" w:beforeAutospacing="1" w:after="100" w:afterAutospacing="1"/>
        <w:rPr>
          <w:rFonts w:asciiTheme="majorHAnsi" w:hAnsiTheme="majorHAnsi"/>
        </w:rPr>
      </w:pPr>
      <w:proofErr w:type="gramStart"/>
      <w:r w:rsidRPr="00CD7A39">
        <w:rPr>
          <w:rFonts w:asciiTheme="majorHAnsi" w:hAnsiTheme="majorHAnsi"/>
        </w:rPr>
        <w:t>git</w:t>
      </w:r>
      <w:proofErr w:type="gramEnd"/>
      <w:r w:rsidRPr="00CD7A39">
        <w:rPr>
          <w:rFonts w:asciiTheme="majorHAnsi" w:hAnsiTheme="majorHAnsi"/>
        </w:rPr>
        <w:t xml:space="preserve"> clone </w:t>
      </w:r>
      <w:hyperlink r:id="rId12" w:tgtFrame="_blank" w:tooltip="https://github.com/dioussegomis/ict-306.git" w:history="1">
        <w:r w:rsidRPr="00CD7A39">
          <w:rPr>
            <w:rStyle w:val="Lienhypertexte"/>
            <w:rFonts w:asciiTheme="majorHAnsi" w:hAnsiTheme="majorHAnsi"/>
          </w:rPr>
          <w:t>https://github.com/DiousseGomis/ICT-306.git</w:t>
        </w:r>
      </w:hyperlink>
    </w:p>
    <w:p w14:paraId="7A13AFBB" w14:textId="77777777" w:rsidR="00CD7A39" w:rsidRPr="00CD7A39" w:rsidRDefault="00CD7A39" w:rsidP="00CD7A39">
      <w:pPr>
        <w:pStyle w:val="NormalWeb"/>
        <w:rPr>
          <w:rFonts w:asciiTheme="majorHAnsi" w:hAnsiTheme="majorHAnsi"/>
        </w:rPr>
      </w:pPr>
      <w:proofErr w:type="gramStart"/>
      <w:r w:rsidRPr="00CD7A39">
        <w:rPr>
          <w:rFonts w:asciiTheme="majorHAnsi" w:hAnsiTheme="majorHAnsi"/>
        </w:rPr>
        <w:t>ou</w:t>
      </w:r>
      <w:proofErr w:type="gramEnd"/>
      <w:r w:rsidRPr="00CD7A39">
        <w:rPr>
          <w:rFonts w:asciiTheme="majorHAnsi" w:hAnsiTheme="majorHAnsi"/>
        </w:rPr>
        <w:t xml:space="preserve"> alors téléchargez la release finale ici :</w:t>
      </w:r>
    </w:p>
    <w:p w14:paraId="0395B941" w14:textId="5B4A8DF6" w:rsidR="00CD7A39" w:rsidRPr="006D1AAE" w:rsidRDefault="00000000" w:rsidP="00CD7A39">
      <w:pPr>
        <w:pStyle w:val="Paragraphedeliste"/>
        <w:numPr>
          <w:ilvl w:val="0"/>
          <w:numId w:val="27"/>
        </w:numPr>
        <w:spacing w:before="100" w:beforeAutospacing="1" w:after="100" w:afterAutospacing="1"/>
        <w:rPr>
          <w:rFonts w:asciiTheme="majorHAnsi" w:hAnsiTheme="majorHAnsi"/>
          <w:lang w:val="en-GB"/>
        </w:rPr>
      </w:pPr>
      <w:hyperlink r:id="rId13" w:tgtFrame="_blank" w:tooltip="https://github.com/dioussegomis/ict-306/releases" w:history="1">
        <w:r w:rsidR="00CD7A39" w:rsidRPr="006D1AAE">
          <w:rPr>
            <w:rStyle w:val="Lienhypertexte"/>
            <w:rFonts w:asciiTheme="majorHAnsi" w:hAnsiTheme="majorHAnsi"/>
            <w:lang w:val="en-GB"/>
          </w:rPr>
          <w:t xml:space="preserve">Releases · </w:t>
        </w:r>
        <w:proofErr w:type="spellStart"/>
        <w:r w:rsidR="00CD7A39" w:rsidRPr="006D1AAE">
          <w:rPr>
            <w:rStyle w:val="Lienhypertexte"/>
            <w:rFonts w:asciiTheme="majorHAnsi" w:hAnsiTheme="majorHAnsi"/>
            <w:lang w:val="en-GB"/>
          </w:rPr>
          <w:t>DiousseGomis</w:t>
        </w:r>
        <w:proofErr w:type="spellEnd"/>
        <w:r w:rsidR="00CD7A39" w:rsidRPr="006D1AAE">
          <w:rPr>
            <w:rStyle w:val="Lienhypertexte"/>
            <w:rFonts w:asciiTheme="majorHAnsi" w:hAnsiTheme="majorHAnsi"/>
            <w:lang w:val="en-GB"/>
          </w:rPr>
          <w:t>/ICT-306 (github.com)</w:t>
        </w:r>
      </w:hyperlink>
    </w:p>
    <w:p w14:paraId="28F82854" w14:textId="73C47B6F" w:rsidR="00CD7A39" w:rsidRPr="00CD7A39" w:rsidRDefault="00CD7A39" w:rsidP="00CD7A39">
      <w:pPr>
        <w:pStyle w:val="NormalWeb"/>
        <w:rPr>
          <w:rFonts w:asciiTheme="majorHAnsi" w:hAnsiTheme="majorHAnsi"/>
        </w:rPr>
      </w:pPr>
      <w:r w:rsidRPr="00CD7A39">
        <w:rPr>
          <w:rFonts w:asciiTheme="majorHAnsi" w:hAnsiTheme="majorHAnsi"/>
        </w:rPr>
        <w:t>Ensuite, si vous n’avez pas Java installé sur votre machine, installez-le maintenant.</w:t>
      </w:r>
    </w:p>
    <w:p w14:paraId="532FF5BB" w14:textId="77777777" w:rsidR="00CD7A39" w:rsidRPr="00CD7A39" w:rsidRDefault="00CD7A39" w:rsidP="00CD7A39">
      <w:pPr>
        <w:pStyle w:val="NormalWeb"/>
        <w:rPr>
          <w:rFonts w:asciiTheme="majorHAnsi" w:hAnsiTheme="majorHAnsi"/>
        </w:rPr>
      </w:pPr>
      <w:r w:rsidRPr="00CD7A39">
        <w:rPr>
          <w:rFonts w:asciiTheme="majorHAnsi" w:hAnsiTheme="majorHAnsi"/>
        </w:rPr>
        <w:t>Pour finir, lancez le programme SweetHome3D-7.2.jar dans Exercice/ et ouvrez Livrables/Final.</w:t>
      </w:r>
    </w:p>
    <w:p w14:paraId="1322A312" w14:textId="77777777" w:rsidR="00CD7A39" w:rsidRPr="00CD7A39" w:rsidRDefault="00CD7A39" w:rsidP="00CD7A39">
      <w:pPr>
        <w:pStyle w:val="Retraitcorpsdetexte"/>
        <w:rPr>
          <w:rFonts w:asciiTheme="majorHAnsi" w:hAnsiTheme="majorHAnsi"/>
        </w:rPr>
      </w:pPr>
    </w:p>
    <w:bookmarkEnd w:id="24"/>
    <w:p w14:paraId="37D438FC" w14:textId="2C6C7C6F" w:rsidR="005C1848" w:rsidRPr="00CD7A39" w:rsidRDefault="0024161B" w:rsidP="005C1848">
      <w:pPr>
        <w:pStyle w:val="Titre2"/>
      </w:pPr>
      <w:r w:rsidRPr="00CD7A39">
        <w:t>Déroulement effectif</w:t>
      </w:r>
    </w:p>
    <w:p w14:paraId="5AA6C7D3" w14:textId="1E1530F8"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 xml:space="preserve">Pour le premier sprint, aucun travaille n’a été réaliser au niveau de la construction, donc aucun travaille n’a été rendu </w:t>
      </w:r>
      <w:proofErr w:type="spellStart"/>
      <w:r w:rsidRPr="00CD7A39">
        <w:rPr>
          <w:rFonts w:asciiTheme="majorHAnsi" w:hAnsiTheme="majorHAnsi"/>
          <w:sz w:val="24"/>
          <w:szCs w:val="24"/>
        </w:rPr>
        <w:t>rendu</w:t>
      </w:r>
      <w:proofErr w:type="spellEnd"/>
      <w:r w:rsidRPr="00CD7A39">
        <w:rPr>
          <w:rFonts w:asciiTheme="majorHAnsi" w:hAnsiTheme="majorHAnsi"/>
          <w:sz w:val="24"/>
          <w:szCs w:val="24"/>
        </w:rPr>
        <w:t>. Pendant le sprint 2, nous avons commencé les stories salle de jeu et bureaux, et fait le parking.</w:t>
      </w:r>
    </w:p>
    <w:p w14:paraId="5A705065" w14:textId="76712816"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 xml:space="preserve">Après avoir fait la sprint </w:t>
      </w:r>
      <w:proofErr w:type="spellStart"/>
      <w:r w:rsidRPr="00CD7A39">
        <w:rPr>
          <w:rFonts w:asciiTheme="majorHAnsi" w:hAnsiTheme="majorHAnsi"/>
          <w:sz w:val="24"/>
          <w:szCs w:val="24"/>
        </w:rPr>
        <w:t>review</w:t>
      </w:r>
      <w:proofErr w:type="spellEnd"/>
      <w:r w:rsidRPr="00CD7A39">
        <w:rPr>
          <w:rFonts w:asciiTheme="majorHAnsi" w:hAnsiTheme="majorHAnsi"/>
          <w:sz w:val="24"/>
          <w:szCs w:val="24"/>
        </w:rPr>
        <w:t>, nous avons pu constater qu’environ la moitié des tests n’étais pas, ou partiellement respecté. Concernant notre méthodologie, les story qui ont été planifié ont toute été réaliser sauf une qui n’a pas pu être terminé.</w:t>
      </w:r>
    </w:p>
    <w:p w14:paraId="21C909D6"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Sujets de satisfaction</w:t>
      </w:r>
    </w:p>
    <w:p w14:paraId="388B13BC" w14:textId="77777777" w:rsidR="0024161B" w:rsidRPr="00CD7A39" w:rsidRDefault="0024161B" w:rsidP="0024161B">
      <w:pPr>
        <w:numPr>
          <w:ilvl w:val="0"/>
          <w:numId w:val="15"/>
        </w:numPr>
        <w:spacing w:before="100" w:beforeAutospacing="1" w:after="100" w:afterAutospacing="1"/>
        <w:rPr>
          <w:rFonts w:asciiTheme="majorHAnsi" w:hAnsiTheme="majorHAnsi"/>
          <w:sz w:val="24"/>
          <w:szCs w:val="24"/>
        </w:rPr>
      </w:pPr>
      <w:r w:rsidRPr="00CD7A39">
        <w:rPr>
          <w:rFonts w:asciiTheme="majorHAnsi" w:hAnsiTheme="majorHAnsi"/>
          <w:sz w:val="24"/>
          <w:szCs w:val="24"/>
        </w:rPr>
        <w:t>La communication au sein du groupe</w:t>
      </w:r>
    </w:p>
    <w:p w14:paraId="4A80E797" w14:textId="77777777" w:rsidR="0024161B" w:rsidRPr="00CD7A39" w:rsidRDefault="0024161B" w:rsidP="0024161B">
      <w:pPr>
        <w:numPr>
          <w:ilvl w:val="0"/>
          <w:numId w:val="15"/>
        </w:numPr>
        <w:spacing w:before="100" w:beforeAutospacing="1" w:after="100" w:afterAutospacing="1"/>
        <w:rPr>
          <w:rFonts w:asciiTheme="majorHAnsi" w:hAnsiTheme="majorHAnsi"/>
          <w:sz w:val="24"/>
          <w:szCs w:val="24"/>
        </w:rPr>
      </w:pPr>
      <w:r w:rsidRPr="00CD7A39">
        <w:rPr>
          <w:rFonts w:asciiTheme="majorHAnsi" w:hAnsiTheme="majorHAnsi"/>
          <w:sz w:val="24"/>
          <w:szCs w:val="24"/>
        </w:rPr>
        <w:t>L’organisation de notre travail</w:t>
      </w:r>
    </w:p>
    <w:p w14:paraId="4E4172F5"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Choses qui n’ont pas bien fonctionné</w:t>
      </w:r>
    </w:p>
    <w:p w14:paraId="3FE3F872" w14:textId="77777777" w:rsidR="0024161B" w:rsidRPr="00CD7A39" w:rsidRDefault="0024161B" w:rsidP="0024161B">
      <w:pPr>
        <w:numPr>
          <w:ilvl w:val="0"/>
          <w:numId w:val="16"/>
        </w:numPr>
        <w:spacing w:before="100" w:beforeAutospacing="1" w:after="100" w:afterAutospacing="1"/>
        <w:rPr>
          <w:rFonts w:asciiTheme="majorHAnsi" w:hAnsiTheme="majorHAnsi"/>
          <w:sz w:val="24"/>
          <w:szCs w:val="24"/>
        </w:rPr>
      </w:pPr>
      <w:r w:rsidRPr="00CD7A39">
        <w:rPr>
          <w:rFonts w:asciiTheme="majorHAnsi" w:hAnsiTheme="majorHAnsi"/>
          <w:sz w:val="24"/>
          <w:szCs w:val="24"/>
        </w:rPr>
        <w:t>Problèmes de compréhension avec les instructions du professeur</w:t>
      </w:r>
    </w:p>
    <w:p w14:paraId="27BF0648" w14:textId="77777777"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t>Décisions de changement</w:t>
      </w:r>
    </w:p>
    <w:p w14:paraId="6660BBF7" w14:textId="77777777" w:rsidR="0024161B" w:rsidRPr="00CD7A39" w:rsidRDefault="0024161B" w:rsidP="0024161B">
      <w:pPr>
        <w:numPr>
          <w:ilvl w:val="0"/>
          <w:numId w:val="17"/>
        </w:numPr>
        <w:spacing w:before="100" w:beforeAutospacing="1" w:after="100" w:afterAutospacing="1"/>
        <w:rPr>
          <w:rFonts w:asciiTheme="majorHAnsi" w:hAnsiTheme="majorHAnsi"/>
          <w:sz w:val="24"/>
          <w:szCs w:val="24"/>
        </w:rPr>
      </w:pPr>
      <w:r w:rsidRPr="00CD7A39">
        <w:rPr>
          <w:rFonts w:asciiTheme="majorHAnsi" w:hAnsiTheme="majorHAnsi"/>
          <w:sz w:val="24"/>
          <w:szCs w:val="24"/>
        </w:rPr>
        <w:t>Poser plus de questions</w:t>
      </w:r>
    </w:p>
    <w:p w14:paraId="3646153C" w14:textId="1F24F9DD" w:rsidR="0024161B" w:rsidRPr="00CD7A39" w:rsidRDefault="0024161B" w:rsidP="0024161B">
      <w:pPr>
        <w:numPr>
          <w:ilvl w:val="0"/>
          <w:numId w:val="17"/>
        </w:numPr>
        <w:spacing w:before="100" w:beforeAutospacing="1" w:after="100" w:afterAutospacing="1"/>
        <w:rPr>
          <w:rFonts w:asciiTheme="majorHAnsi" w:hAnsiTheme="majorHAnsi"/>
          <w:sz w:val="24"/>
          <w:szCs w:val="24"/>
        </w:rPr>
      </w:pPr>
      <w:r w:rsidRPr="00CD7A39">
        <w:rPr>
          <w:rFonts w:asciiTheme="majorHAnsi" w:hAnsiTheme="majorHAnsi"/>
          <w:sz w:val="24"/>
          <w:szCs w:val="24"/>
        </w:rPr>
        <w:t>Faire des tests d’acceptance plus réalistes</w:t>
      </w:r>
    </w:p>
    <w:p w14:paraId="34860266" w14:textId="4E7ADAF8" w:rsidR="0024161B" w:rsidRPr="00CD7A39" w:rsidRDefault="0024161B" w:rsidP="0024161B">
      <w:pPr>
        <w:spacing w:before="100" w:beforeAutospacing="1" w:after="100" w:afterAutospacing="1"/>
        <w:rPr>
          <w:rFonts w:asciiTheme="majorHAnsi" w:hAnsiTheme="majorHAnsi"/>
          <w:sz w:val="24"/>
          <w:szCs w:val="24"/>
        </w:rPr>
      </w:pPr>
      <w:r w:rsidRPr="00CD7A39">
        <w:rPr>
          <w:rFonts w:asciiTheme="majorHAnsi" w:hAnsiTheme="majorHAnsi"/>
          <w:sz w:val="24"/>
          <w:szCs w:val="24"/>
        </w:rPr>
        <w:lastRenderedPageBreak/>
        <w:t>Pour le sprint 3 nous avons terminé la salle de jeu et les bureaux, et fait les stories jardin et Appartement. La story studio a été commencé </w:t>
      </w:r>
    </w:p>
    <w:p w14:paraId="1416CB97" w14:textId="77777777" w:rsidR="0024161B" w:rsidRPr="00911822" w:rsidRDefault="0024161B" w:rsidP="0024161B">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Sujets de satisfaction</w:t>
      </w:r>
    </w:p>
    <w:p w14:paraId="498D0CBD"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Amélioration de l’efficacité de notre travail</w:t>
      </w:r>
    </w:p>
    <w:p w14:paraId="432E80EE"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Bonne intégration de la méthodologie Scrum</w:t>
      </w:r>
    </w:p>
    <w:p w14:paraId="6A15153B" w14:textId="77777777" w:rsidR="0024161B" w:rsidRPr="00CD7A39" w:rsidRDefault="0024161B" w:rsidP="0024161B">
      <w:pPr>
        <w:numPr>
          <w:ilvl w:val="0"/>
          <w:numId w:val="18"/>
        </w:numPr>
        <w:spacing w:before="100" w:beforeAutospacing="1" w:after="100" w:afterAutospacing="1"/>
        <w:rPr>
          <w:rFonts w:asciiTheme="majorHAnsi" w:hAnsiTheme="majorHAnsi"/>
          <w:sz w:val="24"/>
          <w:szCs w:val="24"/>
        </w:rPr>
      </w:pPr>
      <w:r w:rsidRPr="00CD7A39">
        <w:rPr>
          <w:rFonts w:asciiTheme="majorHAnsi" w:hAnsiTheme="majorHAnsi"/>
          <w:sz w:val="24"/>
          <w:szCs w:val="24"/>
        </w:rPr>
        <w:t>Livraisons satisfaisantes</w:t>
      </w:r>
    </w:p>
    <w:p w14:paraId="45DC726B" w14:textId="77777777" w:rsidR="0024161B" w:rsidRPr="00911822" w:rsidRDefault="0024161B" w:rsidP="0024161B">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Choses qui n’ont pas bien fonctionné</w:t>
      </w:r>
    </w:p>
    <w:p w14:paraId="351E419F" w14:textId="77777777" w:rsidR="0024161B" w:rsidRPr="00CD7A39" w:rsidRDefault="0024161B" w:rsidP="0024161B">
      <w:pPr>
        <w:numPr>
          <w:ilvl w:val="0"/>
          <w:numId w:val="19"/>
        </w:numPr>
        <w:spacing w:before="100" w:beforeAutospacing="1" w:after="100" w:afterAutospacing="1"/>
        <w:rPr>
          <w:rFonts w:asciiTheme="majorHAnsi" w:hAnsiTheme="majorHAnsi"/>
          <w:sz w:val="24"/>
          <w:szCs w:val="24"/>
        </w:rPr>
      </w:pPr>
      <w:r w:rsidRPr="00CD7A39">
        <w:rPr>
          <w:rFonts w:asciiTheme="majorHAnsi" w:hAnsiTheme="majorHAnsi"/>
          <w:sz w:val="24"/>
          <w:szCs w:val="24"/>
        </w:rPr>
        <w:t>Trop de discussions futiles</w:t>
      </w:r>
    </w:p>
    <w:p w14:paraId="64C846ED" w14:textId="77777777" w:rsidR="0024161B" w:rsidRPr="00911822" w:rsidRDefault="0024161B" w:rsidP="0024161B">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Décisions de changement</w:t>
      </w:r>
    </w:p>
    <w:p w14:paraId="7255EDF4" w14:textId="77777777" w:rsidR="0024161B" w:rsidRDefault="0024161B" w:rsidP="0024161B">
      <w:pPr>
        <w:numPr>
          <w:ilvl w:val="0"/>
          <w:numId w:val="20"/>
        </w:numPr>
        <w:spacing w:before="100" w:beforeAutospacing="1" w:after="100" w:afterAutospacing="1"/>
        <w:rPr>
          <w:rFonts w:asciiTheme="majorHAnsi" w:hAnsiTheme="majorHAnsi"/>
          <w:sz w:val="24"/>
          <w:szCs w:val="24"/>
        </w:rPr>
      </w:pPr>
      <w:r w:rsidRPr="00CD7A39">
        <w:rPr>
          <w:rFonts w:asciiTheme="majorHAnsi" w:hAnsiTheme="majorHAnsi"/>
          <w:sz w:val="24"/>
          <w:szCs w:val="24"/>
        </w:rPr>
        <w:t>Réduire les discussions futiles</w:t>
      </w:r>
    </w:p>
    <w:p w14:paraId="233BC7B4" w14:textId="5B9E7439"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Pour le sprint 4 nous avons effectué les stories "Appartement", "Studio", "Salon".</w:t>
      </w:r>
    </w:p>
    <w:p w14:paraId="4769086D" w14:textId="77777777" w:rsidR="00911822" w:rsidRPr="00911822" w:rsidRDefault="00911822" w:rsidP="00911822">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Sujets de satisfaction</w:t>
      </w:r>
    </w:p>
    <w:p w14:paraId="237514BE" w14:textId="77777777" w:rsidR="00911822" w:rsidRPr="00911822" w:rsidRDefault="00911822" w:rsidP="00911822">
      <w:pPr>
        <w:pStyle w:val="Paragraphedeliste"/>
        <w:numPr>
          <w:ilvl w:val="0"/>
          <w:numId w:val="27"/>
        </w:numPr>
        <w:spacing w:before="100" w:beforeAutospacing="1" w:after="100" w:afterAutospacing="1"/>
        <w:rPr>
          <w:rFonts w:asciiTheme="majorHAnsi" w:hAnsiTheme="majorHAnsi"/>
          <w:sz w:val="24"/>
          <w:szCs w:val="24"/>
        </w:rPr>
      </w:pPr>
      <w:r w:rsidRPr="00911822">
        <w:rPr>
          <w:rFonts w:asciiTheme="majorHAnsi" w:hAnsiTheme="majorHAnsi"/>
          <w:sz w:val="24"/>
          <w:szCs w:val="24"/>
        </w:rPr>
        <w:t>Notre compréhension du logiciel et notre efficacité se sont améliorées</w:t>
      </w:r>
    </w:p>
    <w:p w14:paraId="49BABFBF" w14:textId="43C68631" w:rsidR="00911822" w:rsidRPr="00911822" w:rsidRDefault="00911822" w:rsidP="00911822">
      <w:pPr>
        <w:pStyle w:val="Paragraphedeliste"/>
        <w:numPr>
          <w:ilvl w:val="0"/>
          <w:numId w:val="27"/>
        </w:num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Bonne application de la méthode </w:t>
      </w:r>
      <w:proofErr w:type="spellStart"/>
      <w:r w:rsidRPr="00911822">
        <w:rPr>
          <w:rFonts w:asciiTheme="majorHAnsi" w:hAnsiTheme="majorHAnsi"/>
          <w:sz w:val="24"/>
          <w:szCs w:val="24"/>
        </w:rPr>
        <w:t>pomofocus</w:t>
      </w:r>
      <w:proofErr w:type="spellEnd"/>
    </w:p>
    <w:p w14:paraId="66BC37D9" w14:textId="2FE24708" w:rsidR="00911822" w:rsidRPr="00911822" w:rsidRDefault="00911822" w:rsidP="00911822">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Choses qui n’ont pas bien fonctionné</w:t>
      </w:r>
    </w:p>
    <w:p w14:paraId="5DB77F0F" w14:textId="77777777" w:rsidR="00911822" w:rsidRPr="00911822" w:rsidRDefault="00911822" w:rsidP="00911822">
      <w:pPr>
        <w:pStyle w:val="Paragraphedeliste"/>
        <w:numPr>
          <w:ilvl w:val="0"/>
          <w:numId w:val="30"/>
        </w:num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Certaines tâches non répertoriées dans le </w:t>
      </w:r>
      <w:proofErr w:type="spellStart"/>
      <w:r w:rsidRPr="00911822">
        <w:rPr>
          <w:rFonts w:asciiTheme="majorHAnsi" w:hAnsiTheme="majorHAnsi"/>
          <w:sz w:val="24"/>
          <w:szCs w:val="24"/>
        </w:rPr>
        <w:t>JdT</w:t>
      </w:r>
      <w:proofErr w:type="spellEnd"/>
    </w:p>
    <w:p w14:paraId="63924C9F" w14:textId="77777777" w:rsidR="00911822" w:rsidRPr="00911822" w:rsidRDefault="00911822" w:rsidP="00911822">
      <w:pPr>
        <w:pStyle w:val="Paragraphedeliste"/>
        <w:numPr>
          <w:ilvl w:val="0"/>
          <w:numId w:val="30"/>
        </w:numPr>
        <w:spacing w:before="100" w:beforeAutospacing="1" w:after="100" w:afterAutospacing="1"/>
        <w:rPr>
          <w:rFonts w:asciiTheme="majorHAnsi" w:hAnsiTheme="majorHAnsi"/>
          <w:sz w:val="24"/>
          <w:szCs w:val="24"/>
        </w:rPr>
      </w:pPr>
      <w:r w:rsidRPr="00911822">
        <w:rPr>
          <w:rFonts w:asciiTheme="majorHAnsi" w:hAnsiTheme="majorHAnsi"/>
          <w:sz w:val="24"/>
          <w:szCs w:val="24"/>
        </w:rPr>
        <w:t>Mauvaise répartition des stories dans le temps</w:t>
      </w:r>
    </w:p>
    <w:p w14:paraId="7E92585C" w14:textId="77777777"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 </w:t>
      </w:r>
    </w:p>
    <w:p w14:paraId="7F1C8552" w14:textId="5A93F715" w:rsidR="00911822" w:rsidRPr="00911822" w:rsidRDefault="00911822" w:rsidP="00911822">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Décisions de changement</w:t>
      </w:r>
    </w:p>
    <w:p w14:paraId="0433936D" w14:textId="77777777" w:rsidR="00911822" w:rsidRPr="00911822" w:rsidRDefault="00911822" w:rsidP="00911822">
      <w:pPr>
        <w:pStyle w:val="Paragraphedeliste"/>
        <w:numPr>
          <w:ilvl w:val="0"/>
          <w:numId w:val="31"/>
        </w:numPr>
        <w:spacing w:before="100" w:beforeAutospacing="1" w:after="100" w:afterAutospacing="1"/>
        <w:rPr>
          <w:rFonts w:asciiTheme="majorHAnsi" w:hAnsiTheme="majorHAnsi"/>
          <w:sz w:val="24"/>
          <w:szCs w:val="24"/>
        </w:rPr>
      </w:pPr>
      <w:r w:rsidRPr="00911822">
        <w:rPr>
          <w:rFonts w:asciiTheme="majorHAnsi" w:hAnsiTheme="majorHAnsi"/>
          <w:sz w:val="24"/>
          <w:szCs w:val="24"/>
        </w:rPr>
        <w:t>Plus documenter nos tâches</w:t>
      </w:r>
    </w:p>
    <w:p w14:paraId="49AB8128" w14:textId="77777777" w:rsidR="00911822" w:rsidRPr="00911822" w:rsidRDefault="00911822" w:rsidP="00911822">
      <w:pPr>
        <w:pStyle w:val="Paragraphedeliste"/>
        <w:numPr>
          <w:ilvl w:val="0"/>
          <w:numId w:val="31"/>
        </w:numPr>
        <w:spacing w:before="100" w:beforeAutospacing="1" w:after="100" w:afterAutospacing="1"/>
        <w:rPr>
          <w:rFonts w:asciiTheme="majorHAnsi" w:hAnsiTheme="majorHAnsi"/>
          <w:sz w:val="24"/>
          <w:szCs w:val="24"/>
        </w:rPr>
      </w:pPr>
      <w:r w:rsidRPr="00911822">
        <w:rPr>
          <w:rFonts w:asciiTheme="majorHAnsi" w:hAnsiTheme="majorHAnsi"/>
          <w:sz w:val="24"/>
          <w:szCs w:val="24"/>
        </w:rPr>
        <w:t>Utiliser la vélocité comme indicateur pour mieux planifier</w:t>
      </w:r>
    </w:p>
    <w:p w14:paraId="5386BD16" w14:textId="77777777"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 </w:t>
      </w:r>
    </w:p>
    <w:p w14:paraId="7310E1DC" w14:textId="77777777"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Pour le sprint 5 nous avons effectué les stories "Toit", "Bureau </w:t>
      </w:r>
      <w:proofErr w:type="spellStart"/>
      <w:r w:rsidRPr="00911822">
        <w:rPr>
          <w:rFonts w:asciiTheme="majorHAnsi" w:hAnsiTheme="majorHAnsi"/>
          <w:sz w:val="24"/>
          <w:szCs w:val="24"/>
        </w:rPr>
        <w:t>peronnel</w:t>
      </w:r>
      <w:proofErr w:type="spellEnd"/>
      <w:r w:rsidRPr="00911822">
        <w:rPr>
          <w:rFonts w:asciiTheme="majorHAnsi" w:hAnsiTheme="majorHAnsi"/>
          <w:sz w:val="24"/>
          <w:szCs w:val="24"/>
        </w:rPr>
        <w:t>", "Studio 4eme étage", "Salle de bain", "Chambre".</w:t>
      </w:r>
    </w:p>
    <w:p w14:paraId="69B5B233" w14:textId="77777777"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 </w:t>
      </w:r>
    </w:p>
    <w:p w14:paraId="725E4143" w14:textId="25D1A032" w:rsidR="00911822" w:rsidRPr="00911822" w:rsidRDefault="00911822" w:rsidP="00911822">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t>Sujets de satisfaction</w:t>
      </w:r>
    </w:p>
    <w:p w14:paraId="24FA8D78" w14:textId="77777777" w:rsidR="00911822" w:rsidRPr="00911822" w:rsidRDefault="00911822" w:rsidP="00911822">
      <w:pPr>
        <w:pStyle w:val="Paragraphedeliste"/>
        <w:numPr>
          <w:ilvl w:val="0"/>
          <w:numId w:val="33"/>
        </w:numPr>
        <w:spacing w:before="100" w:beforeAutospacing="1" w:after="100" w:afterAutospacing="1"/>
        <w:rPr>
          <w:rFonts w:asciiTheme="majorHAnsi" w:hAnsiTheme="majorHAnsi"/>
          <w:sz w:val="24"/>
          <w:szCs w:val="24"/>
        </w:rPr>
      </w:pPr>
      <w:r w:rsidRPr="00911822">
        <w:rPr>
          <w:rFonts w:asciiTheme="majorHAnsi" w:hAnsiTheme="majorHAnsi"/>
          <w:sz w:val="24"/>
          <w:szCs w:val="24"/>
        </w:rPr>
        <w:t>Bonne répartition des tâches</w:t>
      </w:r>
    </w:p>
    <w:p w14:paraId="3B11FE40" w14:textId="77777777" w:rsidR="00911822" w:rsidRPr="00911822" w:rsidRDefault="00911822" w:rsidP="00911822">
      <w:pPr>
        <w:spacing w:before="100" w:beforeAutospacing="1" w:after="100" w:afterAutospacing="1"/>
        <w:rPr>
          <w:rFonts w:asciiTheme="majorHAnsi" w:hAnsiTheme="majorHAnsi"/>
          <w:sz w:val="24"/>
          <w:szCs w:val="24"/>
        </w:rPr>
      </w:pPr>
      <w:r w:rsidRPr="00911822">
        <w:rPr>
          <w:rFonts w:asciiTheme="majorHAnsi" w:hAnsiTheme="majorHAnsi"/>
          <w:sz w:val="24"/>
          <w:szCs w:val="24"/>
        </w:rPr>
        <w:t xml:space="preserve"> </w:t>
      </w:r>
    </w:p>
    <w:p w14:paraId="69E78FF8" w14:textId="76B1C10A" w:rsidR="00911822" w:rsidRPr="00911822" w:rsidRDefault="00911822" w:rsidP="00911822">
      <w:pPr>
        <w:spacing w:before="100" w:beforeAutospacing="1" w:after="100" w:afterAutospacing="1"/>
        <w:rPr>
          <w:rFonts w:asciiTheme="majorHAnsi" w:hAnsiTheme="majorHAnsi"/>
          <w:b/>
          <w:bCs/>
          <w:sz w:val="24"/>
          <w:szCs w:val="24"/>
        </w:rPr>
      </w:pPr>
      <w:r w:rsidRPr="00911822">
        <w:rPr>
          <w:rFonts w:asciiTheme="majorHAnsi" w:hAnsiTheme="majorHAnsi"/>
          <w:b/>
          <w:bCs/>
          <w:sz w:val="24"/>
          <w:szCs w:val="24"/>
        </w:rPr>
        <w:lastRenderedPageBreak/>
        <w:t>Choses qui n’ont pas bien fonctionné</w:t>
      </w:r>
    </w:p>
    <w:p w14:paraId="738B089D" w14:textId="77777777" w:rsidR="00911822" w:rsidRPr="00911822" w:rsidRDefault="00911822" w:rsidP="00911822">
      <w:pPr>
        <w:pStyle w:val="Paragraphedeliste"/>
        <w:numPr>
          <w:ilvl w:val="0"/>
          <w:numId w:val="33"/>
        </w:numPr>
        <w:spacing w:before="100" w:beforeAutospacing="1" w:after="100" w:afterAutospacing="1"/>
        <w:rPr>
          <w:rFonts w:asciiTheme="majorHAnsi" w:hAnsiTheme="majorHAnsi"/>
          <w:sz w:val="24"/>
          <w:szCs w:val="24"/>
        </w:rPr>
      </w:pPr>
      <w:r w:rsidRPr="00911822">
        <w:rPr>
          <w:rFonts w:asciiTheme="majorHAnsi" w:hAnsiTheme="majorHAnsi"/>
          <w:sz w:val="24"/>
          <w:szCs w:val="24"/>
        </w:rPr>
        <w:t>Décisions de changement</w:t>
      </w:r>
    </w:p>
    <w:p w14:paraId="29C96F67" w14:textId="40D43442" w:rsidR="00911822" w:rsidRPr="00911822" w:rsidRDefault="00911822" w:rsidP="00911822">
      <w:pPr>
        <w:pStyle w:val="Paragraphedeliste"/>
        <w:numPr>
          <w:ilvl w:val="0"/>
          <w:numId w:val="33"/>
        </w:numPr>
        <w:spacing w:before="100" w:beforeAutospacing="1" w:after="100" w:afterAutospacing="1"/>
        <w:rPr>
          <w:rFonts w:asciiTheme="majorHAnsi" w:hAnsiTheme="majorHAnsi"/>
          <w:sz w:val="24"/>
          <w:szCs w:val="24"/>
        </w:rPr>
      </w:pPr>
      <w:r w:rsidRPr="00911822">
        <w:rPr>
          <w:rFonts w:asciiTheme="majorHAnsi" w:hAnsiTheme="majorHAnsi"/>
          <w:sz w:val="24"/>
          <w:szCs w:val="24"/>
        </w:rPr>
        <w:t>Rien vu que c’est la fin du projet</w:t>
      </w:r>
    </w:p>
    <w:p w14:paraId="1E03CA12" w14:textId="79483E5C" w:rsidR="001E72AA" w:rsidRPr="00CD7A39" w:rsidRDefault="001E72AA" w:rsidP="001E72AA">
      <w:pPr>
        <w:spacing w:before="100" w:beforeAutospacing="1" w:after="100" w:afterAutospacing="1"/>
        <w:rPr>
          <w:rFonts w:asciiTheme="majorHAnsi" w:hAnsiTheme="majorHAnsi"/>
          <w:sz w:val="24"/>
          <w:szCs w:val="24"/>
        </w:rPr>
      </w:pPr>
      <w:r w:rsidRPr="00CD7A39">
        <w:rPr>
          <w:rFonts w:asciiTheme="majorHAnsi" w:hAnsiTheme="majorHAnsi"/>
          <w:sz w:val="24"/>
          <w:szCs w:val="24"/>
        </w:rPr>
        <w:t>Burnup chart :</w:t>
      </w:r>
    </w:p>
    <w:p w14:paraId="4FAB9ECB" w14:textId="7C3576EB" w:rsidR="0024161B" w:rsidRPr="00CD7A39" w:rsidRDefault="001E72AA" w:rsidP="0042184F">
      <w:pPr>
        <w:pStyle w:val="Retraitcorpsdetexte"/>
        <w:ind w:left="0"/>
        <w:rPr>
          <w:rFonts w:asciiTheme="majorHAnsi" w:hAnsiTheme="majorHAnsi"/>
        </w:rPr>
      </w:pPr>
      <w:r w:rsidRPr="00CD7A39">
        <w:rPr>
          <w:rFonts w:asciiTheme="majorHAnsi" w:hAnsiTheme="majorHAnsi"/>
          <w:noProof/>
        </w:rPr>
        <w:drawing>
          <wp:inline distT="0" distB="0" distL="0" distR="0" wp14:anchorId="0718DD54" wp14:editId="0F39D207">
            <wp:extent cx="5743575" cy="3019425"/>
            <wp:effectExtent l="19050" t="19050" r="28575" b="285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solidFill>
                        <a:schemeClr val="bg1">
                          <a:lumMod val="65000"/>
                        </a:schemeClr>
                      </a:solidFill>
                    </a:ln>
                  </pic:spPr>
                </pic:pic>
              </a:graphicData>
            </a:graphic>
          </wp:inline>
        </w:drawing>
      </w:r>
    </w:p>
    <w:p w14:paraId="44658E9E" w14:textId="6E9AA856" w:rsidR="00505421" w:rsidRPr="00CD7A39" w:rsidRDefault="004D413B" w:rsidP="008E53F9">
      <w:pPr>
        <w:pStyle w:val="Titre2"/>
      </w:pPr>
      <w:r w:rsidRPr="00CD7A39">
        <w:t>Processus d’intégration</w:t>
      </w:r>
    </w:p>
    <w:p w14:paraId="46125D4C" w14:textId="7478DA75" w:rsidR="00727835" w:rsidRDefault="004D413B" w:rsidP="00727835">
      <w:pPr>
        <w:pStyle w:val="Retraitcorpsdetexte"/>
        <w:rPr>
          <w:rFonts w:asciiTheme="majorHAnsi" w:hAnsiTheme="majorHAnsi"/>
        </w:rPr>
      </w:pPr>
      <w:r w:rsidRPr="00CD7A39">
        <w:rPr>
          <w:rFonts w:asciiTheme="majorHAnsi" w:hAnsiTheme="majorHAnsi"/>
        </w:rPr>
        <w:t xml:space="preserve">Le processus a été réalisé par Dioussé avec l’aide d’Eliott et Nicola. Il a été réalisé </w:t>
      </w:r>
      <w:r w:rsidR="00BB08ED" w:rsidRPr="00CD7A39">
        <w:rPr>
          <w:rFonts w:asciiTheme="majorHAnsi" w:hAnsiTheme="majorHAnsi"/>
        </w:rPr>
        <w:t xml:space="preserve">après le sprint </w:t>
      </w:r>
      <w:proofErr w:type="spellStart"/>
      <w:r w:rsidR="00BB08ED" w:rsidRPr="00CD7A39">
        <w:rPr>
          <w:rFonts w:asciiTheme="majorHAnsi" w:hAnsiTheme="majorHAnsi"/>
        </w:rPr>
        <w:t>review</w:t>
      </w:r>
      <w:proofErr w:type="spellEnd"/>
      <w:r w:rsidR="00152893" w:rsidRPr="00CD7A39">
        <w:rPr>
          <w:rFonts w:asciiTheme="majorHAnsi" w:hAnsiTheme="majorHAnsi"/>
        </w:rPr>
        <w:t xml:space="preserve"> et le résultat se trouve sur le repo de Dioussé dans livrables</w:t>
      </w:r>
      <w:r w:rsidR="00727835" w:rsidRPr="00CD7A39">
        <w:rPr>
          <w:rFonts w:asciiTheme="majorHAnsi" w:hAnsiTheme="majorHAnsi"/>
        </w:rPr>
        <w:t>/Final</w:t>
      </w:r>
      <w:r w:rsidR="00BB08ED" w:rsidRPr="00CD7A39">
        <w:rPr>
          <w:rFonts w:asciiTheme="majorHAnsi" w:hAnsiTheme="majorHAnsi"/>
        </w:rPr>
        <w:t>.</w:t>
      </w:r>
      <w:r w:rsidR="007B42AE">
        <w:rPr>
          <w:rFonts w:asciiTheme="majorHAnsi" w:hAnsiTheme="majorHAnsi"/>
        </w:rPr>
        <w:t xml:space="preserve"> Pour intégrer les pièces dans le document final il faut tout d’abord dans le document de la pièce à importer retirer tous les mur, pilier, escalier de la pièce puis copier et coller dans le document final au bon étage, tout </w:t>
      </w:r>
      <w:r w:rsidR="00621024">
        <w:rPr>
          <w:rFonts w:asciiTheme="majorHAnsi" w:hAnsiTheme="majorHAnsi"/>
        </w:rPr>
        <w:t>se</w:t>
      </w:r>
      <w:r w:rsidR="007B42AE">
        <w:rPr>
          <w:rFonts w:asciiTheme="majorHAnsi" w:hAnsiTheme="majorHAnsi"/>
        </w:rPr>
        <w:t xml:space="preserve"> mettre automatiquement au bon endroit de </w:t>
      </w:r>
      <w:r w:rsidR="00621024">
        <w:rPr>
          <w:rFonts w:asciiTheme="majorHAnsi" w:hAnsiTheme="majorHAnsi"/>
        </w:rPr>
        <w:t>l’étage (j’ai fait la même chose pour tous les étage)</w:t>
      </w:r>
      <w:r w:rsidR="00681D9A">
        <w:rPr>
          <w:rFonts w:asciiTheme="majorHAnsi" w:hAnsiTheme="majorHAnsi"/>
        </w:rPr>
        <w:t>. Par exemple le parking comme l’image ci-dessous</w:t>
      </w:r>
      <w:r w:rsidR="00621024">
        <w:rPr>
          <w:rFonts w:asciiTheme="majorHAnsi" w:hAnsiTheme="majorHAnsi"/>
        </w:rPr>
        <w:t>.</w:t>
      </w:r>
    </w:p>
    <w:p w14:paraId="78CE9872" w14:textId="14BE3FA3" w:rsidR="00681D9A" w:rsidRDefault="00681D9A" w:rsidP="00727835">
      <w:pPr>
        <w:pStyle w:val="Retraitcorpsdetexte"/>
        <w:rPr>
          <w:rFonts w:asciiTheme="majorHAnsi" w:hAnsiTheme="majorHAnsi"/>
        </w:rPr>
      </w:pPr>
      <w:r w:rsidRPr="00681D9A">
        <w:rPr>
          <w:rFonts w:asciiTheme="majorHAnsi" w:hAnsiTheme="majorHAnsi"/>
          <w:noProof/>
        </w:rPr>
        <w:drawing>
          <wp:inline distT="0" distB="0" distL="0" distR="0" wp14:anchorId="619C1AB1" wp14:editId="0BC178E7">
            <wp:extent cx="3874521" cy="2893288"/>
            <wp:effectExtent l="0" t="0" r="0" b="2540"/>
            <wp:docPr id="1085260436" name="Image 1" descr="Une image contenant texte, capture d’écran, diagramme, Parallè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0436" name="Image 1" descr="Une image contenant texte, capture d’écran, diagramme, Parallèle"/>
                    <pic:cNvPicPr/>
                  </pic:nvPicPr>
                  <pic:blipFill>
                    <a:blip r:embed="rId15"/>
                    <a:stretch>
                      <a:fillRect/>
                    </a:stretch>
                  </pic:blipFill>
                  <pic:spPr>
                    <a:xfrm>
                      <a:off x="0" y="0"/>
                      <a:ext cx="3887561" cy="2903026"/>
                    </a:xfrm>
                    <a:prstGeom prst="rect">
                      <a:avLst/>
                    </a:prstGeom>
                  </pic:spPr>
                </pic:pic>
              </a:graphicData>
            </a:graphic>
          </wp:inline>
        </w:drawing>
      </w:r>
    </w:p>
    <w:p w14:paraId="186769A9" w14:textId="789B3905" w:rsidR="00681D9A" w:rsidRDefault="00681D9A" w:rsidP="00727835">
      <w:pPr>
        <w:pStyle w:val="Retraitcorpsdetexte"/>
        <w:rPr>
          <w:rFonts w:asciiTheme="majorHAnsi" w:hAnsiTheme="majorHAnsi"/>
        </w:rPr>
      </w:pPr>
    </w:p>
    <w:p w14:paraId="4CA6455F" w14:textId="6347837A" w:rsidR="00681D9A" w:rsidRDefault="00681D9A" w:rsidP="00727835">
      <w:pPr>
        <w:pStyle w:val="Retraitcorpsdetexte"/>
        <w:rPr>
          <w:rFonts w:asciiTheme="majorHAnsi" w:hAnsiTheme="majorHAnsi"/>
        </w:rPr>
      </w:pPr>
      <w:r>
        <w:rPr>
          <w:rFonts w:asciiTheme="majorHAnsi" w:hAnsiTheme="majorHAnsi"/>
        </w:rPr>
        <w:lastRenderedPageBreak/>
        <w:t>Voici une image en 3d du document final dans sa globalité :</w:t>
      </w:r>
    </w:p>
    <w:p w14:paraId="153BF2AA" w14:textId="474D225B" w:rsidR="00681D9A" w:rsidRDefault="00681D9A" w:rsidP="00727835">
      <w:pPr>
        <w:pStyle w:val="Retraitcorpsdetexte"/>
        <w:rPr>
          <w:rFonts w:asciiTheme="majorHAnsi" w:hAnsiTheme="majorHAnsi"/>
        </w:rPr>
      </w:pPr>
      <w:r w:rsidRPr="00681D9A">
        <w:rPr>
          <w:rFonts w:asciiTheme="majorHAnsi" w:hAnsiTheme="majorHAnsi"/>
          <w:noProof/>
        </w:rPr>
        <w:drawing>
          <wp:inline distT="0" distB="0" distL="0" distR="0" wp14:anchorId="752BD4DF" wp14:editId="7D17AF51">
            <wp:extent cx="3921079" cy="2029710"/>
            <wp:effectExtent l="0" t="0" r="3810" b="8890"/>
            <wp:docPr id="285054303" name="Image 1" descr="Une image contenant terrain de jeux, capture d’écran, herb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4303" name="Image 1" descr="Une image contenant terrain de jeux, capture d’écran, herbe, conception&#10;&#10;Description générée automatiquement"/>
                    <pic:cNvPicPr/>
                  </pic:nvPicPr>
                  <pic:blipFill>
                    <a:blip r:embed="rId16"/>
                    <a:stretch>
                      <a:fillRect/>
                    </a:stretch>
                  </pic:blipFill>
                  <pic:spPr>
                    <a:xfrm>
                      <a:off x="0" y="0"/>
                      <a:ext cx="3937328" cy="2038121"/>
                    </a:xfrm>
                    <a:prstGeom prst="rect">
                      <a:avLst/>
                    </a:prstGeom>
                  </pic:spPr>
                </pic:pic>
              </a:graphicData>
            </a:graphic>
          </wp:inline>
        </w:drawing>
      </w:r>
    </w:p>
    <w:p w14:paraId="51E133FE" w14:textId="77777777" w:rsidR="00681D9A" w:rsidRDefault="00681D9A" w:rsidP="00727835">
      <w:pPr>
        <w:pStyle w:val="Retraitcorpsdetexte"/>
        <w:rPr>
          <w:rFonts w:asciiTheme="majorHAnsi" w:hAnsiTheme="majorHAnsi"/>
        </w:rPr>
      </w:pPr>
    </w:p>
    <w:p w14:paraId="274AFA1C" w14:textId="5469FE42" w:rsidR="00681D9A" w:rsidRDefault="00681D9A" w:rsidP="00727835">
      <w:pPr>
        <w:pStyle w:val="Retraitcorpsdetexte"/>
        <w:rPr>
          <w:rFonts w:asciiTheme="majorHAnsi" w:hAnsiTheme="majorHAnsi"/>
        </w:rPr>
      </w:pPr>
      <w:r>
        <w:rPr>
          <w:rFonts w:asciiTheme="majorHAnsi" w:hAnsiTheme="majorHAnsi"/>
        </w:rPr>
        <w:t>Et voici quelque image des étages les plus important</w:t>
      </w:r>
      <w:r w:rsidR="00621024">
        <w:rPr>
          <w:rFonts w:asciiTheme="majorHAnsi" w:hAnsiTheme="majorHAnsi"/>
        </w:rPr>
        <w:t>s</w:t>
      </w:r>
      <w:r>
        <w:rPr>
          <w:rFonts w:asciiTheme="majorHAnsi" w:hAnsiTheme="majorHAnsi"/>
        </w:rPr>
        <w:t xml:space="preserve"> (bureaux et habitat</w:t>
      </w:r>
      <w:r w:rsidR="00621024">
        <w:rPr>
          <w:rFonts w:asciiTheme="majorHAnsi" w:hAnsiTheme="majorHAnsi"/>
        </w:rPr>
        <w:t>s, c’est à dire ceux qui nous ont pris le plus de temps et que nous avons choisi ensemble</w:t>
      </w:r>
      <w:r>
        <w:rPr>
          <w:rFonts w:asciiTheme="majorHAnsi" w:hAnsiTheme="majorHAnsi"/>
        </w:rPr>
        <w:t>)</w:t>
      </w:r>
      <w:r w:rsidR="00621024">
        <w:rPr>
          <w:rFonts w:asciiTheme="majorHAnsi" w:hAnsiTheme="majorHAnsi"/>
        </w:rPr>
        <w:t> :</w:t>
      </w:r>
    </w:p>
    <w:p w14:paraId="0F1DC2E7" w14:textId="7A265449" w:rsidR="00621024" w:rsidRDefault="00621024" w:rsidP="00727835">
      <w:pPr>
        <w:pStyle w:val="Retraitcorpsdetexte"/>
        <w:rPr>
          <w:rFonts w:asciiTheme="majorHAnsi" w:hAnsiTheme="majorHAnsi"/>
        </w:rPr>
      </w:pPr>
    </w:p>
    <w:p w14:paraId="68162CF0" w14:textId="7FE99E99" w:rsidR="00621024" w:rsidRPr="00621024" w:rsidRDefault="00621024" w:rsidP="00621024">
      <w:pPr>
        <w:pStyle w:val="Retraitcorpsdetexte"/>
        <w:ind w:left="0"/>
        <w:rPr>
          <w:rFonts w:asciiTheme="majorHAnsi" w:hAnsiTheme="majorHAnsi"/>
          <w:b/>
          <w:bCs/>
        </w:rPr>
      </w:pPr>
      <w:r>
        <w:rPr>
          <w:rFonts w:asciiTheme="majorHAnsi" w:hAnsiTheme="majorHAnsi"/>
        </w:rPr>
        <w:t xml:space="preserve">                   </w:t>
      </w:r>
      <w:r w:rsidRPr="00621024">
        <w:rPr>
          <w:rFonts w:asciiTheme="majorHAnsi" w:hAnsiTheme="majorHAnsi"/>
          <w:b/>
          <w:bCs/>
        </w:rPr>
        <w:t xml:space="preserve">  Habitats</w:t>
      </w:r>
    </w:p>
    <w:p w14:paraId="2BBC1D47" w14:textId="3E9911EF" w:rsidR="00621024" w:rsidRDefault="00621024" w:rsidP="00727835">
      <w:pPr>
        <w:pStyle w:val="Retraitcorpsdetexte"/>
        <w:rPr>
          <w:rFonts w:asciiTheme="majorHAnsi" w:hAnsiTheme="majorHAnsi"/>
        </w:rPr>
      </w:pPr>
      <w:r w:rsidRPr="00621024">
        <w:rPr>
          <w:rFonts w:asciiTheme="majorHAnsi" w:hAnsiTheme="majorHAnsi"/>
          <w:noProof/>
        </w:rPr>
        <w:drawing>
          <wp:inline distT="0" distB="0" distL="0" distR="0" wp14:anchorId="1151D605" wp14:editId="5EB7ED02">
            <wp:extent cx="3501162" cy="2639188"/>
            <wp:effectExtent l="0" t="0" r="4445" b="8890"/>
            <wp:docPr id="1024887627" name="Image 1" descr="Une image contenant capture d’écran, carré,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7627" name="Image 1" descr="Une image contenant capture d’écran, carré, Rectangle, Plan&#10;&#10;Description générée automatiquement"/>
                    <pic:cNvPicPr/>
                  </pic:nvPicPr>
                  <pic:blipFill>
                    <a:blip r:embed="rId17"/>
                    <a:stretch>
                      <a:fillRect/>
                    </a:stretch>
                  </pic:blipFill>
                  <pic:spPr>
                    <a:xfrm>
                      <a:off x="0" y="0"/>
                      <a:ext cx="3514750" cy="2649430"/>
                    </a:xfrm>
                    <a:prstGeom prst="rect">
                      <a:avLst/>
                    </a:prstGeom>
                  </pic:spPr>
                </pic:pic>
              </a:graphicData>
            </a:graphic>
          </wp:inline>
        </w:drawing>
      </w:r>
    </w:p>
    <w:p w14:paraId="2CB8E759" w14:textId="77777777" w:rsidR="00621024" w:rsidRDefault="00621024" w:rsidP="00727835">
      <w:pPr>
        <w:pStyle w:val="Retraitcorpsdetexte"/>
        <w:rPr>
          <w:rFonts w:asciiTheme="majorHAnsi" w:hAnsiTheme="majorHAnsi"/>
        </w:rPr>
      </w:pPr>
    </w:p>
    <w:p w14:paraId="4B086B5A" w14:textId="77777777" w:rsidR="00621024" w:rsidRDefault="00621024" w:rsidP="00727835">
      <w:pPr>
        <w:pStyle w:val="Retraitcorpsdetexte"/>
        <w:rPr>
          <w:rFonts w:asciiTheme="majorHAnsi" w:hAnsiTheme="majorHAnsi"/>
        </w:rPr>
      </w:pPr>
    </w:p>
    <w:p w14:paraId="52A153F9" w14:textId="1D08E97A" w:rsidR="00621024" w:rsidRDefault="00621024" w:rsidP="00727835">
      <w:pPr>
        <w:pStyle w:val="Retraitcorpsdetexte"/>
        <w:rPr>
          <w:rFonts w:asciiTheme="majorHAnsi" w:hAnsiTheme="majorHAnsi"/>
          <w:b/>
          <w:bCs/>
        </w:rPr>
      </w:pPr>
      <w:r w:rsidRPr="00621024">
        <w:rPr>
          <w:rFonts w:asciiTheme="majorHAnsi" w:hAnsiTheme="majorHAnsi"/>
          <w:b/>
          <w:bCs/>
        </w:rPr>
        <w:t>Bureaux</w:t>
      </w:r>
    </w:p>
    <w:p w14:paraId="4A6CAD56" w14:textId="7A76D810" w:rsidR="00621024" w:rsidRPr="00621024" w:rsidRDefault="00621024" w:rsidP="00727835">
      <w:pPr>
        <w:pStyle w:val="Retraitcorpsdetexte"/>
        <w:rPr>
          <w:rFonts w:asciiTheme="majorHAnsi" w:hAnsiTheme="majorHAnsi"/>
          <w:b/>
          <w:bCs/>
        </w:rPr>
      </w:pPr>
      <w:r w:rsidRPr="00621024">
        <w:rPr>
          <w:rFonts w:asciiTheme="majorHAnsi" w:hAnsiTheme="majorHAnsi"/>
          <w:b/>
          <w:bCs/>
          <w:noProof/>
        </w:rPr>
        <w:lastRenderedPageBreak/>
        <w:drawing>
          <wp:inline distT="0" distB="0" distL="0" distR="0" wp14:anchorId="3C4BC85C" wp14:editId="6CD56909">
            <wp:extent cx="3890893" cy="2893503"/>
            <wp:effectExtent l="0" t="0" r="0" b="2540"/>
            <wp:docPr id="703878280" name="Image 1" descr="Une image contenant capture d’écran, carré, Rectangl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8280" name="Image 1" descr="Une image contenant capture d’écran, carré, Rectangle, Parallèle&#10;&#10;Description générée automatiquement"/>
                    <pic:cNvPicPr/>
                  </pic:nvPicPr>
                  <pic:blipFill>
                    <a:blip r:embed="rId18"/>
                    <a:stretch>
                      <a:fillRect/>
                    </a:stretch>
                  </pic:blipFill>
                  <pic:spPr>
                    <a:xfrm>
                      <a:off x="0" y="0"/>
                      <a:ext cx="3898784" cy="2899371"/>
                    </a:xfrm>
                    <a:prstGeom prst="rect">
                      <a:avLst/>
                    </a:prstGeom>
                  </pic:spPr>
                </pic:pic>
              </a:graphicData>
            </a:graphic>
          </wp:inline>
        </w:drawing>
      </w:r>
    </w:p>
    <w:p w14:paraId="7DDF3ED3" w14:textId="7C3F5D4A" w:rsidR="00EE6872" w:rsidRPr="00CD7A39" w:rsidRDefault="00EE6872" w:rsidP="00EE6872">
      <w:pPr>
        <w:pStyle w:val="Titre2"/>
      </w:pPr>
      <w:r w:rsidRPr="00CD7A39">
        <w:t>Construction</w:t>
      </w:r>
    </w:p>
    <w:p w14:paraId="4310F2CC" w14:textId="3B27C00E" w:rsidR="00EE6872" w:rsidRPr="00CD7A39" w:rsidRDefault="00EE6872" w:rsidP="00EE6872">
      <w:pPr>
        <w:pStyle w:val="Titre3"/>
        <w:rPr>
          <w:b/>
          <w:bCs w:val="0"/>
        </w:rPr>
      </w:pPr>
      <w:r w:rsidRPr="00CD7A39">
        <w:rPr>
          <w:b/>
          <w:bCs w:val="0"/>
        </w:rPr>
        <w:t>Bureau 4</w:t>
      </w:r>
      <w:r w:rsidRPr="00CD7A39">
        <w:rPr>
          <w:b/>
          <w:bCs w:val="0"/>
          <w:vertAlign w:val="superscript"/>
        </w:rPr>
        <w:t>ème</w:t>
      </w:r>
      <w:r w:rsidRPr="00CD7A39">
        <w:rPr>
          <w:b/>
          <w:bCs w:val="0"/>
        </w:rPr>
        <w:t xml:space="preserve"> étage</w:t>
      </w:r>
    </w:p>
    <w:p w14:paraId="28C5CA3B" w14:textId="36945D67" w:rsidR="00EE6872" w:rsidRPr="00CD7A39" w:rsidRDefault="000011DE" w:rsidP="00EE6872">
      <w:pPr>
        <w:pStyle w:val="Retraitcorpsdetexte3"/>
        <w:rPr>
          <w:rFonts w:asciiTheme="majorHAnsi" w:hAnsiTheme="majorHAnsi"/>
          <w:b/>
          <w:bCs/>
        </w:rPr>
      </w:pPr>
      <w:r w:rsidRPr="00CD7A39">
        <w:rPr>
          <w:rFonts w:asciiTheme="majorHAnsi" w:hAnsiTheme="majorHAnsi"/>
          <w:b/>
          <w:bCs/>
        </w:rPr>
        <w:t>Photo du plan :</w:t>
      </w:r>
    </w:p>
    <w:p w14:paraId="6D1442C0" w14:textId="351378AF" w:rsidR="000011DE" w:rsidRPr="00CD7A39" w:rsidRDefault="000011DE" w:rsidP="00EE6872">
      <w:pPr>
        <w:pStyle w:val="Retraitcorpsdetexte3"/>
        <w:rPr>
          <w:rFonts w:asciiTheme="majorHAnsi" w:hAnsiTheme="majorHAnsi"/>
        </w:rPr>
      </w:pPr>
      <w:r w:rsidRPr="00CD7A39">
        <w:rPr>
          <w:rFonts w:asciiTheme="majorHAnsi" w:hAnsiTheme="majorHAnsi"/>
          <w:noProof/>
        </w:rPr>
        <w:drawing>
          <wp:inline distT="0" distB="0" distL="0" distR="0" wp14:anchorId="4709B2D5" wp14:editId="2116BB06">
            <wp:extent cx="3257550" cy="364640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1088" cy="3650362"/>
                    </a:xfrm>
                    <a:prstGeom prst="rect">
                      <a:avLst/>
                    </a:prstGeom>
                  </pic:spPr>
                </pic:pic>
              </a:graphicData>
            </a:graphic>
          </wp:inline>
        </w:drawing>
      </w:r>
    </w:p>
    <w:p w14:paraId="3E46A917" w14:textId="0DA92C46" w:rsidR="000011DE" w:rsidRPr="00CD7A39" w:rsidRDefault="000011DE" w:rsidP="00EE6872">
      <w:pPr>
        <w:pStyle w:val="Retraitcorpsdetexte3"/>
        <w:rPr>
          <w:rFonts w:asciiTheme="majorHAnsi" w:hAnsiTheme="majorHAnsi"/>
          <w:b/>
          <w:bCs/>
        </w:rPr>
      </w:pPr>
      <w:r w:rsidRPr="00CD7A39">
        <w:rPr>
          <w:rFonts w:asciiTheme="majorHAnsi" w:hAnsiTheme="majorHAnsi"/>
          <w:b/>
          <w:bCs/>
        </w:rPr>
        <w:t>Photo en 3d :</w:t>
      </w:r>
    </w:p>
    <w:p w14:paraId="578FCC01" w14:textId="3920E5A2" w:rsidR="000011DE" w:rsidRPr="00CD7A39" w:rsidRDefault="000011DE" w:rsidP="00EE6872">
      <w:pPr>
        <w:pStyle w:val="Retraitcorpsdetexte3"/>
        <w:rPr>
          <w:rFonts w:asciiTheme="majorHAnsi" w:hAnsiTheme="majorHAnsi"/>
          <w:b/>
          <w:bCs/>
        </w:rPr>
      </w:pPr>
      <w:r w:rsidRPr="00CD7A39">
        <w:rPr>
          <w:rFonts w:asciiTheme="majorHAnsi" w:hAnsiTheme="majorHAnsi"/>
          <w:b/>
          <w:bCs/>
          <w:noProof/>
        </w:rPr>
        <w:lastRenderedPageBreak/>
        <w:drawing>
          <wp:inline distT="0" distB="0" distL="0" distR="0" wp14:anchorId="3E163D3C" wp14:editId="206C6AA6">
            <wp:extent cx="4225925" cy="2072427"/>
            <wp:effectExtent l="0" t="0" r="3175"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751" cy="2077736"/>
                    </a:xfrm>
                    <a:prstGeom prst="rect">
                      <a:avLst/>
                    </a:prstGeom>
                  </pic:spPr>
                </pic:pic>
              </a:graphicData>
            </a:graphic>
          </wp:inline>
        </w:drawing>
      </w:r>
    </w:p>
    <w:p w14:paraId="219FA459" w14:textId="7A03E5DC" w:rsidR="000011DE" w:rsidRPr="00CD7A39" w:rsidRDefault="000011DE" w:rsidP="00EE6872">
      <w:pPr>
        <w:pStyle w:val="Retraitcorpsdetexte3"/>
        <w:rPr>
          <w:rFonts w:asciiTheme="majorHAnsi" w:hAnsiTheme="majorHAnsi"/>
        </w:rPr>
      </w:pPr>
      <w:r w:rsidRPr="00CD7A39">
        <w:rPr>
          <w:rFonts w:asciiTheme="majorHAnsi" w:hAnsiTheme="majorHAnsi"/>
        </w:rPr>
        <w:t>J’ai perdu du temps à chercher l’aquarium et des chaises adapté</w:t>
      </w:r>
      <w:r w:rsidR="006D1AAE">
        <w:rPr>
          <w:rFonts w:asciiTheme="majorHAnsi" w:hAnsiTheme="majorHAnsi"/>
        </w:rPr>
        <w:t xml:space="preserve">, à part </w:t>
      </w:r>
      <w:proofErr w:type="gramStart"/>
      <w:r w:rsidR="006D1AAE">
        <w:rPr>
          <w:rFonts w:asciiTheme="majorHAnsi" w:hAnsiTheme="majorHAnsi"/>
        </w:rPr>
        <w:t>ca</w:t>
      </w:r>
      <w:proofErr w:type="gramEnd"/>
      <w:r w:rsidR="006D1AAE">
        <w:rPr>
          <w:rFonts w:asciiTheme="majorHAnsi" w:hAnsiTheme="majorHAnsi"/>
        </w:rPr>
        <w:t xml:space="preserve"> cette pièce a été la plus rapide et la plus facile </w:t>
      </w:r>
      <w:proofErr w:type="spellStart"/>
      <w:r w:rsidR="006D1AAE">
        <w:rPr>
          <w:rFonts w:asciiTheme="majorHAnsi" w:hAnsiTheme="majorHAnsi"/>
        </w:rPr>
        <w:t>a</w:t>
      </w:r>
      <w:proofErr w:type="spellEnd"/>
      <w:r w:rsidR="006D1AAE">
        <w:rPr>
          <w:rFonts w:asciiTheme="majorHAnsi" w:hAnsiTheme="majorHAnsi"/>
        </w:rPr>
        <w:t xml:space="preserve"> construire.</w:t>
      </w:r>
    </w:p>
    <w:p w14:paraId="4BB22E76" w14:textId="67457DE0" w:rsidR="000011DE" w:rsidRPr="00CD7A39" w:rsidRDefault="000011DE" w:rsidP="000011DE">
      <w:pPr>
        <w:pStyle w:val="Titre3"/>
        <w:rPr>
          <w:b/>
          <w:bCs w:val="0"/>
        </w:rPr>
      </w:pPr>
      <w:r w:rsidRPr="00CD7A39">
        <w:rPr>
          <w:b/>
          <w:bCs w:val="0"/>
        </w:rPr>
        <w:t>Jardin</w:t>
      </w:r>
    </w:p>
    <w:p w14:paraId="6709DB52" w14:textId="2C8FE85C" w:rsidR="00AC355C" w:rsidRPr="00CD7A39" w:rsidRDefault="00AC355C" w:rsidP="00AC355C">
      <w:pPr>
        <w:pStyle w:val="Retraitcorpsdetexte3"/>
        <w:rPr>
          <w:rFonts w:asciiTheme="majorHAnsi" w:hAnsiTheme="majorHAnsi"/>
          <w:b/>
          <w:bCs/>
        </w:rPr>
      </w:pPr>
      <w:r w:rsidRPr="00CD7A39">
        <w:rPr>
          <w:rFonts w:asciiTheme="majorHAnsi" w:hAnsiTheme="majorHAnsi"/>
          <w:b/>
          <w:bCs/>
        </w:rPr>
        <w:t>Photo du plan</w:t>
      </w:r>
    </w:p>
    <w:p w14:paraId="3783C5D2" w14:textId="6AB198E3" w:rsidR="00AC355C" w:rsidRPr="00CD7A39" w:rsidRDefault="00AC355C" w:rsidP="00AC355C">
      <w:pPr>
        <w:pStyle w:val="Retraitcorpsdetexte3"/>
        <w:rPr>
          <w:rFonts w:asciiTheme="majorHAnsi" w:hAnsiTheme="majorHAnsi"/>
        </w:rPr>
      </w:pPr>
      <w:r w:rsidRPr="00CD7A39">
        <w:rPr>
          <w:rFonts w:asciiTheme="majorHAnsi" w:hAnsiTheme="majorHAnsi"/>
          <w:noProof/>
        </w:rPr>
        <w:drawing>
          <wp:inline distT="0" distB="0" distL="0" distR="0" wp14:anchorId="3A432DD5" wp14:editId="7BAD65FF">
            <wp:extent cx="4333875" cy="3256099"/>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60" cy="3263526"/>
                    </a:xfrm>
                    <a:prstGeom prst="rect">
                      <a:avLst/>
                    </a:prstGeom>
                  </pic:spPr>
                </pic:pic>
              </a:graphicData>
            </a:graphic>
          </wp:inline>
        </w:drawing>
      </w:r>
    </w:p>
    <w:p w14:paraId="1D85D9F7" w14:textId="4799E102" w:rsidR="00AC355C" w:rsidRPr="00CD7A39" w:rsidRDefault="00AC355C" w:rsidP="00AC355C">
      <w:pPr>
        <w:pStyle w:val="Retraitcorpsdetexte3"/>
        <w:ind w:left="0"/>
        <w:rPr>
          <w:rFonts w:asciiTheme="majorHAnsi" w:hAnsiTheme="majorHAnsi"/>
          <w:b/>
          <w:bCs/>
        </w:rPr>
      </w:pPr>
      <w:r w:rsidRPr="00CD7A39">
        <w:rPr>
          <w:rFonts w:asciiTheme="majorHAnsi" w:hAnsiTheme="majorHAnsi"/>
        </w:rPr>
        <w:t xml:space="preserve">                                 </w:t>
      </w:r>
      <w:r w:rsidRPr="00CD7A39">
        <w:rPr>
          <w:rFonts w:asciiTheme="majorHAnsi" w:hAnsiTheme="majorHAnsi"/>
          <w:b/>
          <w:bCs/>
        </w:rPr>
        <w:t>Photo en 3d</w:t>
      </w:r>
    </w:p>
    <w:p w14:paraId="0A4A03AD" w14:textId="0A8D8A62" w:rsidR="00AC355C" w:rsidRPr="00CD7A39" w:rsidRDefault="00AC355C" w:rsidP="00AC355C">
      <w:pPr>
        <w:pStyle w:val="Retraitcorpsdetexte3"/>
        <w:ind w:left="0"/>
        <w:rPr>
          <w:rFonts w:asciiTheme="majorHAnsi" w:hAnsiTheme="majorHAnsi"/>
          <w:b/>
          <w:bCs/>
        </w:rPr>
      </w:pPr>
      <w:r w:rsidRPr="00CD7A39">
        <w:rPr>
          <w:rFonts w:asciiTheme="majorHAnsi" w:hAnsiTheme="majorHAnsi"/>
          <w:b/>
          <w:bCs/>
        </w:rPr>
        <w:lastRenderedPageBreak/>
        <w:t xml:space="preserve">                                 </w:t>
      </w:r>
      <w:r w:rsidRPr="00CD7A39">
        <w:rPr>
          <w:rFonts w:asciiTheme="majorHAnsi" w:hAnsiTheme="majorHAnsi"/>
          <w:b/>
          <w:bCs/>
          <w:noProof/>
        </w:rPr>
        <w:drawing>
          <wp:inline distT="0" distB="0" distL="0" distR="0" wp14:anchorId="73027BB6" wp14:editId="6905D7C5">
            <wp:extent cx="4559300" cy="2410849"/>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4677" cy="2413692"/>
                    </a:xfrm>
                    <a:prstGeom prst="rect">
                      <a:avLst/>
                    </a:prstGeom>
                  </pic:spPr>
                </pic:pic>
              </a:graphicData>
            </a:graphic>
          </wp:inline>
        </w:drawing>
      </w:r>
    </w:p>
    <w:p w14:paraId="14C85819" w14:textId="1B3CFBBB" w:rsidR="00E92431" w:rsidRPr="00CD7A39" w:rsidRDefault="00E92431" w:rsidP="00E92431">
      <w:pPr>
        <w:pStyle w:val="Retraitcorpsdetexte3"/>
        <w:ind w:left="0"/>
        <w:jc w:val="right"/>
        <w:rPr>
          <w:rFonts w:asciiTheme="majorHAnsi" w:hAnsiTheme="majorHAnsi"/>
          <w:b/>
          <w:bCs/>
        </w:rPr>
      </w:pPr>
      <w:r w:rsidRPr="00CD7A39">
        <w:rPr>
          <w:rFonts w:asciiTheme="majorHAnsi" w:hAnsiTheme="majorHAnsi"/>
          <w:b/>
          <w:bCs/>
        </w:rPr>
        <w:t xml:space="preserve">                                 </w:t>
      </w:r>
      <w:r w:rsidRPr="00CD7A39">
        <w:rPr>
          <w:rFonts w:asciiTheme="majorHAnsi" w:hAnsiTheme="majorHAnsi"/>
          <w:b/>
          <w:bCs/>
          <w:noProof/>
        </w:rPr>
        <w:drawing>
          <wp:inline distT="0" distB="0" distL="0" distR="0" wp14:anchorId="01898B0C" wp14:editId="20E56413">
            <wp:extent cx="4728283" cy="15519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4846" cy="1554094"/>
                    </a:xfrm>
                    <a:prstGeom prst="rect">
                      <a:avLst/>
                    </a:prstGeom>
                  </pic:spPr>
                </pic:pic>
              </a:graphicData>
            </a:graphic>
          </wp:inline>
        </w:drawing>
      </w:r>
    </w:p>
    <w:p w14:paraId="34B0FD1D" w14:textId="5CEE7208" w:rsidR="00AC355C" w:rsidRPr="00AE138E" w:rsidRDefault="00AE138E" w:rsidP="00AE138E">
      <w:pPr>
        <w:pStyle w:val="Retraitcorpsdetexte3"/>
        <w:ind w:left="0"/>
        <w:jc w:val="center"/>
        <w:rPr>
          <w:rFonts w:asciiTheme="majorHAnsi" w:hAnsiTheme="majorHAnsi"/>
        </w:rPr>
      </w:pPr>
      <w:r>
        <w:rPr>
          <w:rFonts w:asciiTheme="majorHAnsi" w:hAnsiTheme="majorHAnsi"/>
        </w:rPr>
        <w:t xml:space="preserve">                     </w:t>
      </w:r>
      <w:r w:rsidRPr="00AE138E">
        <w:rPr>
          <w:rFonts w:asciiTheme="majorHAnsi" w:hAnsiTheme="majorHAnsi"/>
        </w:rPr>
        <w:t>Cette pièce est la plus dure est la plus longue que j’ai construite, j</w:t>
      </w:r>
      <w:r w:rsidR="00AC355C" w:rsidRPr="00AE138E">
        <w:rPr>
          <w:rFonts w:asciiTheme="majorHAnsi" w:hAnsiTheme="majorHAnsi"/>
        </w:rPr>
        <w:t>’ai pris d</w:t>
      </w:r>
      <w:r>
        <w:rPr>
          <w:rFonts w:asciiTheme="majorHAnsi" w:hAnsiTheme="majorHAnsi"/>
        </w:rPr>
        <w:t xml:space="preserve">u </w:t>
      </w:r>
      <w:r w:rsidR="00AC355C" w:rsidRPr="00AE138E">
        <w:rPr>
          <w:rFonts w:asciiTheme="majorHAnsi" w:hAnsiTheme="majorHAnsi"/>
        </w:rPr>
        <w:t>temps à trouver le but de foo</w:t>
      </w:r>
      <w:r w:rsidRPr="00AE138E">
        <w:rPr>
          <w:rFonts w:asciiTheme="majorHAnsi" w:hAnsiTheme="majorHAnsi"/>
        </w:rPr>
        <w:t>t et à trouver et placer la piscine</w:t>
      </w:r>
    </w:p>
    <w:p w14:paraId="052F9344" w14:textId="1E06114C" w:rsidR="00AC355C" w:rsidRPr="00CD7A39" w:rsidRDefault="00E92431" w:rsidP="00E92431">
      <w:pPr>
        <w:pStyle w:val="Titre3"/>
        <w:rPr>
          <w:b/>
          <w:bCs w:val="0"/>
        </w:rPr>
      </w:pPr>
      <w:r w:rsidRPr="00CD7A39">
        <w:rPr>
          <w:b/>
          <w:bCs w:val="0"/>
        </w:rPr>
        <w:t>Parking</w:t>
      </w:r>
    </w:p>
    <w:p w14:paraId="465F0590" w14:textId="6B8278D7" w:rsidR="00E92431" w:rsidRPr="00CD7A39" w:rsidRDefault="00E92431" w:rsidP="00E92431">
      <w:pPr>
        <w:pStyle w:val="Retraitcorpsdetexte3"/>
        <w:rPr>
          <w:rFonts w:asciiTheme="majorHAnsi" w:hAnsiTheme="majorHAnsi"/>
          <w:b/>
          <w:bCs/>
        </w:rPr>
      </w:pPr>
      <w:r w:rsidRPr="00CD7A39">
        <w:rPr>
          <w:rFonts w:asciiTheme="majorHAnsi" w:hAnsiTheme="majorHAnsi"/>
          <w:b/>
          <w:bCs/>
        </w:rPr>
        <w:t>Photo du plan</w:t>
      </w:r>
    </w:p>
    <w:p w14:paraId="067F7676" w14:textId="65C9E53D" w:rsidR="00E92431" w:rsidRPr="00CD7A39" w:rsidRDefault="00E92431" w:rsidP="00E92431">
      <w:pPr>
        <w:pStyle w:val="Retraitcorpsdetexte3"/>
        <w:rPr>
          <w:rFonts w:asciiTheme="majorHAnsi" w:hAnsiTheme="majorHAnsi"/>
          <w:b/>
          <w:bCs/>
        </w:rPr>
      </w:pPr>
      <w:r w:rsidRPr="00CD7A39">
        <w:rPr>
          <w:rFonts w:asciiTheme="majorHAnsi" w:hAnsiTheme="majorHAnsi"/>
          <w:b/>
          <w:bCs/>
          <w:noProof/>
        </w:rPr>
        <w:drawing>
          <wp:inline distT="0" distB="0" distL="0" distR="0" wp14:anchorId="0D6C519F" wp14:editId="52D5AC2A">
            <wp:extent cx="4159250" cy="3098114"/>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3306" cy="3101136"/>
                    </a:xfrm>
                    <a:prstGeom prst="rect">
                      <a:avLst/>
                    </a:prstGeom>
                  </pic:spPr>
                </pic:pic>
              </a:graphicData>
            </a:graphic>
          </wp:inline>
        </w:drawing>
      </w:r>
    </w:p>
    <w:p w14:paraId="68DDEFC0" w14:textId="57A7AA33" w:rsidR="00E92431" w:rsidRPr="00CD7A39" w:rsidRDefault="00E92431" w:rsidP="00E92431">
      <w:pPr>
        <w:pStyle w:val="Retraitcorpsdetexte3"/>
        <w:rPr>
          <w:rFonts w:asciiTheme="majorHAnsi" w:hAnsiTheme="majorHAnsi"/>
          <w:b/>
          <w:bCs/>
        </w:rPr>
      </w:pPr>
      <w:r w:rsidRPr="00CD7A39">
        <w:rPr>
          <w:rFonts w:asciiTheme="majorHAnsi" w:hAnsiTheme="majorHAnsi"/>
        </w:rPr>
        <w:t>Le</w:t>
      </w:r>
      <w:r w:rsidRPr="00CD7A39">
        <w:rPr>
          <w:rFonts w:asciiTheme="majorHAnsi" w:hAnsiTheme="majorHAnsi"/>
          <w:b/>
          <w:bCs/>
        </w:rPr>
        <w:t xml:space="preserve"> </w:t>
      </w:r>
      <w:r w:rsidRPr="00CD7A39">
        <w:rPr>
          <w:rFonts w:asciiTheme="majorHAnsi" w:hAnsiTheme="majorHAnsi"/>
        </w:rPr>
        <w:t>parking à été long à réaliser</w:t>
      </w:r>
    </w:p>
    <w:p w14:paraId="7209D909" w14:textId="0BBF1859" w:rsidR="00E92431" w:rsidRPr="00CD7A39" w:rsidRDefault="00E92431" w:rsidP="00E92431">
      <w:pPr>
        <w:pStyle w:val="Retraitcorpsdetexte3"/>
        <w:rPr>
          <w:rFonts w:asciiTheme="majorHAnsi" w:hAnsiTheme="majorHAnsi"/>
          <w:b/>
          <w:bCs/>
        </w:rPr>
      </w:pPr>
      <w:r w:rsidRPr="00CD7A39">
        <w:rPr>
          <w:rFonts w:asciiTheme="majorHAnsi" w:hAnsiTheme="majorHAnsi"/>
          <w:b/>
          <w:bCs/>
        </w:rPr>
        <w:t>Photo en 3d</w:t>
      </w:r>
    </w:p>
    <w:p w14:paraId="6E7B1B67" w14:textId="77777777" w:rsidR="00E92431" w:rsidRPr="00CD7A39" w:rsidRDefault="00E92431" w:rsidP="00E92431">
      <w:pPr>
        <w:pStyle w:val="Retraitcorpsdetexte3"/>
        <w:rPr>
          <w:rFonts w:asciiTheme="majorHAnsi" w:hAnsiTheme="majorHAnsi"/>
          <w:b/>
          <w:bCs/>
        </w:rPr>
      </w:pPr>
    </w:p>
    <w:p w14:paraId="71AD00F9" w14:textId="005A008B" w:rsidR="00E92431" w:rsidRPr="00CD7A39" w:rsidRDefault="00E92431" w:rsidP="00E92431">
      <w:pPr>
        <w:pStyle w:val="Retraitcorpsdetexte3"/>
        <w:rPr>
          <w:rFonts w:asciiTheme="majorHAnsi" w:hAnsiTheme="majorHAnsi"/>
          <w:b/>
          <w:bCs/>
        </w:rPr>
      </w:pPr>
      <w:r w:rsidRPr="00CD7A39">
        <w:rPr>
          <w:rFonts w:asciiTheme="majorHAnsi" w:hAnsiTheme="majorHAnsi"/>
          <w:b/>
          <w:bCs/>
          <w:noProof/>
        </w:rPr>
        <w:drawing>
          <wp:inline distT="0" distB="0" distL="0" distR="0" wp14:anchorId="17D37E9C" wp14:editId="707CE139">
            <wp:extent cx="4311650" cy="2505701"/>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3903" cy="2512822"/>
                    </a:xfrm>
                    <a:prstGeom prst="rect">
                      <a:avLst/>
                    </a:prstGeom>
                  </pic:spPr>
                </pic:pic>
              </a:graphicData>
            </a:graphic>
          </wp:inline>
        </w:drawing>
      </w:r>
    </w:p>
    <w:p w14:paraId="0895244E" w14:textId="4A3866C4" w:rsidR="00E92431" w:rsidRPr="00CD7A39" w:rsidRDefault="00AE138E" w:rsidP="00AE138E">
      <w:pPr>
        <w:pStyle w:val="Retraitcorpsdetexte3"/>
        <w:ind w:left="0"/>
        <w:jc w:val="right"/>
        <w:rPr>
          <w:rFonts w:asciiTheme="majorHAnsi" w:hAnsiTheme="majorHAnsi"/>
        </w:rPr>
      </w:pPr>
      <w:r>
        <w:rPr>
          <w:rFonts w:asciiTheme="majorHAnsi" w:hAnsiTheme="majorHAnsi"/>
        </w:rPr>
        <w:t xml:space="preserve">                              Le parking est la 2</w:t>
      </w:r>
      <w:r w:rsidRPr="00AE138E">
        <w:rPr>
          <w:rFonts w:asciiTheme="majorHAnsi" w:hAnsiTheme="majorHAnsi"/>
          <w:vertAlign w:val="superscript"/>
        </w:rPr>
        <w:t>ème</w:t>
      </w:r>
      <w:r>
        <w:rPr>
          <w:rFonts w:asciiTheme="majorHAnsi" w:hAnsiTheme="majorHAnsi"/>
        </w:rPr>
        <w:t xml:space="preserve"> construction qui m’a pris le plus de temps, mais c’est aussi celle qui m’a le plus </w:t>
      </w:r>
      <w:proofErr w:type="spellStart"/>
      <w:r>
        <w:rPr>
          <w:rFonts w:asciiTheme="majorHAnsi" w:hAnsiTheme="majorHAnsi"/>
        </w:rPr>
        <w:t>ennuier</w:t>
      </w:r>
      <w:proofErr w:type="spellEnd"/>
      <w:r>
        <w:rPr>
          <w:rFonts w:asciiTheme="majorHAnsi" w:hAnsiTheme="majorHAnsi"/>
        </w:rPr>
        <w:t>, c’était très répétitif et pas très intéressant</w:t>
      </w:r>
    </w:p>
    <w:p w14:paraId="129ED8D2" w14:textId="04EB1F33" w:rsidR="00AC355C" w:rsidRPr="00CD7A39" w:rsidRDefault="00AC355C" w:rsidP="00AC355C">
      <w:pPr>
        <w:pStyle w:val="Retraitcorpsdetexte3"/>
        <w:ind w:left="0"/>
        <w:rPr>
          <w:rFonts w:asciiTheme="majorHAnsi" w:hAnsiTheme="majorHAnsi"/>
          <w:b/>
          <w:bCs/>
        </w:rPr>
      </w:pPr>
    </w:p>
    <w:p w14:paraId="0F84003C" w14:textId="24E07466" w:rsidR="00AC355C" w:rsidRDefault="00AE138E" w:rsidP="00AE138E">
      <w:pPr>
        <w:pStyle w:val="Titre3"/>
        <w:rPr>
          <w:b/>
          <w:bCs w:val="0"/>
        </w:rPr>
      </w:pPr>
      <w:r w:rsidRPr="00AE138E">
        <w:rPr>
          <w:b/>
          <w:bCs w:val="0"/>
        </w:rPr>
        <w:t>Toit</w:t>
      </w:r>
    </w:p>
    <w:p w14:paraId="540E167F" w14:textId="13BA103A" w:rsidR="00AE138E" w:rsidRPr="00AE138E" w:rsidRDefault="00AE138E" w:rsidP="00AE138E">
      <w:pPr>
        <w:pStyle w:val="Retraitcorpsdetexte3"/>
        <w:rPr>
          <w:b/>
          <w:bCs/>
        </w:rPr>
      </w:pPr>
      <w:r w:rsidRPr="00AE138E">
        <w:rPr>
          <w:b/>
          <w:bCs/>
        </w:rPr>
        <w:t>Photo en 2d</w:t>
      </w:r>
    </w:p>
    <w:p w14:paraId="761F99EA" w14:textId="0E01B784" w:rsidR="00AE138E" w:rsidRDefault="00AE138E" w:rsidP="00AE138E">
      <w:pPr>
        <w:pStyle w:val="Retraitcorpsdetexte3"/>
      </w:pPr>
      <w:r w:rsidRPr="00AE138E">
        <w:rPr>
          <w:noProof/>
        </w:rPr>
        <w:drawing>
          <wp:inline distT="0" distB="0" distL="0" distR="0" wp14:anchorId="72E9F108" wp14:editId="1E10678D">
            <wp:extent cx="4590609" cy="3427014"/>
            <wp:effectExtent l="0" t="0" r="635" b="2540"/>
            <wp:docPr id="1904448544" name="Image 1" descr="Une image contenant capture d’écran, Rectangle, carr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8544" name="Image 1" descr="Une image contenant capture d’écran, Rectangle, carré, ligne&#10;&#10;Description générée automatiquement"/>
                    <pic:cNvPicPr/>
                  </pic:nvPicPr>
                  <pic:blipFill>
                    <a:blip r:embed="rId26"/>
                    <a:stretch>
                      <a:fillRect/>
                    </a:stretch>
                  </pic:blipFill>
                  <pic:spPr>
                    <a:xfrm>
                      <a:off x="0" y="0"/>
                      <a:ext cx="4602167" cy="3435642"/>
                    </a:xfrm>
                    <a:prstGeom prst="rect">
                      <a:avLst/>
                    </a:prstGeom>
                  </pic:spPr>
                </pic:pic>
              </a:graphicData>
            </a:graphic>
          </wp:inline>
        </w:drawing>
      </w:r>
    </w:p>
    <w:p w14:paraId="683B80D3" w14:textId="2F1D475B" w:rsidR="00AE138E" w:rsidRDefault="00AE138E" w:rsidP="00AE138E">
      <w:pPr>
        <w:pStyle w:val="Retraitcorpsdetexte3"/>
        <w:rPr>
          <w:b/>
          <w:bCs/>
        </w:rPr>
      </w:pPr>
      <w:r w:rsidRPr="00AE138E">
        <w:rPr>
          <w:b/>
          <w:bCs/>
        </w:rPr>
        <w:t>Photo en 3d</w:t>
      </w:r>
    </w:p>
    <w:p w14:paraId="0F1FC1CF" w14:textId="52259E9B" w:rsidR="00AE138E" w:rsidRDefault="007B42AE" w:rsidP="00AE138E">
      <w:pPr>
        <w:pStyle w:val="Retraitcorpsdetexte3"/>
        <w:rPr>
          <w:b/>
          <w:bCs/>
        </w:rPr>
      </w:pPr>
      <w:r w:rsidRPr="007B42AE">
        <w:rPr>
          <w:b/>
          <w:bCs/>
          <w:noProof/>
        </w:rPr>
        <w:lastRenderedPageBreak/>
        <w:drawing>
          <wp:inline distT="0" distB="0" distL="0" distR="0" wp14:anchorId="08428BFC" wp14:editId="0E6DF989">
            <wp:extent cx="5019979" cy="2309633"/>
            <wp:effectExtent l="0" t="0" r="9525" b="0"/>
            <wp:docPr id="1741063137" name="Image 1" descr="Une image contenant capture d’écran, Rectangl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63137" name="Image 1" descr="Une image contenant capture d’écran, Rectangle, bâtiment&#10;&#10;Description générée automatiquement"/>
                    <pic:cNvPicPr/>
                  </pic:nvPicPr>
                  <pic:blipFill>
                    <a:blip r:embed="rId27"/>
                    <a:stretch>
                      <a:fillRect/>
                    </a:stretch>
                  </pic:blipFill>
                  <pic:spPr>
                    <a:xfrm>
                      <a:off x="0" y="0"/>
                      <a:ext cx="5026003" cy="2312405"/>
                    </a:xfrm>
                    <a:prstGeom prst="rect">
                      <a:avLst/>
                    </a:prstGeom>
                  </pic:spPr>
                </pic:pic>
              </a:graphicData>
            </a:graphic>
          </wp:inline>
        </w:drawing>
      </w:r>
    </w:p>
    <w:p w14:paraId="343FEE38" w14:textId="2AD9AA78" w:rsidR="007B42AE" w:rsidRPr="00AE138E" w:rsidRDefault="007B42AE" w:rsidP="00AE138E">
      <w:pPr>
        <w:pStyle w:val="Retraitcorpsdetexte3"/>
        <w:rPr>
          <w:b/>
          <w:bCs/>
        </w:rPr>
      </w:pPr>
      <w:r>
        <w:rPr>
          <w:b/>
          <w:bCs/>
        </w:rPr>
        <w:t xml:space="preserve">Le toit est la partie que </w:t>
      </w:r>
      <w:proofErr w:type="spellStart"/>
      <w:r>
        <w:rPr>
          <w:b/>
          <w:bCs/>
        </w:rPr>
        <w:t>kj’ai</w:t>
      </w:r>
      <w:proofErr w:type="spellEnd"/>
      <w:r>
        <w:rPr>
          <w:b/>
          <w:bCs/>
        </w:rPr>
        <w:t xml:space="preserve"> préférer à construire, c’était simple, amusant et </w:t>
      </w:r>
      <w:proofErr w:type="spellStart"/>
      <w:r>
        <w:rPr>
          <w:b/>
          <w:bCs/>
        </w:rPr>
        <w:t>passionant</w:t>
      </w:r>
      <w:proofErr w:type="spellEnd"/>
      <w:r>
        <w:rPr>
          <w:b/>
          <w:bCs/>
        </w:rPr>
        <w:t xml:space="preserve"> en même temps, je n’ai eu aucun mal à tout construire.</w:t>
      </w:r>
    </w:p>
    <w:p w14:paraId="3E5775CE" w14:textId="77777777" w:rsidR="007F30AE" w:rsidRPr="00CD7A39" w:rsidRDefault="007F30AE" w:rsidP="008E53F9">
      <w:pPr>
        <w:pStyle w:val="Titre1"/>
      </w:pPr>
      <w:bookmarkStart w:id="25" w:name="_Toc532179966"/>
      <w:bookmarkStart w:id="26" w:name="_Toc165969650"/>
      <w:bookmarkStart w:id="27" w:name="_Toc128323776"/>
      <w:r w:rsidRPr="00CD7A39">
        <w:t>Tests</w:t>
      </w:r>
      <w:bookmarkEnd w:id="25"/>
      <w:bookmarkEnd w:id="26"/>
      <w:bookmarkEnd w:id="27"/>
    </w:p>
    <w:p w14:paraId="3C4F266B" w14:textId="77777777" w:rsidR="005C1848" w:rsidRPr="00CD7A39" w:rsidRDefault="005C1848" w:rsidP="008E53F9">
      <w:pPr>
        <w:pStyle w:val="Titre2"/>
      </w:pPr>
      <w:bookmarkStart w:id="28" w:name="_Toc128323777"/>
      <w:bookmarkStart w:id="29" w:name="_Toc532179968"/>
      <w:bookmarkStart w:id="30" w:name="_Toc165969652"/>
      <w:bookmarkStart w:id="31" w:name="_Ref308525868"/>
      <w:r w:rsidRPr="00CD7A39">
        <w:t>Stratégie de test</w:t>
      </w:r>
      <w:bookmarkEnd w:id="28"/>
    </w:p>
    <w:p w14:paraId="613C3AB8" w14:textId="77777777" w:rsidR="00CD7A39" w:rsidRPr="00CD7A39" w:rsidRDefault="00CD7A39" w:rsidP="00CD7A39">
      <w:pPr>
        <w:pStyle w:val="NormalWeb"/>
        <w:rPr>
          <w:rFonts w:asciiTheme="majorHAnsi" w:hAnsiTheme="majorHAnsi" w:cs="Segoe UI"/>
          <w:sz w:val="21"/>
          <w:szCs w:val="21"/>
        </w:rPr>
      </w:pPr>
      <w:r w:rsidRPr="00CD7A39">
        <w:rPr>
          <w:rFonts w:asciiTheme="majorHAnsi" w:hAnsiTheme="majorHAnsi" w:cs="Segoe UI"/>
          <w:sz w:val="21"/>
          <w:szCs w:val="21"/>
        </w:rPr>
        <w:t xml:space="preserve">Les tests sont effectués par Nicola Golaz, Dioussé Gomis et Eliott Scherrer pendant chaque sprint </w:t>
      </w:r>
      <w:proofErr w:type="spellStart"/>
      <w:r w:rsidRPr="00CD7A39">
        <w:rPr>
          <w:rFonts w:asciiTheme="majorHAnsi" w:hAnsiTheme="majorHAnsi" w:cs="Segoe UI"/>
          <w:sz w:val="21"/>
          <w:szCs w:val="21"/>
        </w:rPr>
        <w:t>review</w:t>
      </w:r>
      <w:proofErr w:type="spellEnd"/>
      <w:r w:rsidRPr="00CD7A39">
        <w:rPr>
          <w:rFonts w:asciiTheme="majorHAnsi" w:hAnsiTheme="majorHAnsi" w:cs="Segoe UI"/>
          <w:sz w:val="21"/>
          <w:szCs w:val="21"/>
        </w:rPr>
        <w:t xml:space="preserve"> en utilisant les user story (tests) précédemment crée sur </w:t>
      </w:r>
      <w:proofErr w:type="spellStart"/>
      <w:r w:rsidRPr="00CD7A39">
        <w:rPr>
          <w:rFonts w:asciiTheme="majorHAnsi" w:hAnsiTheme="majorHAnsi" w:cs="Segoe UI"/>
          <w:sz w:val="21"/>
          <w:szCs w:val="21"/>
        </w:rPr>
        <w:t>iceScrum</w:t>
      </w:r>
      <w:proofErr w:type="spellEnd"/>
      <w:r w:rsidRPr="00CD7A39">
        <w:rPr>
          <w:rFonts w:asciiTheme="majorHAnsi" w:hAnsiTheme="majorHAnsi" w:cs="Segoe UI"/>
          <w:sz w:val="21"/>
          <w:szCs w:val="21"/>
        </w:rPr>
        <w:t>. Les tests sont réaliser dans la salle n-501 avec trois ordinateurs Windows 10 et Sweethome3d. Les tests sont vérifiés en regardant la construction et en vérifiant qu’elle correspond au test, grâce à « </w:t>
      </w:r>
      <w:proofErr w:type="spellStart"/>
      <w:r w:rsidRPr="00CD7A39">
        <w:rPr>
          <w:rFonts w:asciiTheme="majorHAnsi" w:hAnsiTheme="majorHAnsi" w:cs="Segoe UI"/>
          <w:sz w:val="21"/>
          <w:szCs w:val="21"/>
        </w:rPr>
        <w:t>IceTools</w:t>
      </w:r>
      <w:proofErr w:type="spellEnd"/>
      <w:r w:rsidRPr="00CD7A39">
        <w:rPr>
          <w:rFonts w:asciiTheme="majorHAnsi" w:hAnsiTheme="majorHAnsi" w:cs="Segoe UI"/>
          <w:sz w:val="21"/>
          <w:szCs w:val="21"/>
        </w:rPr>
        <w:t> ».</w:t>
      </w:r>
    </w:p>
    <w:p w14:paraId="195ACA71" w14:textId="77777777" w:rsidR="00CD7A39" w:rsidRPr="00CD7A39" w:rsidRDefault="00CD7A39" w:rsidP="00CD7A39">
      <w:pPr>
        <w:pStyle w:val="Retraitcorpsdetexte"/>
        <w:rPr>
          <w:rFonts w:asciiTheme="majorHAnsi" w:hAnsiTheme="majorHAnsi"/>
        </w:rPr>
      </w:pPr>
    </w:p>
    <w:p w14:paraId="620040CE" w14:textId="77777777" w:rsidR="007F30AE" w:rsidRDefault="007F30AE" w:rsidP="008E53F9">
      <w:pPr>
        <w:pStyle w:val="Titre2"/>
      </w:pPr>
      <w:bookmarkStart w:id="32" w:name="_Toc128323778"/>
      <w:r w:rsidRPr="00CD7A39">
        <w:t>Dossier des tests</w:t>
      </w:r>
      <w:bookmarkEnd w:id="29"/>
      <w:bookmarkEnd w:id="30"/>
      <w:bookmarkEnd w:id="31"/>
      <w:bookmarkEnd w:id="32"/>
    </w:p>
    <w:p w14:paraId="7A0844BF" w14:textId="77777777" w:rsidR="001D1C43" w:rsidRDefault="001D1C43" w:rsidP="001D1C43">
      <w:pPr>
        <w:pStyle w:val="Titre3"/>
      </w:pPr>
      <w:r>
        <w:t>Sprint 1</w:t>
      </w:r>
    </w:p>
    <w:p w14:paraId="2A42565D" w14:textId="77777777" w:rsidR="001D1C43" w:rsidRDefault="001D1C43" w:rsidP="001D1C43">
      <w:pPr>
        <w:pStyle w:val="Titre3"/>
      </w:pPr>
      <w:r>
        <w:t>Sprint 2</w:t>
      </w:r>
    </w:p>
    <w:p w14:paraId="4DF80048" w14:textId="77777777" w:rsidR="001D1C43" w:rsidRDefault="001D1C43" w:rsidP="001D1C43">
      <w:pPr>
        <w:pStyle w:val="Titre3"/>
      </w:pPr>
      <w:r>
        <w:t>Sprint 3</w:t>
      </w:r>
    </w:p>
    <w:p w14:paraId="3E2FA379" w14:textId="77777777" w:rsidR="001D1C43" w:rsidRDefault="001D1C43" w:rsidP="001D1C43">
      <w:pPr>
        <w:pStyle w:val="Titre4"/>
      </w:pPr>
      <w:r>
        <w:t>Jardin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36"/>
        <w:gridCol w:w="6090"/>
        <w:gridCol w:w="534"/>
      </w:tblGrid>
      <w:tr w:rsidR="001D1C43" w14:paraId="276C37BC" w14:textId="77777777" w:rsidTr="002E5726">
        <w:tblPrEx>
          <w:tblCellMar>
            <w:top w:w="0" w:type="dxa"/>
            <w:bottom w:w="0" w:type="dxa"/>
          </w:tblCellMar>
        </w:tblPrEx>
        <w:tc>
          <w:tcPr>
            <w:tcW w:w="0" w:type="auto"/>
          </w:tcPr>
          <w:p w14:paraId="449F2037" w14:textId="77777777" w:rsidR="001D1C43" w:rsidRDefault="001D1C43" w:rsidP="002E5726">
            <w:r>
              <w:t>Piscine</w:t>
            </w:r>
          </w:p>
        </w:tc>
        <w:tc>
          <w:tcPr>
            <w:tcW w:w="0" w:type="auto"/>
          </w:tcPr>
          <w:p w14:paraId="27A3ADDB" w14:textId="77777777" w:rsidR="001D1C43" w:rsidRDefault="001D1C43" w:rsidP="002E5726">
            <w:r>
              <w:t>Au nord du jardin, il y a une piscine.</w:t>
            </w:r>
          </w:p>
        </w:tc>
        <w:tc>
          <w:tcPr>
            <w:tcW w:w="0" w:type="auto"/>
          </w:tcPr>
          <w:p w14:paraId="4D517629" w14:textId="77777777" w:rsidR="001D1C43" w:rsidRDefault="001D1C43" w:rsidP="002E5726">
            <w:r>
              <w:t>OK</w:t>
            </w:r>
          </w:p>
          <w:p w14:paraId="492EE74C" w14:textId="77777777" w:rsidR="001D1C43" w:rsidRDefault="001D1C43" w:rsidP="002E5726">
            <w:r>
              <w:t>4 Mar</w:t>
            </w:r>
          </w:p>
        </w:tc>
      </w:tr>
      <w:tr w:rsidR="001D1C43" w14:paraId="1B227639" w14:textId="77777777" w:rsidTr="002E5726">
        <w:tblPrEx>
          <w:tblCellMar>
            <w:top w:w="0" w:type="dxa"/>
            <w:bottom w:w="0" w:type="dxa"/>
          </w:tblCellMar>
        </w:tblPrEx>
        <w:tc>
          <w:tcPr>
            <w:tcW w:w="0" w:type="auto"/>
          </w:tcPr>
          <w:p w14:paraId="7DA2FB10" w14:textId="77777777" w:rsidR="001D1C43" w:rsidRDefault="001D1C43" w:rsidP="002E5726">
            <w:r>
              <w:t>Dimensions piscine</w:t>
            </w:r>
          </w:p>
        </w:tc>
        <w:tc>
          <w:tcPr>
            <w:tcW w:w="0" w:type="auto"/>
          </w:tcPr>
          <w:p w14:paraId="708697DC" w14:textId="77777777" w:rsidR="001D1C43" w:rsidRDefault="001D1C43" w:rsidP="002E5726">
            <w:r>
              <w:t>Quand je mesure les dimensions de la piscine, je trouve 1300x2500x300cm</w:t>
            </w:r>
          </w:p>
        </w:tc>
        <w:tc>
          <w:tcPr>
            <w:tcW w:w="0" w:type="auto"/>
          </w:tcPr>
          <w:p w14:paraId="767CC748" w14:textId="77777777" w:rsidR="001D1C43" w:rsidRDefault="001D1C43" w:rsidP="002E5726">
            <w:r>
              <w:t>OK</w:t>
            </w:r>
          </w:p>
          <w:p w14:paraId="2BF618CF" w14:textId="77777777" w:rsidR="001D1C43" w:rsidRDefault="001D1C43" w:rsidP="002E5726">
            <w:r>
              <w:t>4 Mar</w:t>
            </w:r>
          </w:p>
        </w:tc>
      </w:tr>
      <w:tr w:rsidR="001D1C43" w14:paraId="3722A83E" w14:textId="77777777" w:rsidTr="002E5726">
        <w:tblPrEx>
          <w:tblCellMar>
            <w:top w:w="0" w:type="dxa"/>
            <w:bottom w:w="0" w:type="dxa"/>
          </w:tblCellMar>
        </w:tblPrEx>
        <w:tc>
          <w:tcPr>
            <w:tcW w:w="0" w:type="auto"/>
          </w:tcPr>
          <w:p w14:paraId="141E24F4" w14:textId="77777777" w:rsidR="001D1C43" w:rsidRDefault="001D1C43" w:rsidP="002E5726">
            <w:r>
              <w:t>Barbecue</w:t>
            </w:r>
          </w:p>
        </w:tc>
        <w:tc>
          <w:tcPr>
            <w:tcW w:w="0" w:type="auto"/>
          </w:tcPr>
          <w:p w14:paraId="637C599D" w14:textId="77777777" w:rsidR="001D1C43" w:rsidRDefault="001D1C43" w:rsidP="002E5726">
            <w:r>
              <w:t>Au sud du jardin, il y a 3 barbecues noir.</w:t>
            </w:r>
          </w:p>
        </w:tc>
        <w:tc>
          <w:tcPr>
            <w:tcW w:w="0" w:type="auto"/>
          </w:tcPr>
          <w:p w14:paraId="3486C5FC" w14:textId="77777777" w:rsidR="001D1C43" w:rsidRDefault="001D1C43" w:rsidP="002E5726">
            <w:r>
              <w:t>OK</w:t>
            </w:r>
          </w:p>
          <w:p w14:paraId="3166283E" w14:textId="77777777" w:rsidR="001D1C43" w:rsidRDefault="001D1C43" w:rsidP="002E5726">
            <w:r>
              <w:t>4 Mar</w:t>
            </w:r>
          </w:p>
        </w:tc>
      </w:tr>
      <w:tr w:rsidR="001D1C43" w14:paraId="154A531F" w14:textId="77777777" w:rsidTr="002E5726">
        <w:tblPrEx>
          <w:tblCellMar>
            <w:top w:w="0" w:type="dxa"/>
            <w:bottom w:w="0" w:type="dxa"/>
          </w:tblCellMar>
        </w:tblPrEx>
        <w:tc>
          <w:tcPr>
            <w:tcW w:w="0" w:type="auto"/>
          </w:tcPr>
          <w:p w14:paraId="479D2492" w14:textId="77777777" w:rsidR="001D1C43" w:rsidRDefault="001D1C43" w:rsidP="002E5726">
            <w:r>
              <w:t>Trampoline</w:t>
            </w:r>
          </w:p>
        </w:tc>
        <w:tc>
          <w:tcPr>
            <w:tcW w:w="0" w:type="auto"/>
          </w:tcPr>
          <w:p w14:paraId="7290CAE7" w14:textId="77777777" w:rsidR="001D1C43" w:rsidRDefault="001D1C43" w:rsidP="002E5726">
            <w:r>
              <w:t>A l'est du jardin, il y a un trampoline</w:t>
            </w:r>
          </w:p>
        </w:tc>
        <w:tc>
          <w:tcPr>
            <w:tcW w:w="0" w:type="auto"/>
          </w:tcPr>
          <w:p w14:paraId="37C50644" w14:textId="77777777" w:rsidR="001D1C43" w:rsidRDefault="001D1C43" w:rsidP="002E5726">
            <w:r>
              <w:t>OK</w:t>
            </w:r>
          </w:p>
          <w:p w14:paraId="1C8E2C68" w14:textId="77777777" w:rsidR="001D1C43" w:rsidRDefault="001D1C43" w:rsidP="002E5726">
            <w:r>
              <w:t>4 Mar</w:t>
            </w:r>
          </w:p>
        </w:tc>
      </w:tr>
      <w:tr w:rsidR="001D1C43" w14:paraId="44BCE4CC" w14:textId="77777777" w:rsidTr="002E5726">
        <w:tblPrEx>
          <w:tblCellMar>
            <w:top w:w="0" w:type="dxa"/>
            <w:bottom w:w="0" w:type="dxa"/>
          </w:tblCellMar>
        </w:tblPrEx>
        <w:tc>
          <w:tcPr>
            <w:tcW w:w="0" w:type="auto"/>
          </w:tcPr>
          <w:p w14:paraId="5F638EB9" w14:textId="77777777" w:rsidR="001D1C43" w:rsidRDefault="001D1C43" w:rsidP="002E5726">
            <w:r>
              <w:t>Dimensions trampoline</w:t>
            </w:r>
          </w:p>
        </w:tc>
        <w:tc>
          <w:tcPr>
            <w:tcW w:w="0" w:type="auto"/>
          </w:tcPr>
          <w:p w14:paraId="09672D78" w14:textId="77777777" w:rsidR="001D1C43" w:rsidRDefault="001D1C43" w:rsidP="002E5726">
            <w:r>
              <w:t>Quand je mesure les dimensions du trampoline, je trouve 600x600x150cm</w:t>
            </w:r>
          </w:p>
        </w:tc>
        <w:tc>
          <w:tcPr>
            <w:tcW w:w="0" w:type="auto"/>
          </w:tcPr>
          <w:p w14:paraId="56481B66" w14:textId="77777777" w:rsidR="001D1C43" w:rsidRDefault="001D1C43" w:rsidP="002E5726">
            <w:r>
              <w:t>OK</w:t>
            </w:r>
          </w:p>
          <w:p w14:paraId="27500AD9" w14:textId="77777777" w:rsidR="001D1C43" w:rsidRDefault="001D1C43" w:rsidP="002E5726">
            <w:r>
              <w:t>4 Mar</w:t>
            </w:r>
          </w:p>
        </w:tc>
      </w:tr>
      <w:tr w:rsidR="001D1C43" w14:paraId="3922AB0B" w14:textId="77777777" w:rsidTr="002E5726">
        <w:tblPrEx>
          <w:tblCellMar>
            <w:top w:w="0" w:type="dxa"/>
            <w:bottom w:w="0" w:type="dxa"/>
          </w:tblCellMar>
        </w:tblPrEx>
        <w:tc>
          <w:tcPr>
            <w:tcW w:w="0" w:type="auto"/>
          </w:tcPr>
          <w:p w14:paraId="1DA24845" w14:textId="77777777" w:rsidR="001D1C43" w:rsidRDefault="001D1C43" w:rsidP="002E5726">
            <w:r>
              <w:t>Voiture de golf</w:t>
            </w:r>
          </w:p>
        </w:tc>
        <w:tc>
          <w:tcPr>
            <w:tcW w:w="0" w:type="auto"/>
          </w:tcPr>
          <w:p w14:paraId="75BB3097" w14:textId="77777777" w:rsidR="001D1C43" w:rsidRDefault="001D1C43" w:rsidP="002E5726">
            <w:r>
              <w:t>A l'ouest du jardin, il y a une voiturette</w:t>
            </w:r>
          </w:p>
        </w:tc>
        <w:tc>
          <w:tcPr>
            <w:tcW w:w="0" w:type="auto"/>
          </w:tcPr>
          <w:p w14:paraId="29441388" w14:textId="77777777" w:rsidR="001D1C43" w:rsidRDefault="001D1C43" w:rsidP="002E5726">
            <w:r>
              <w:t>OK</w:t>
            </w:r>
          </w:p>
          <w:p w14:paraId="33AE19DB" w14:textId="77777777" w:rsidR="001D1C43" w:rsidRDefault="001D1C43" w:rsidP="002E5726">
            <w:r>
              <w:lastRenderedPageBreak/>
              <w:t>4 Mar</w:t>
            </w:r>
          </w:p>
        </w:tc>
      </w:tr>
      <w:tr w:rsidR="001D1C43" w14:paraId="5CC0F765" w14:textId="77777777" w:rsidTr="002E5726">
        <w:tblPrEx>
          <w:tblCellMar>
            <w:top w:w="0" w:type="dxa"/>
            <w:bottom w:w="0" w:type="dxa"/>
          </w:tblCellMar>
        </w:tblPrEx>
        <w:tc>
          <w:tcPr>
            <w:tcW w:w="0" w:type="auto"/>
          </w:tcPr>
          <w:p w14:paraId="02089F97" w14:textId="77777777" w:rsidR="001D1C43" w:rsidRDefault="001D1C43" w:rsidP="002E5726">
            <w:r>
              <w:lastRenderedPageBreak/>
              <w:t>Dimensions jardin</w:t>
            </w:r>
          </w:p>
        </w:tc>
        <w:tc>
          <w:tcPr>
            <w:tcW w:w="0" w:type="auto"/>
          </w:tcPr>
          <w:p w14:paraId="1FDF0820" w14:textId="77777777" w:rsidR="001D1C43" w:rsidRDefault="001D1C43" w:rsidP="002E5726">
            <w:r>
              <w:t>Quand je mesure le jardin, il fait 4000x3000 et est délimité par des murs</w:t>
            </w:r>
          </w:p>
        </w:tc>
        <w:tc>
          <w:tcPr>
            <w:tcW w:w="0" w:type="auto"/>
          </w:tcPr>
          <w:p w14:paraId="4A4763CE" w14:textId="77777777" w:rsidR="001D1C43" w:rsidRDefault="001D1C43" w:rsidP="002E5726">
            <w:r>
              <w:t>OK</w:t>
            </w:r>
          </w:p>
          <w:p w14:paraId="2FCCBED0" w14:textId="77777777" w:rsidR="001D1C43" w:rsidRDefault="001D1C43" w:rsidP="002E5726">
            <w:r>
              <w:t>4 Mar</w:t>
            </w:r>
          </w:p>
        </w:tc>
      </w:tr>
      <w:tr w:rsidR="001D1C43" w14:paraId="415A331F" w14:textId="77777777" w:rsidTr="002E5726">
        <w:tblPrEx>
          <w:tblCellMar>
            <w:top w:w="0" w:type="dxa"/>
            <w:bottom w:w="0" w:type="dxa"/>
          </w:tblCellMar>
        </w:tblPrEx>
        <w:tc>
          <w:tcPr>
            <w:tcW w:w="0" w:type="auto"/>
          </w:tcPr>
          <w:p w14:paraId="71DFC29E" w14:textId="77777777" w:rsidR="001D1C43" w:rsidRDefault="001D1C43" w:rsidP="002E5726">
            <w:r>
              <w:t>Personne sur voiture de golf</w:t>
            </w:r>
          </w:p>
        </w:tc>
        <w:tc>
          <w:tcPr>
            <w:tcW w:w="0" w:type="auto"/>
          </w:tcPr>
          <w:p w14:paraId="303A1AF0" w14:textId="77777777" w:rsidR="001D1C43" w:rsidRDefault="001D1C43" w:rsidP="002E5726">
            <w:r>
              <w:t xml:space="preserve">A </w:t>
            </w:r>
            <w:proofErr w:type="spellStart"/>
            <w:r>
              <w:t>coté</w:t>
            </w:r>
            <w:proofErr w:type="spellEnd"/>
            <w:r>
              <w:t xml:space="preserve"> de la voiture, il y a quelqu'un d'assis sur une chaise</w:t>
            </w:r>
          </w:p>
        </w:tc>
        <w:tc>
          <w:tcPr>
            <w:tcW w:w="0" w:type="auto"/>
          </w:tcPr>
          <w:p w14:paraId="402846A0" w14:textId="77777777" w:rsidR="001D1C43" w:rsidRDefault="001D1C43" w:rsidP="002E5726">
            <w:r>
              <w:t>OK</w:t>
            </w:r>
          </w:p>
          <w:p w14:paraId="642A2F01" w14:textId="77777777" w:rsidR="001D1C43" w:rsidRDefault="001D1C43" w:rsidP="002E5726">
            <w:r>
              <w:t>4 Mar</w:t>
            </w:r>
          </w:p>
        </w:tc>
      </w:tr>
      <w:tr w:rsidR="001D1C43" w14:paraId="3F630208" w14:textId="77777777" w:rsidTr="002E5726">
        <w:tblPrEx>
          <w:tblCellMar>
            <w:top w:w="0" w:type="dxa"/>
            <w:bottom w:w="0" w:type="dxa"/>
          </w:tblCellMar>
        </w:tblPrEx>
        <w:tc>
          <w:tcPr>
            <w:tcW w:w="0" w:type="auto"/>
          </w:tcPr>
          <w:p w14:paraId="3C680C78" w14:textId="77777777" w:rsidR="001D1C43" w:rsidRDefault="001D1C43" w:rsidP="002E5726">
            <w:r>
              <w:t>Lumières de sol</w:t>
            </w:r>
          </w:p>
        </w:tc>
        <w:tc>
          <w:tcPr>
            <w:tcW w:w="0" w:type="auto"/>
          </w:tcPr>
          <w:p w14:paraId="7EB33A1F" w14:textId="77777777" w:rsidR="001D1C43" w:rsidRDefault="001D1C43" w:rsidP="002E5726">
            <w:r>
              <w:t>En haut des murs du jardin, il y a des petites lumières</w:t>
            </w:r>
          </w:p>
        </w:tc>
        <w:tc>
          <w:tcPr>
            <w:tcW w:w="0" w:type="auto"/>
          </w:tcPr>
          <w:p w14:paraId="3CC9B1FF" w14:textId="77777777" w:rsidR="001D1C43" w:rsidRDefault="001D1C43" w:rsidP="002E5726">
            <w:r>
              <w:t>OK</w:t>
            </w:r>
          </w:p>
          <w:p w14:paraId="20BE4B7F" w14:textId="77777777" w:rsidR="001D1C43" w:rsidRDefault="001D1C43" w:rsidP="002E5726">
            <w:r>
              <w:t>4 Mar</w:t>
            </w:r>
          </w:p>
        </w:tc>
      </w:tr>
      <w:tr w:rsidR="001D1C43" w14:paraId="6F4B2416" w14:textId="77777777" w:rsidTr="002E5726">
        <w:tblPrEx>
          <w:tblCellMar>
            <w:top w:w="0" w:type="dxa"/>
            <w:bottom w:w="0" w:type="dxa"/>
          </w:tblCellMar>
        </w:tblPrEx>
        <w:tc>
          <w:tcPr>
            <w:tcW w:w="0" w:type="auto"/>
          </w:tcPr>
          <w:p w14:paraId="5451BDE7" w14:textId="77777777" w:rsidR="001D1C43" w:rsidRDefault="001D1C43" w:rsidP="002E5726">
            <w:r>
              <w:t>Emplacement</w:t>
            </w:r>
          </w:p>
        </w:tc>
        <w:tc>
          <w:tcPr>
            <w:tcW w:w="0" w:type="auto"/>
          </w:tcPr>
          <w:p w14:paraId="5EEF2E51" w14:textId="77777777" w:rsidR="001D1C43" w:rsidRDefault="001D1C43" w:rsidP="002E5726">
            <w:r>
              <w:t>A l'extérieur de l'immeuble, le jardin est au sud.</w:t>
            </w:r>
          </w:p>
        </w:tc>
        <w:tc>
          <w:tcPr>
            <w:tcW w:w="0" w:type="auto"/>
          </w:tcPr>
          <w:p w14:paraId="18D0CCBE" w14:textId="77777777" w:rsidR="001D1C43" w:rsidRDefault="001D1C43" w:rsidP="002E5726">
            <w:r>
              <w:t>OK</w:t>
            </w:r>
          </w:p>
          <w:p w14:paraId="1D4B5D68" w14:textId="77777777" w:rsidR="001D1C43" w:rsidRDefault="001D1C43" w:rsidP="002E5726">
            <w:r>
              <w:t>4 Mar</w:t>
            </w:r>
          </w:p>
        </w:tc>
      </w:tr>
      <w:tr w:rsidR="001D1C43" w14:paraId="013287D8" w14:textId="77777777" w:rsidTr="002E5726">
        <w:tblPrEx>
          <w:tblCellMar>
            <w:top w:w="0" w:type="dxa"/>
            <w:bottom w:w="0" w:type="dxa"/>
          </w:tblCellMar>
        </w:tblPrEx>
        <w:tc>
          <w:tcPr>
            <w:tcW w:w="0" w:type="auto"/>
          </w:tcPr>
          <w:p w14:paraId="30B460DF" w14:textId="77777777" w:rsidR="001D1C43" w:rsidRDefault="001D1C43" w:rsidP="002E5726">
            <w:r>
              <w:t>Table</w:t>
            </w:r>
          </w:p>
        </w:tc>
        <w:tc>
          <w:tcPr>
            <w:tcW w:w="0" w:type="auto"/>
          </w:tcPr>
          <w:p w14:paraId="12F50EAD" w14:textId="77777777" w:rsidR="001D1C43" w:rsidRDefault="001D1C43" w:rsidP="002E5726">
            <w:r>
              <w:t xml:space="preserve">En face des </w:t>
            </w:r>
            <w:proofErr w:type="spellStart"/>
            <w:r>
              <w:t>bbq</w:t>
            </w:r>
            <w:proofErr w:type="spellEnd"/>
            <w:r>
              <w:t xml:space="preserve"> il y a une table blanche et 6 chaises autour.</w:t>
            </w:r>
          </w:p>
        </w:tc>
        <w:tc>
          <w:tcPr>
            <w:tcW w:w="0" w:type="auto"/>
          </w:tcPr>
          <w:p w14:paraId="5E40B725" w14:textId="77777777" w:rsidR="001D1C43" w:rsidRDefault="001D1C43" w:rsidP="002E5726">
            <w:r>
              <w:t>OK</w:t>
            </w:r>
          </w:p>
          <w:p w14:paraId="73BEFE66" w14:textId="77777777" w:rsidR="001D1C43" w:rsidRDefault="001D1C43" w:rsidP="002E5726">
            <w:r>
              <w:t>4 Mar</w:t>
            </w:r>
          </w:p>
        </w:tc>
      </w:tr>
      <w:tr w:rsidR="001D1C43" w14:paraId="5AE7AB8C" w14:textId="77777777" w:rsidTr="002E5726">
        <w:tblPrEx>
          <w:tblCellMar>
            <w:top w:w="0" w:type="dxa"/>
            <w:bottom w:w="0" w:type="dxa"/>
          </w:tblCellMar>
        </w:tblPrEx>
        <w:tc>
          <w:tcPr>
            <w:tcW w:w="0" w:type="auto"/>
          </w:tcPr>
          <w:p w14:paraId="0A921575" w14:textId="77777777" w:rsidR="001D1C43" w:rsidRDefault="001D1C43" w:rsidP="002E5726">
            <w:r>
              <w:t>Abri</w:t>
            </w:r>
          </w:p>
        </w:tc>
        <w:tc>
          <w:tcPr>
            <w:tcW w:w="0" w:type="auto"/>
          </w:tcPr>
          <w:p w14:paraId="214DCE86" w14:textId="77777777" w:rsidR="001D1C43" w:rsidRDefault="001D1C43" w:rsidP="002E5726">
            <w:r>
              <w:t>Au le sud-est au coin il y a un abri de jardin</w:t>
            </w:r>
          </w:p>
        </w:tc>
        <w:tc>
          <w:tcPr>
            <w:tcW w:w="0" w:type="auto"/>
          </w:tcPr>
          <w:p w14:paraId="40F89F51" w14:textId="77777777" w:rsidR="001D1C43" w:rsidRDefault="001D1C43" w:rsidP="002E5726">
            <w:r>
              <w:t>OK</w:t>
            </w:r>
          </w:p>
          <w:p w14:paraId="1D04C433" w14:textId="77777777" w:rsidR="001D1C43" w:rsidRDefault="001D1C43" w:rsidP="002E5726">
            <w:r>
              <w:t>4 Mar</w:t>
            </w:r>
          </w:p>
        </w:tc>
      </w:tr>
      <w:tr w:rsidR="001D1C43" w14:paraId="0A66356B" w14:textId="77777777" w:rsidTr="002E5726">
        <w:tblPrEx>
          <w:tblCellMar>
            <w:top w:w="0" w:type="dxa"/>
            <w:bottom w:w="0" w:type="dxa"/>
          </w:tblCellMar>
        </w:tblPrEx>
        <w:tc>
          <w:tcPr>
            <w:tcW w:w="0" w:type="auto"/>
          </w:tcPr>
          <w:p w14:paraId="04ACFD98" w14:textId="77777777" w:rsidR="001D1C43" w:rsidRDefault="001D1C43" w:rsidP="002E5726">
            <w:r>
              <w:t>Abri</w:t>
            </w:r>
          </w:p>
        </w:tc>
        <w:tc>
          <w:tcPr>
            <w:tcW w:w="0" w:type="auto"/>
          </w:tcPr>
          <w:p w14:paraId="7B895AA0" w14:textId="77777777" w:rsidR="001D1C43" w:rsidRDefault="001D1C43" w:rsidP="002E5726">
            <w:proofErr w:type="spellStart"/>
            <w:r>
              <w:t>Au dessus</w:t>
            </w:r>
            <w:proofErr w:type="spellEnd"/>
            <w:r>
              <w:t xml:space="preserve"> des table il y a un abri </w:t>
            </w:r>
            <w:proofErr w:type="gramStart"/>
            <w:r>
              <w:t>anti pluie</w:t>
            </w:r>
            <w:proofErr w:type="gramEnd"/>
            <w:r>
              <w:t>.</w:t>
            </w:r>
          </w:p>
        </w:tc>
        <w:tc>
          <w:tcPr>
            <w:tcW w:w="0" w:type="auto"/>
          </w:tcPr>
          <w:p w14:paraId="5F66A4FC" w14:textId="77777777" w:rsidR="001D1C43" w:rsidRDefault="001D1C43" w:rsidP="002E5726">
            <w:r>
              <w:t>OK</w:t>
            </w:r>
          </w:p>
          <w:p w14:paraId="7FD430EF" w14:textId="77777777" w:rsidR="001D1C43" w:rsidRDefault="001D1C43" w:rsidP="002E5726">
            <w:r>
              <w:t>4 Mar</w:t>
            </w:r>
          </w:p>
        </w:tc>
      </w:tr>
      <w:tr w:rsidR="001D1C43" w14:paraId="399EC9FD" w14:textId="77777777" w:rsidTr="002E5726">
        <w:tblPrEx>
          <w:tblCellMar>
            <w:top w:w="0" w:type="dxa"/>
            <w:bottom w:w="0" w:type="dxa"/>
          </w:tblCellMar>
        </w:tblPrEx>
        <w:tc>
          <w:tcPr>
            <w:tcW w:w="0" w:type="auto"/>
          </w:tcPr>
          <w:p w14:paraId="0E1BEF44" w14:textId="77777777" w:rsidR="001D1C43" w:rsidRDefault="001D1C43" w:rsidP="002E5726">
            <w:r>
              <w:t>But de foot</w:t>
            </w:r>
          </w:p>
        </w:tc>
        <w:tc>
          <w:tcPr>
            <w:tcW w:w="0" w:type="auto"/>
          </w:tcPr>
          <w:p w14:paraId="60B6A951" w14:textId="77777777" w:rsidR="001D1C43" w:rsidRDefault="001D1C43" w:rsidP="002E5726">
            <w:r>
              <w:t xml:space="preserve">A </w:t>
            </w:r>
            <w:proofErr w:type="spellStart"/>
            <w:r>
              <w:t>coté</w:t>
            </w:r>
            <w:proofErr w:type="spellEnd"/>
            <w:r>
              <w:t xml:space="preserve"> du trampoline il y a un but de foot.</w:t>
            </w:r>
          </w:p>
        </w:tc>
        <w:tc>
          <w:tcPr>
            <w:tcW w:w="0" w:type="auto"/>
          </w:tcPr>
          <w:p w14:paraId="5A8A694F" w14:textId="77777777" w:rsidR="001D1C43" w:rsidRDefault="001D1C43" w:rsidP="002E5726">
            <w:r>
              <w:t>OK</w:t>
            </w:r>
          </w:p>
          <w:p w14:paraId="0AF6D039" w14:textId="77777777" w:rsidR="001D1C43" w:rsidRDefault="001D1C43" w:rsidP="002E5726">
            <w:r>
              <w:t>4 Mar</w:t>
            </w:r>
          </w:p>
        </w:tc>
      </w:tr>
    </w:tbl>
    <w:p w14:paraId="1BB7B9FE" w14:textId="77777777" w:rsidR="001D1C43" w:rsidRDefault="001D1C43" w:rsidP="001D1C43">
      <w:pPr>
        <w:pStyle w:val="Titre4"/>
      </w:pPr>
      <w:r>
        <w:t>Salle de jeu</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89"/>
        <w:gridCol w:w="6721"/>
        <w:gridCol w:w="550"/>
      </w:tblGrid>
      <w:tr w:rsidR="001D1C43" w14:paraId="79BF320E" w14:textId="77777777" w:rsidTr="002E5726">
        <w:tblPrEx>
          <w:tblCellMar>
            <w:top w:w="0" w:type="dxa"/>
            <w:bottom w:w="0" w:type="dxa"/>
          </w:tblCellMar>
        </w:tblPrEx>
        <w:tc>
          <w:tcPr>
            <w:tcW w:w="0" w:type="auto"/>
          </w:tcPr>
          <w:p w14:paraId="7266F8E5" w14:textId="77777777" w:rsidR="001D1C43" w:rsidRDefault="001D1C43" w:rsidP="002E5726">
            <w:r>
              <w:t>Emplacement</w:t>
            </w:r>
          </w:p>
        </w:tc>
        <w:tc>
          <w:tcPr>
            <w:tcW w:w="0" w:type="auto"/>
          </w:tcPr>
          <w:p w14:paraId="73676F29" w14:textId="77777777" w:rsidR="001D1C43" w:rsidRDefault="001D1C43" w:rsidP="002E5726">
            <w:r>
              <w:t>La salle de jeu se trouve au 1ère étage du bâtiment</w:t>
            </w:r>
          </w:p>
        </w:tc>
        <w:tc>
          <w:tcPr>
            <w:tcW w:w="0" w:type="auto"/>
          </w:tcPr>
          <w:p w14:paraId="62206F67" w14:textId="77777777" w:rsidR="001D1C43" w:rsidRDefault="001D1C43" w:rsidP="002E5726">
            <w:r>
              <w:t>OK</w:t>
            </w:r>
          </w:p>
          <w:p w14:paraId="115EB7D5" w14:textId="77777777" w:rsidR="001D1C43" w:rsidRDefault="001D1C43" w:rsidP="002E5726">
            <w:r>
              <w:t xml:space="preserve">26 </w:t>
            </w:r>
            <w:proofErr w:type="spellStart"/>
            <w:r>
              <w:t>Feb</w:t>
            </w:r>
            <w:proofErr w:type="spellEnd"/>
          </w:p>
        </w:tc>
      </w:tr>
      <w:tr w:rsidR="001D1C43" w14:paraId="747073BB" w14:textId="77777777" w:rsidTr="002E5726">
        <w:tblPrEx>
          <w:tblCellMar>
            <w:top w:w="0" w:type="dxa"/>
            <w:bottom w:w="0" w:type="dxa"/>
          </w:tblCellMar>
        </w:tblPrEx>
        <w:tc>
          <w:tcPr>
            <w:tcW w:w="0" w:type="auto"/>
          </w:tcPr>
          <w:p w14:paraId="36F02E76" w14:textId="77777777" w:rsidR="001D1C43" w:rsidRDefault="001D1C43" w:rsidP="002E5726">
            <w:r>
              <w:t>Taille de la pièce</w:t>
            </w:r>
          </w:p>
        </w:tc>
        <w:tc>
          <w:tcPr>
            <w:tcW w:w="0" w:type="auto"/>
          </w:tcPr>
          <w:p w14:paraId="37332395" w14:textId="77777777" w:rsidR="001D1C43" w:rsidRDefault="001D1C43" w:rsidP="002E5726">
            <w:r>
              <w:t>La salle fait tout l'étage</w:t>
            </w:r>
          </w:p>
        </w:tc>
        <w:tc>
          <w:tcPr>
            <w:tcW w:w="0" w:type="auto"/>
          </w:tcPr>
          <w:p w14:paraId="3FE8E63E" w14:textId="77777777" w:rsidR="001D1C43" w:rsidRDefault="001D1C43" w:rsidP="002E5726">
            <w:r>
              <w:t>OK</w:t>
            </w:r>
          </w:p>
          <w:p w14:paraId="64D5AD91" w14:textId="77777777" w:rsidR="001D1C43" w:rsidRDefault="001D1C43" w:rsidP="002E5726">
            <w:r>
              <w:t xml:space="preserve">26 </w:t>
            </w:r>
            <w:proofErr w:type="spellStart"/>
            <w:r>
              <w:t>Feb</w:t>
            </w:r>
            <w:proofErr w:type="spellEnd"/>
          </w:p>
        </w:tc>
      </w:tr>
      <w:tr w:rsidR="001D1C43" w14:paraId="2A0A49B9" w14:textId="77777777" w:rsidTr="002E5726">
        <w:tblPrEx>
          <w:tblCellMar>
            <w:top w:w="0" w:type="dxa"/>
            <w:bottom w:w="0" w:type="dxa"/>
          </w:tblCellMar>
        </w:tblPrEx>
        <w:tc>
          <w:tcPr>
            <w:tcW w:w="0" w:type="auto"/>
          </w:tcPr>
          <w:p w14:paraId="1914C7E5" w14:textId="77777777" w:rsidR="001D1C43" w:rsidRDefault="001D1C43" w:rsidP="002E5726">
            <w:r>
              <w:t>Bureau</w:t>
            </w:r>
          </w:p>
        </w:tc>
        <w:tc>
          <w:tcPr>
            <w:tcW w:w="0" w:type="auto"/>
          </w:tcPr>
          <w:p w14:paraId="4D455284" w14:textId="77777777" w:rsidR="001D1C43" w:rsidRDefault="001D1C43" w:rsidP="002E5726">
            <w:r>
              <w:t>Contre le mur Est, il y a des bureaux de 170x80x100cm en ligne.</w:t>
            </w:r>
          </w:p>
        </w:tc>
        <w:tc>
          <w:tcPr>
            <w:tcW w:w="0" w:type="auto"/>
          </w:tcPr>
          <w:p w14:paraId="777B5FE0" w14:textId="77777777" w:rsidR="001D1C43" w:rsidRDefault="001D1C43" w:rsidP="002E5726">
            <w:r>
              <w:t>OK</w:t>
            </w:r>
          </w:p>
          <w:p w14:paraId="531A10FB" w14:textId="77777777" w:rsidR="001D1C43" w:rsidRDefault="001D1C43" w:rsidP="002E5726">
            <w:r>
              <w:t xml:space="preserve">26 </w:t>
            </w:r>
            <w:proofErr w:type="spellStart"/>
            <w:r>
              <w:t>Feb</w:t>
            </w:r>
            <w:proofErr w:type="spellEnd"/>
          </w:p>
        </w:tc>
      </w:tr>
      <w:tr w:rsidR="001D1C43" w14:paraId="4F7D8644" w14:textId="77777777" w:rsidTr="002E5726">
        <w:tblPrEx>
          <w:tblCellMar>
            <w:top w:w="0" w:type="dxa"/>
            <w:bottom w:w="0" w:type="dxa"/>
          </w:tblCellMar>
        </w:tblPrEx>
        <w:tc>
          <w:tcPr>
            <w:tcW w:w="0" w:type="auto"/>
          </w:tcPr>
          <w:p w14:paraId="67BAFE32" w14:textId="77777777" w:rsidR="001D1C43" w:rsidRDefault="001D1C43" w:rsidP="002E5726">
            <w:r>
              <w:t>Ordinateur</w:t>
            </w:r>
          </w:p>
        </w:tc>
        <w:tc>
          <w:tcPr>
            <w:tcW w:w="0" w:type="auto"/>
          </w:tcPr>
          <w:p w14:paraId="0BB6A2A7" w14:textId="77777777" w:rsidR="001D1C43" w:rsidRDefault="001D1C43" w:rsidP="002E5726">
            <w:r>
              <w:t>Sur tous les bureaux il y a un PC</w:t>
            </w:r>
          </w:p>
        </w:tc>
        <w:tc>
          <w:tcPr>
            <w:tcW w:w="0" w:type="auto"/>
          </w:tcPr>
          <w:p w14:paraId="788A9604" w14:textId="77777777" w:rsidR="001D1C43" w:rsidRDefault="001D1C43" w:rsidP="002E5726">
            <w:r>
              <w:t>OK</w:t>
            </w:r>
          </w:p>
          <w:p w14:paraId="77A9FDE1" w14:textId="77777777" w:rsidR="001D1C43" w:rsidRDefault="001D1C43" w:rsidP="002E5726">
            <w:r>
              <w:t xml:space="preserve">26 </w:t>
            </w:r>
            <w:proofErr w:type="spellStart"/>
            <w:r>
              <w:t>Feb</w:t>
            </w:r>
            <w:proofErr w:type="spellEnd"/>
          </w:p>
        </w:tc>
      </w:tr>
      <w:tr w:rsidR="001D1C43" w14:paraId="24179CAB" w14:textId="77777777" w:rsidTr="002E5726">
        <w:tblPrEx>
          <w:tblCellMar>
            <w:top w:w="0" w:type="dxa"/>
            <w:bottom w:w="0" w:type="dxa"/>
          </w:tblCellMar>
        </w:tblPrEx>
        <w:tc>
          <w:tcPr>
            <w:tcW w:w="0" w:type="auto"/>
          </w:tcPr>
          <w:p w14:paraId="1D94BD57" w14:textId="77777777" w:rsidR="001D1C43" w:rsidRDefault="001D1C43" w:rsidP="002E5726">
            <w:proofErr w:type="spellStart"/>
            <w:r>
              <w:t>Peripherique</w:t>
            </w:r>
            <w:proofErr w:type="spellEnd"/>
          </w:p>
        </w:tc>
        <w:tc>
          <w:tcPr>
            <w:tcW w:w="0" w:type="auto"/>
          </w:tcPr>
          <w:p w14:paraId="6E3075E3" w14:textId="77777777" w:rsidR="001D1C43" w:rsidRDefault="001D1C43" w:rsidP="002E5726">
            <w:r>
              <w:t>Sur chaque bureau, il y a 1 écran,1 souris et 1 clavier</w:t>
            </w:r>
          </w:p>
        </w:tc>
        <w:tc>
          <w:tcPr>
            <w:tcW w:w="0" w:type="auto"/>
          </w:tcPr>
          <w:p w14:paraId="54278A03" w14:textId="77777777" w:rsidR="001D1C43" w:rsidRDefault="001D1C43" w:rsidP="002E5726">
            <w:r>
              <w:t>OK</w:t>
            </w:r>
          </w:p>
          <w:p w14:paraId="0BE67B5F" w14:textId="77777777" w:rsidR="001D1C43" w:rsidRDefault="001D1C43" w:rsidP="002E5726">
            <w:r>
              <w:t xml:space="preserve">26 </w:t>
            </w:r>
            <w:proofErr w:type="spellStart"/>
            <w:r>
              <w:t>Feb</w:t>
            </w:r>
            <w:proofErr w:type="spellEnd"/>
          </w:p>
        </w:tc>
      </w:tr>
      <w:tr w:rsidR="001D1C43" w14:paraId="288FD721" w14:textId="77777777" w:rsidTr="002E5726">
        <w:tblPrEx>
          <w:tblCellMar>
            <w:top w:w="0" w:type="dxa"/>
            <w:bottom w:w="0" w:type="dxa"/>
          </w:tblCellMar>
        </w:tblPrEx>
        <w:tc>
          <w:tcPr>
            <w:tcW w:w="0" w:type="auto"/>
          </w:tcPr>
          <w:p w14:paraId="38E20598" w14:textId="77777777" w:rsidR="001D1C43" w:rsidRDefault="001D1C43" w:rsidP="002E5726">
            <w:r>
              <w:t>Mur</w:t>
            </w:r>
          </w:p>
        </w:tc>
        <w:tc>
          <w:tcPr>
            <w:tcW w:w="0" w:type="auto"/>
          </w:tcPr>
          <w:p w14:paraId="51FD57E8" w14:textId="77777777" w:rsidR="001D1C43" w:rsidRDefault="001D1C43" w:rsidP="002E5726">
            <w:r>
              <w:t>Tous les murs sont en marbre noir</w:t>
            </w:r>
          </w:p>
        </w:tc>
        <w:tc>
          <w:tcPr>
            <w:tcW w:w="0" w:type="auto"/>
          </w:tcPr>
          <w:p w14:paraId="7F224841" w14:textId="77777777" w:rsidR="001D1C43" w:rsidRDefault="001D1C43" w:rsidP="002E5726">
            <w:r>
              <w:t>OK</w:t>
            </w:r>
          </w:p>
          <w:p w14:paraId="613AD1CF" w14:textId="77777777" w:rsidR="001D1C43" w:rsidRDefault="001D1C43" w:rsidP="002E5726">
            <w:r>
              <w:t>4 Mar</w:t>
            </w:r>
          </w:p>
        </w:tc>
      </w:tr>
      <w:tr w:rsidR="001D1C43" w14:paraId="183DE06B" w14:textId="77777777" w:rsidTr="002E5726">
        <w:tblPrEx>
          <w:tblCellMar>
            <w:top w:w="0" w:type="dxa"/>
            <w:bottom w:w="0" w:type="dxa"/>
          </w:tblCellMar>
        </w:tblPrEx>
        <w:tc>
          <w:tcPr>
            <w:tcW w:w="0" w:type="auto"/>
          </w:tcPr>
          <w:p w14:paraId="313CDA2A" w14:textId="77777777" w:rsidR="001D1C43" w:rsidRDefault="001D1C43" w:rsidP="002E5726">
            <w:r>
              <w:t>Flipper</w:t>
            </w:r>
          </w:p>
        </w:tc>
        <w:tc>
          <w:tcPr>
            <w:tcW w:w="0" w:type="auto"/>
          </w:tcPr>
          <w:p w14:paraId="068A5A8C" w14:textId="77777777" w:rsidR="001D1C43" w:rsidRDefault="001D1C43" w:rsidP="002E5726">
            <w:r>
              <w:t>Contre le mur ouest il y a des flippers espacés de 1m chacun.</w:t>
            </w:r>
          </w:p>
        </w:tc>
        <w:tc>
          <w:tcPr>
            <w:tcW w:w="0" w:type="auto"/>
          </w:tcPr>
          <w:p w14:paraId="04C065CF" w14:textId="77777777" w:rsidR="001D1C43" w:rsidRDefault="001D1C43" w:rsidP="002E5726">
            <w:r>
              <w:t>OK</w:t>
            </w:r>
          </w:p>
          <w:p w14:paraId="640E6B79" w14:textId="77777777" w:rsidR="001D1C43" w:rsidRDefault="001D1C43" w:rsidP="002E5726">
            <w:r>
              <w:t>4 Mar</w:t>
            </w:r>
          </w:p>
        </w:tc>
      </w:tr>
      <w:tr w:rsidR="001D1C43" w14:paraId="73EAEDFE" w14:textId="77777777" w:rsidTr="002E5726">
        <w:tblPrEx>
          <w:tblCellMar>
            <w:top w:w="0" w:type="dxa"/>
            <w:bottom w:w="0" w:type="dxa"/>
          </w:tblCellMar>
        </w:tblPrEx>
        <w:tc>
          <w:tcPr>
            <w:tcW w:w="0" w:type="auto"/>
          </w:tcPr>
          <w:p w14:paraId="18D72C16" w14:textId="77777777" w:rsidR="001D1C43" w:rsidRDefault="001D1C43" w:rsidP="002E5726">
            <w:r>
              <w:t>Rideaux</w:t>
            </w:r>
          </w:p>
        </w:tc>
        <w:tc>
          <w:tcPr>
            <w:tcW w:w="0" w:type="auto"/>
          </w:tcPr>
          <w:p w14:paraId="11C2F8D9" w14:textId="77777777" w:rsidR="001D1C43" w:rsidRDefault="001D1C43" w:rsidP="002E5726">
            <w:r>
              <w:t xml:space="preserve">Autour du puits de lumière, il y a </w:t>
            </w:r>
            <w:proofErr w:type="spellStart"/>
            <w:r>
              <w:t>a</w:t>
            </w:r>
            <w:proofErr w:type="spellEnd"/>
            <w:r>
              <w:t xml:space="preserve"> de longs rideaux opaques noirs.</w:t>
            </w:r>
          </w:p>
        </w:tc>
        <w:tc>
          <w:tcPr>
            <w:tcW w:w="0" w:type="auto"/>
          </w:tcPr>
          <w:p w14:paraId="7FD160CA" w14:textId="77777777" w:rsidR="001D1C43" w:rsidRDefault="001D1C43" w:rsidP="002E5726">
            <w:r>
              <w:t>OK</w:t>
            </w:r>
          </w:p>
          <w:p w14:paraId="1E7B1BEC" w14:textId="77777777" w:rsidR="001D1C43" w:rsidRDefault="001D1C43" w:rsidP="002E5726">
            <w:r>
              <w:t>4 Mar</w:t>
            </w:r>
          </w:p>
        </w:tc>
      </w:tr>
      <w:tr w:rsidR="001D1C43" w14:paraId="5541E630" w14:textId="77777777" w:rsidTr="002E5726">
        <w:tblPrEx>
          <w:tblCellMar>
            <w:top w:w="0" w:type="dxa"/>
            <w:bottom w:w="0" w:type="dxa"/>
          </w:tblCellMar>
        </w:tblPrEx>
        <w:tc>
          <w:tcPr>
            <w:tcW w:w="0" w:type="auto"/>
          </w:tcPr>
          <w:p w14:paraId="16B9317F" w14:textId="77777777" w:rsidR="001D1C43" w:rsidRDefault="001D1C43" w:rsidP="002E5726">
            <w:r>
              <w:t>Snacks</w:t>
            </w:r>
          </w:p>
        </w:tc>
        <w:tc>
          <w:tcPr>
            <w:tcW w:w="0" w:type="auto"/>
          </w:tcPr>
          <w:p w14:paraId="59AC914E" w14:textId="77777777" w:rsidR="001D1C43" w:rsidRDefault="001D1C43" w:rsidP="002E5726">
            <w:r>
              <w:t xml:space="preserve">Au nord il y a une table ronde sur laquelle se trouvent </w:t>
            </w:r>
            <w:proofErr w:type="gramStart"/>
            <w:r>
              <w:t>des pizza</w:t>
            </w:r>
            <w:proofErr w:type="gramEnd"/>
            <w:r>
              <w:t>, des boissons, des frites et des hot dog.</w:t>
            </w:r>
          </w:p>
        </w:tc>
        <w:tc>
          <w:tcPr>
            <w:tcW w:w="0" w:type="auto"/>
          </w:tcPr>
          <w:p w14:paraId="4C4F31B4" w14:textId="77777777" w:rsidR="001D1C43" w:rsidRDefault="001D1C43" w:rsidP="002E5726">
            <w:r>
              <w:t>OK</w:t>
            </w:r>
          </w:p>
          <w:p w14:paraId="1532B477" w14:textId="77777777" w:rsidR="001D1C43" w:rsidRDefault="001D1C43" w:rsidP="002E5726">
            <w:r>
              <w:t>4 Mar</w:t>
            </w:r>
          </w:p>
        </w:tc>
      </w:tr>
      <w:tr w:rsidR="001D1C43" w14:paraId="727E47B5" w14:textId="77777777" w:rsidTr="002E5726">
        <w:tblPrEx>
          <w:tblCellMar>
            <w:top w:w="0" w:type="dxa"/>
            <w:bottom w:w="0" w:type="dxa"/>
          </w:tblCellMar>
        </w:tblPrEx>
        <w:tc>
          <w:tcPr>
            <w:tcW w:w="0" w:type="auto"/>
          </w:tcPr>
          <w:p w14:paraId="5C2898AD" w14:textId="77777777" w:rsidR="001D1C43" w:rsidRDefault="001D1C43" w:rsidP="002E5726">
            <w:r>
              <w:lastRenderedPageBreak/>
              <w:t>Chaise</w:t>
            </w:r>
          </w:p>
        </w:tc>
        <w:tc>
          <w:tcPr>
            <w:tcW w:w="0" w:type="auto"/>
          </w:tcPr>
          <w:p w14:paraId="1C760B80" w14:textId="77777777" w:rsidR="001D1C43" w:rsidRDefault="001D1C43" w:rsidP="002E5726">
            <w:r>
              <w:t>Autour de la table il y a 6 chaises</w:t>
            </w:r>
          </w:p>
        </w:tc>
        <w:tc>
          <w:tcPr>
            <w:tcW w:w="0" w:type="auto"/>
          </w:tcPr>
          <w:p w14:paraId="77A4017E" w14:textId="77777777" w:rsidR="001D1C43" w:rsidRDefault="001D1C43" w:rsidP="002E5726">
            <w:r>
              <w:t>OK</w:t>
            </w:r>
          </w:p>
          <w:p w14:paraId="69DA305D" w14:textId="77777777" w:rsidR="001D1C43" w:rsidRDefault="001D1C43" w:rsidP="002E5726">
            <w:r>
              <w:t>4 Mar</w:t>
            </w:r>
          </w:p>
        </w:tc>
      </w:tr>
      <w:tr w:rsidR="001D1C43" w14:paraId="7940FAD5" w14:textId="77777777" w:rsidTr="002E5726">
        <w:tblPrEx>
          <w:tblCellMar>
            <w:top w:w="0" w:type="dxa"/>
            <w:bottom w:w="0" w:type="dxa"/>
          </w:tblCellMar>
        </w:tblPrEx>
        <w:tc>
          <w:tcPr>
            <w:tcW w:w="0" w:type="auto"/>
          </w:tcPr>
          <w:p w14:paraId="7191E87B" w14:textId="77777777" w:rsidR="001D1C43" w:rsidRDefault="001D1C43" w:rsidP="002E5726">
            <w:proofErr w:type="spellStart"/>
            <w:r>
              <w:t>Punching</w:t>
            </w:r>
            <w:proofErr w:type="spellEnd"/>
            <w:r>
              <w:t xml:space="preserve"> </w:t>
            </w:r>
            <w:proofErr w:type="spellStart"/>
            <w:r>
              <w:t>ball</w:t>
            </w:r>
            <w:proofErr w:type="spellEnd"/>
          </w:p>
        </w:tc>
        <w:tc>
          <w:tcPr>
            <w:tcW w:w="0" w:type="auto"/>
          </w:tcPr>
          <w:p w14:paraId="0590AF19" w14:textId="77777777" w:rsidR="001D1C43" w:rsidRDefault="001D1C43" w:rsidP="002E5726">
            <w:r>
              <w:t xml:space="preserve">Au long du mur sud de la pièce, il y a une rangée de 8 </w:t>
            </w:r>
            <w:proofErr w:type="spellStart"/>
            <w:r>
              <w:t>punching</w:t>
            </w:r>
            <w:proofErr w:type="spellEnd"/>
            <w:r>
              <w:t xml:space="preserve"> </w:t>
            </w:r>
            <w:proofErr w:type="spellStart"/>
            <w:r>
              <w:t>ball</w:t>
            </w:r>
            <w:proofErr w:type="spellEnd"/>
            <w:r>
              <w:t>.</w:t>
            </w:r>
          </w:p>
        </w:tc>
        <w:tc>
          <w:tcPr>
            <w:tcW w:w="0" w:type="auto"/>
          </w:tcPr>
          <w:p w14:paraId="1A9A01AA" w14:textId="77777777" w:rsidR="001D1C43" w:rsidRDefault="001D1C43" w:rsidP="002E5726">
            <w:r>
              <w:t>OK</w:t>
            </w:r>
          </w:p>
          <w:p w14:paraId="213E9759" w14:textId="77777777" w:rsidR="001D1C43" w:rsidRDefault="001D1C43" w:rsidP="002E5726">
            <w:r>
              <w:t>4 Mar</w:t>
            </w:r>
          </w:p>
        </w:tc>
      </w:tr>
      <w:tr w:rsidR="001D1C43" w14:paraId="7F9AA335" w14:textId="77777777" w:rsidTr="002E5726">
        <w:tblPrEx>
          <w:tblCellMar>
            <w:top w:w="0" w:type="dxa"/>
            <w:bottom w:w="0" w:type="dxa"/>
          </w:tblCellMar>
        </w:tblPrEx>
        <w:tc>
          <w:tcPr>
            <w:tcW w:w="0" w:type="auto"/>
          </w:tcPr>
          <w:p w14:paraId="4CE3C4D9" w14:textId="77777777" w:rsidR="001D1C43" w:rsidRDefault="001D1C43" w:rsidP="002E5726">
            <w:r>
              <w:t>Paniers de basketball</w:t>
            </w:r>
          </w:p>
        </w:tc>
        <w:tc>
          <w:tcPr>
            <w:tcW w:w="0" w:type="auto"/>
          </w:tcPr>
          <w:p w14:paraId="5903A241" w14:textId="77777777" w:rsidR="001D1C43" w:rsidRDefault="001D1C43" w:rsidP="002E5726">
            <w:r>
              <w:t>Au long du mur nord, il y a 2 paniers de basket à gauche du stand snacks et 2 autres à droite du stand snacks.</w:t>
            </w:r>
          </w:p>
        </w:tc>
        <w:tc>
          <w:tcPr>
            <w:tcW w:w="0" w:type="auto"/>
          </w:tcPr>
          <w:p w14:paraId="7B748741" w14:textId="77777777" w:rsidR="001D1C43" w:rsidRDefault="001D1C43" w:rsidP="002E5726">
            <w:r>
              <w:t>OK</w:t>
            </w:r>
          </w:p>
          <w:p w14:paraId="4075BB2E" w14:textId="77777777" w:rsidR="001D1C43" w:rsidRDefault="001D1C43" w:rsidP="002E5726">
            <w:r>
              <w:t>4 Mar</w:t>
            </w:r>
          </w:p>
        </w:tc>
      </w:tr>
      <w:tr w:rsidR="001D1C43" w14:paraId="52B81B73" w14:textId="77777777" w:rsidTr="002E5726">
        <w:tblPrEx>
          <w:tblCellMar>
            <w:top w:w="0" w:type="dxa"/>
            <w:bottom w:w="0" w:type="dxa"/>
          </w:tblCellMar>
        </w:tblPrEx>
        <w:tc>
          <w:tcPr>
            <w:tcW w:w="0" w:type="auto"/>
          </w:tcPr>
          <w:p w14:paraId="6A741DBD" w14:textId="77777777" w:rsidR="001D1C43" w:rsidRDefault="001D1C43" w:rsidP="002E5726">
            <w:r>
              <w:t>Chaises</w:t>
            </w:r>
          </w:p>
        </w:tc>
        <w:tc>
          <w:tcPr>
            <w:tcW w:w="0" w:type="auto"/>
          </w:tcPr>
          <w:p w14:paraId="03A5D4AC" w14:textId="77777777" w:rsidR="001D1C43" w:rsidRDefault="001D1C43" w:rsidP="002E5726">
            <w:r>
              <w:t>Devant chaque bureau il y a une chaise</w:t>
            </w:r>
          </w:p>
        </w:tc>
        <w:tc>
          <w:tcPr>
            <w:tcW w:w="0" w:type="auto"/>
          </w:tcPr>
          <w:p w14:paraId="0BDC8B60" w14:textId="77777777" w:rsidR="001D1C43" w:rsidRDefault="001D1C43" w:rsidP="002E5726">
            <w:r>
              <w:t>OK</w:t>
            </w:r>
          </w:p>
          <w:p w14:paraId="26DBA0E4" w14:textId="77777777" w:rsidR="001D1C43" w:rsidRDefault="001D1C43" w:rsidP="002E5726">
            <w:r>
              <w:t>4 Mar</w:t>
            </w:r>
          </w:p>
        </w:tc>
      </w:tr>
    </w:tbl>
    <w:p w14:paraId="7C01F5B2" w14:textId="77777777" w:rsidR="001D1C43" w:rsidRDefault="001D1C43" w:rsidP="001D1C43">
      <w:pPr>
        <w:pStyle w:val="Titre4"/>
      </w:pPr>
      <w:r>
        <w:t>Parking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1"/>
        <w:gridCol w:w="7105"/>
        <w:gridCol w:w="544"/>
      </w:tblGrid>
      <w:tr w:rsidR="001D1C43" w14:paraId="005A241F" w14:textId="77777777" w:rsidTr="002E5726">
        <w:tblPrEx>
          <w:tblCellMar>
            <w:top w:w="0" w:type="dxa"/>
            <w:bottom w:w="0" w:type="dxa"/>
          </w:tblCellMar>
        </w:tblPrEx>
        <w:tc>
          <w:tcPr>
            <w:tcW w:w="0" w:type="auto"/>
          </w:tcPr>
          <w:p w14:paraId="723BB595" w14:textId="77777777" w:rsidR="001D1C43" w:rsidRDefault="001D1C43" w:rsidP="002E5726">
            <w:proofErr w:type="gramStart"/>
            <w:r>
              <w:t>place</w:t>
            </w:r>
            <w:proofErr w:type="gramEnd"/>
            <w:r>
              <w:t xml:space="preserve"> de parque</w:t>
            </w:r>
          </w:p>
        </w:tc>
        <w:tc>
          <w:tcPr>
            <w:tcW w:w="0" w:type="auto"/>
          </w:tcPr>
          <w:p w14:paraId="77B20226" w14:textId="77777777" w:rsidR="001D1C43" w:rsidRDefault="001D1C43" w:rsidP="002E5726">
            <w:r>
              <w:t xml:space="preserve">A droite Quand j'entre dans le </w:t>
            </w:r>
            <w:proofErr w:type="gramStart"/>
            <w:r>
              <w:t>garage  je</w:t>
            </w:r>
            <w:proofErr w:type="gramEnd"/>
            <w:r>
              <w:t xml:space="preserve"> vois 6 places de parking contre chaque mur délimitées par des lignes blanches.</w:t>
            </w:r>
          </w:p>
        </w:tc>
        <w:tc>
          <w:tcPr>
            <w:tcW w:w="0" w:type="auto"/>
          </w:tcPr>
          <w:p w14:paraId="030950BD" w14:textId="77777777" w:rsidR="001D1C43" w:rsidRDefault="001D1C43" w:rsidP="002E5726">
            <w:r>
              <w:t>OK</w:t>
            </w:r>
          </w:p>
          <w:p w14:paraId="176B098D" w14:textId="77777777" w:rsidR="001D1C43" w:rsidRDefault="001D1C43" w:rsidP="002E5726">
            <w:r>
              <w:t xml:space="preserve">26 </w:t>
            </w:r>
            <w:proofErr w:type="spellStart"/>
            <w:r>
              <w:t>Feb</w:t>
            </w:r>
            <w:proofErr w:type="spellEnd"/>
          </w:p>
        </w:tc>
      </w:tr>
      <w:tr w:rsidR="001D1C43" w14:paraId="3D873901" w14:textId="77777777" w:rsidTr="002E5726">
        <w:tblPrEx>
          <w:tblCellMar>
            <w:top w:w="0" w:type="dxa"/>
            <w:bottom w:w="0" w:type="dxa"/>
          </w:tblCellMar>
        </w:tblPrEx>
        <w:tc>
          <w:tcPr>
            <w:tcW w:w="0" w:type="auto"/>
          </w:tcPr>
          <w:p w14:paraId="1D285EBA" w14:textId="77777777" w:rsidR="001D1C43" w:rsidRDefault="001D1C43" w:rsidP="002E5726">
            <w:proofErr w:type="gramStart"/>
            <w:r>
              <w:t>colonnes</w:t>
            </w:r>
            <w:proofErr w:type="gramEnd"/>
          </w:p>
        </w:tc>
        <w:tc>
          <w:tcPr>
            <w:tcW w:w="0" w:type="auto"/>
          </w:tcPr>
          <w:p w14:paraId="30C6D885" w14:textId="77777777" w:rsidR="001D1C43" w:rsidRDefault="001D1C43" w:rsidP="002E5726">
            <w:r>
              <w:t xml:space="preserve">A </w:t>
            </w:r>
            <w:proofErr w:type="gramStart"/>
            <w:r>
              <w:t>droite  Quand</w:t>
            </w:r>
            <w:proofErr w:type="gramEnd"/>
            <w:r>
              <w:t xml:space="preserve"> j'entre dans le garage Il y a une colonne toute les 2 places de parking.</w:t>
            </w:r>
          </w:p>
        </w:tc>
        <w:tc>
          <w:tcPr>
            <w:tcW w:w="0" w:type="auto"/>
          </w:tcPr>
          <w:p w14:paraId="576D2B19" w14:textId="77777777" w:rsidR="001D1C43" w:rsidRDefault="001D1C43" w:rsidP="002E5726">
            <w:r>
              <w:t>OK</w:t>
            </w:r>
          </w:p>
          <w:p w14:paraId="121B548C" w14:textId="77777777" w:rsidR="001D1C43" w:rsidRDefault="001D1C43" w:rsidP="002E5726">
            <w:r>
              <w:t xml:space="preserve">26 </w:t>
            </w:r>
            <w:proofErr w:type="spellStart"/>
            <w:r>
              <w:t>Feb</w:t>
            </w:r>
            <w:proofErr w:type="spellEnd"/>
          </w:p>
        </w:tc>
      </w:tr>
      <w:tr w:rsidR="001D1C43" w14:paraId="547DF94B" w14:textId="77777777" w:rsidTr="002E5726">
        <w:tblPrEx>
          <w:tblCellMar>
            <w:top w:w="0" w:type="dxa"/>
            <w:bottom w:w="0" w:type="dxa"/>
          </w:tblCellMar>
        </w:tblPrEx>
        <w:tc>
          <w:tcPr>
            <w:tcW w:w="0" w:type="auto"/>
          </w:tcPr>
          <w:p w14:paraId="07A2B368" w14:textId="77777777" w:rsidR="001D1C43" w:rsidRDefault="001D1C43" w:rsidP="002E5726">
            <w:proofErr w:type="gramStart"/>
            <w:r>
              <w:t>porte</w:t>
            </w:r>
            <w:proofErr w:type="gramEnd"/>
          </w:p>
        </w:tc>
        <w:tc>
          <w:tcPr>
            <w:tcW w:w="0" w:type="auto"/>
          </w:tcPr>
          <w:p w14:paraId="07C960AC" w14:textId="77777777" w:rsidR="001D1C43" w:rsidRDefault="001D1C43" w:rsidP="002E5726">
            <w:r>
              <w:t xml:space="preserve">A </w:t>
            </w:r>
            <w:proofErr w:type="gramStart"/>
            <w:r>
              <w:t>l'extérieur  Quand</w:t>
            </w:r>
            <w:proofErr w:type="gramEnd"/>
            <w:r>
              <w:t xml:space="preserve"> je regarde le garage Il y a une porte pour piétons et une porte coulissante pour les véhicules.</w:t>
            </w:r>
          </w:p>
        </w:tc>
        <w:tc>
          <w:tcPr>
            <w:tcW w:w="0" w:type="auto"/>
          </w:tcPr>
          <w:p w14:paraId="538E4953" w14:textId="77777777" w:rsidR="001D1C43" w:rsidRDefault="001D1C43" w:rsidP="002E5726">
            <w:r>
              <w:t>OK</w:t>
            </w:r>
          </w:p>
          <w:p w14:paraId="149FE0C1" w14:textId="77777777" w:rsidR="001D1C43" w:rsidRDefault="001D1C43" w:rsidP="002E5726">
            <w:r>
              <w:t xml:space="preserve">26 </w:t>
            </w:r>
            <w:proofErr w:type="spellStart"/>
            <w:r>
              <w:t>Feb</w:t>
            </w:r>
            <w:proofErr w:type="spellEnd"/>
          </w:p>
        </w:tc>
      </w:tr>
      <w:tr w:rsidR="001D1C43" w14:paraId="5A0EED8C" w14:textId="77777777" w:rsidTr="002E5726">
        <w:tblPrEx>
          <w:tblCellMar>
            <w:top w:w="0" w:type="dxa"/>
            <w:bottom w:w="0" w:type="dxa"/>
          </w:tblCellMar>
        </w:tblPrEx>
        <w:tc>
          <w:tcPr>
            <w:tcW w:w="0" w:type="auto"/>
          </w:tcPr>
          <w:p w14:paraId="7FD1A063" w14:textId="77777777" w:rsidR="001D1C43" w:rsidRDefault="001D1C43" w:rsidP="002E5726">
            <w:proofErr w:type="gramStart"/>
            <w:r>
              <w:t>place</w:t>
            </w:r>
            <w:proofErr w:type="gramEnd"/>
            <w:r>
              <w:t xml:space="preserve"> de parque</w:t>
            </w:r>
          </w:p>
        </w:tc>
        <w:tc>
          <w:tcPr>
            <w:tcW w:w="0" w:type="auto"/>
          </w:tcPr>
          <w:p w14:paraId="2802F69E" w14:textId="77777777" w:rsidR="001D1C43" w:rsidRDefault="001D1C43" w:rsidP="002E5726">
            <w:r>
              <w:t xml:space="preserve">A </w:t>
            </w:r>
            <w:proofErr w:type="gramStart"/>
            <w:r>
              <w:t>gauche  Quand</w:t>
            </w:r>
            <w:proofErr w:type="gramEnd"/>
            <w:r>
              <w:t xml:space="preserve"> j'entre dans le garage  Il y a 8 places pour </w:t>
            </w:r>
            <w:proofErr w:type="spellStart"/>
            <w:r>
              <w:t>pour</w:t>
            </w:r>
            <w:proofErr w:type="spellEnd"/>
            <w:r>
              <w:t xml:space="preserve"> les scooter, </w:t>
            </w:r>
            <w:proofErr w:type="spellStart"/>
            <w:r>
              <w:t>vélo.etc</w:t>
            </w:r>
            <w:proofErr w:type="spellEnd"/>
            <w:r>
              <w:t>.</w:t>
            </w:r>
          </w:p>
        </w:tc>
        <w:tc>
          <w:tcPr>
            <w:tcW w:w="0" w:type="auto"/>
          </w:tcPr>
          <w:p w14:paraId="14BBE098" w14:textId="77777777" w:rsidR="001D1C43" w:rsidRDefault="001D1C43" w:rsidP="002E5726">
            <w:r>
              <w:t>OK</w:t>
            </w:r>
          </w:p>
          <w:p w14:paraId="06A3EEDB" w14:textId="77777777" w:rsidR="001D1C43" w:rsidRDefault="001D1C43" w:rsidP="002E5726">
            <w:r>
              <w:t xml:space="preserve">26 </w:t>
            </w:r>
            <w:proofErr w:type="spellStart"/>
            <w:r>
              <w:t>Feb</w:t>
            </w:r>
            <w:proofErr w:type="spellEnd"/>
          </w:p>
        </w:tc>
      </w:tr>
      <w:tr w:rsidR="001D1C43" w14:paraId="3ECBED2D" w14:textId="77777777" w:rsidTr="002E5726">
        <w:tblPrEx>
          <w:tblCellMar>
            <w:top w:w="0" w:type="dxa"/>
            <w:bottom w:w="0" w:type="dxa"/>
          </w:tblCellMar>
        </w:tblPrEx>
        <w:tc>
          <w:tcPr>
            <w:tcW w:w="0" w:type="auto"/>
          </w:tcPr>
          <w:p w14:paraId="09BBF139" w14:textId="77777777" w:rsidR="001D1C43" w:rsidRDefault="001D1C43" w:rsidP="002E5726">
            <w:r>
              <w:t>Indications</w:t>
            </w:r>
          </w:p>
        </w:tc>
        <w:tc>
          <w:tcPr>
            <w:tcW w:w="0" w:type="auto"/>
          </w:tcPr>
          <w:p w14:paraId="0A21D7A0" w14:textId="77777777" w:rsidR="001D1C43" w:rsidRDefault="001D1C43" w:rsidP="002E5726">
            <w:r>
              <w:t>Les places rouges sont pour les visiteurs et les vertes pour les locataires</w:t>
            </w:r>
          </w:p>
        </w:tc>
        <w:tc>
          <w:tcPr>
            <w:tcW w:w="0" w:type="auto"/>
          </w:tcPr>
          <w:p w14:paraId="4F59C647" w14:textId="77777777" w:rsidR="001D1C43" w:rsidRDefault="001D1C43" w:rsidP="002E5726">
            <w:r>
              <w:t>OK</w:t>
            </w:r>
          </w:p>
          <w:p w14:paraId="421871A0" w14:textId="77777777" w:rsidR="001D1C43" w:rsidRDefault="001D1C43" w:rsidP="002E5726">
            <w:r>
              <w:t>4 Mar</w:t>
            </w:r>
          </w:p>
        </w:tc>
      </w:tr>
      <w:tr w:rsidR="001D1C43" w14:paraId="714F3792" w14:textId="77777777" w:rsidTr="002E5726">
        <w:tblPrEx>
          <w:tblCellMar>
            <w:top w:w="0" w:type="dxa"/>
            <w:bottom w:w="0" w:type="dxa"/>
          </w:tblCellMar>
        </w:tblPrEx>
        <w:tc>
          <w:tcPr>
            <w:tcW w:w="0" w:type="auto"/>
          </w:tcPr>
          <w:p w14:paraId="3056C053" w14:textId="77777777" w:rsidR="001D1C43" w:rsidRDefault="001D1C43" w:rsidP="002E5726">
            <w:proofErr w:type="gramStart"/>
            <w:r>
              <w:t>lampe</w:t>
            </w:r>
            <w:proofErr w:type="gramEnd"/>
          </w:p>
        </w:tc>
        <w:tc>
          <w:tcPr>
            <w:tcW w:w="0" w:type="auto"/>
          </w:tcPr>
          <w:p w14:paraId="0B1CF5FD" w14:textId="77777777" w:rsidR="001D1C43" w:rsidRDefault="001D1C43" w:rsidP="002E5726">
            <w:r>
              <w:t xml:space="preserve">Au </w:t>
            </w:r>
            <w:proofErr w:type="gramStart"/>
            <w:r>
              <w:t>plafond  Il</w:t>
            </w:r>
            <w:proofErr w:type="gramEnd"/>
            <w:r>
              <w:t xml:space="preserve"> a une lampe </w:t>
            </w:r>
            <w:proofErr w:type="spellStart"/>
            <w:r>
              <w:t>au dessus</w:t>
            </w:r>
            <w:proofErr w:type="spellEnd"/>
            <w:r>
              <w:t xml:space="preserve"> de chaque place de </w:t>
            </w:r>
            <w:proofErr w:type="spellStart"/>
            <w:r>
              <w:t>parque</w:t>
            </w:r>
            <w:proofErr w:type="spellEnd"/>
            <w:r>
              <w:t>.</w:t>
            </w:r>
          </w:p>
        </w:tc>
        <w:tc>
          <w:tcPr>
            <w:tcW w:w="0" w:type="auto"/>
          </w:tcPr>
          <w:p w14:paraId="7115A979" w14:textId="77777777" w:rsidR="001D1C43" w:rsidRDefault="001D1C43" w:rsidP="002E5726">
            <w:r>
              <w:t>OK</w:t>
            </w:r>
          </w:p>
          <w:p w14:paraId="67137A7F" w14:textId="77777777" w:rsidR="001D1C43" w:rsidRDefault="001D1C43" w:rsidP="002E5726">
            <w:r>
              <w:t xml:space="preserve">26 </w:t>
            </w:r>
            <w:proofErr w:type="spellStart"/>
            <w:r>
              <w:t>Feb</w:t>
            </w:r>
            <w:proofErr w:type="spellEnd"/>
          </w:p>
        </w:tc>
      </w:tr>
      <w:tr w:rsidR="001D1C43" w14:paraId="558BD75D" w14:textId="77777777" w:rsidTr="002E5726">
        <w:tblPrEx>
          <w:tblCellMar>
            <w:top w:w="0" w:type="dxa"/>
            <w:bottom w:w="0" w:type="dxa"/>
          </w:tblCellMar>
        </w:tblPrEx>
        <w:tc>
          <w:tcPr>
            <w:tcW w:w="0" w:type="auto"/>
          </w:tcPr>
          <w:p w14:paraId="0713C94A" w14:textId="77777777" w:rsidR="001D1C43" w:rsidRDefault="001D1C43" w:rsidP="002E5726">
            <w:proofErr w:type="gramStart"/>
            <w:r>
              <w:t>fenêtre</w:t>
            </w:r>
            <w:proofErr w:type="gramEnd"/>
          </w:p>
        </w:tc>
        <w:tc>
          <w:tcPr>
            <w:tcW w:w="0" w:type="auto"/>
          </w:tcPr>
          <w:p w14:paraId="1D1DC911" w14:textId="77777777" w:rsidR="001D1C43" w:rsidRDefault="001D1C43" w:rsidP="002E5726">
            <w:r>
              <w:t>A chaque mur extérieur Il y a deux fenêtres rectangulaires de 40x60.</w:t>
            </w:r>
          </w:p>
        </w:tc>
        <w:tc>
          <w:tcPr>
            <w:tcW w:w="0" w:type="auto"/>
          </w:tcPr>
          <w:p w14:paraId="1AB758F6" w14:textId="77777777" w:rsidR="001D1C43" w:rsidRDefault="001D1C43" w:rsidP="002E5726">
            <w:r>
              <w:t>OK</w:t>
            </w:r>
          </w:p>
          <w:p w14:paraId="06DC894C" w14:textId="77777777" w:rsidR="001D1C43" w:rsidRDefault="001D1C43" w:rsidP="002E5726">
            <w:r>
              <w:t xml:space="preserve">26 </w:t>
            </w:r>
            <w:proofErr w:type="spellStart"/>
            <w:r>
              <w:t>Feb</w:t>
            </w:r>
            <w:proofErr w:type="spellEnd"/>
          </w:p>
        </w:tc>
      </w:tr>
      <w:tr w:rsidR="001D1C43" w14:paraId="7DCD3A0B" w14:textId="77777777" w:rsidTr="002E5726">
        <w:tblPrEx>
          <w:tblCellMar>
            <w:top w:w="0" w:type="dxa"/>
            <w:bottom w:w="0" w:type="dxa"/>
          </w:tblCellMar>
        </w:tblPrEx>
        <w:tc>
          <w:tcPr>
            <w:tcW w:w="0" w:type="auto"/>
          </w:tcPr>
          <w:p w14:paraId="70D1F1CF" w14:textId="77777777" w:rsidR="001D1C43" w:rsidRDefault="001D1C43" w:rsidP="002E5726">
            <w:proofErr w:type="gramStart"/>
            <w:r>
              <w:t>étage</w:t>
            </w:r>
            <w:proofErr w:type="gramEnd"/>
          </w:p>
        </w:tc>
        <w:tc>
          <w:tcPr>
            <w:tcW w:w="0" w:type="auto"/>
          </w:tcPr>
          <w:p w14:paraId="41368909" w14:textId="77777777" w:rsidR="001D1C43" w:rsidRDefault="001D1C43" w:rsidP="002E5726">
            <w:r>
              <w:t xml:space="preserve">Dans </w:t>
            </w:r>
            <w:proofErr w:type="gramStart"/>
            <w:r>
              <w:t>l'immeuble  Le</w:t>
            </w:r>
            <w:proofErr w:type="gramEnd"/>
            <w:r>
              <w:t xml:space="preserve"> garage est au </w:t>
            </w:r>
            <w:proofErr w:type="spellStart"/>
            <w:r>
              <w:t>rez</w:t>
            </w:r>
            <w:proofErr w:type="spellEnd"/>
            <w:r>
              <w:t xml:space="preserve"> de chaussée.</w:t>
            </w:r>
          </w:p>
        </w:tc>
        <w:tc>
          <w:tcPr>
            <w:tcW w:w="0" w:type="auto"/>
          </w:tcPr>
          <w:p w14:paraId="6433FB67" w14:textId="77777777" w:rsidR="001D1C43" w:rsidRDefault="001D1C43" w:rsidP="002E5726">
            <w:r>
              <w:t>OK</w:t>
            </w:r>
          </w:p>
          <w:p w14:paraId="39409627" w14:textId="77777777" w:rsidR="001D1C43" w:rsidRDefault="001D1C43" w:rsidP="002E5726">
            <w:r>
              <w:t xml:space="preserve">26 </w:t>
            </w:r>
            <w:proofErr w:type="spellStart"/>
            <w:r>
              <w:t>Feb</w:t>
            </w:r>
            <w:proofErr w:type="spellEnd"/>
          </w:p>
        </w:tc>
      </w:tr>
    </w:tbl>
    <w:p w14:paraId="4538BD12" w14:textId="77777777" w:rsidR="001D1C43" w:rsidRDefault="001D1C43" w:rsidP="001D1C43">
      <w:pPr>
        <w:pStyle w:val="Titre4"/>
      </w:pPr>
      <w:r>
        <w:t>Bureaux (entreprise)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45"/>
        <w:gridCol w:w="6818"/>
        <w:gridCol w:w="497"/>
      </w:tblGrid>
      <w:tr w:rsidR="001D1C43" w14:paraId="21C7CD03" w14:textId="77777777" w:rsidTr="002E5726">
        <w:tblPrEx>
          <w:tblCellMar>
            <w:top w:w="0" w:type="dxa"/>
            <w:bottom w:w="0" w:type="dxa"/>
          </w:tblCellMar>
        </w:tblPrEx>
        <w:tc>
          <w:tcPr>
            <w:tcW w:w="0" w:type="auto"/>
          </w:tcPr>
          <w:p w14:paraId="2CBA25CB" w14:textId="77777777" w:rsidR="001D1C43" w:rsidRDefault="001D1C43" w:rsidP="002E5726">
            <w:r>
              <w:t>Ordinateurs</w:t>
            </w:r>
          </w:p>
        </w:tc>
        <w:tc>
          <w:tcPr>
            <w:tcW w:w="0" w:type="auto"/>
          </w:tcPr>
          <w:p w14:paraId="7C48B6CE" w14:textId="77777777" w:rsidR="001D1C43" w:rsidRDefault="001D1C43" w:rsidP="002E5726">
            <w:r>
              <w:t>Sur tous les bureaux Il a un ordinateur portable et une plante verte.</w:t>
            </w:r>
          </w:p>
        </w:tc>
        <w:tc>
          <w:tcPr>
            <w:tcW w:w="0" w:type="auto"/>
          </w:tcPr>
          <w:p w14:paraId="0C9A09C8" w14:textId="77777777" w:rsidR="001D1C43" w:rsidRDefault="001D1C43" w:rsidP="002E5726">
            <w:r>
              <w:t>OK</w:t>
            </w:r>
          </w:p>
          <w:p w14:paraId="0C75E466" w14:textId="77777777" w:rsidR="001D1C43" w:rsidRDefault="001D1C43" w:rsidP="002E5726">
            <w:r>
              <w:t xml:space="preserve">26 </w:t>
            </w:r>
            <w:proofErr w:type="spellStart"/>
            <w:r>
              <w:t>Feb</w:t>
            </w:r>
            <w:proofErr w:type="spellEnd"/>
          </w:p>
        </w:tc>
      </w:tr>
      <w:tr w:rsidR="001D1C43" w14:paraId="5A259A4F" w14:textId="77777777" w:rsidTr="002E5726">
        <w:tblPrEx>
          <w:tblCellMar>
            <w:top w:w="0" w:type="dxa"/>
            <w:bottom w:w="0" w:type="dxa"/>
          </w:tblCellMar>
        </w:tblPrEx>
        <w:tc>
          <w:tcPr>
            <w:tcW w:w="0" w:type="auto"/>
          </w:tcPr>
          <w:p w14:paraId="0910A929" w14:textId="77777777" w:rsidR="001D1C43" w:rsidRDefault="001D1C43" w:rsidP="002E5726">
            <w:proofErr w:type="gramStart"/>
            <w:r>
              <w:t>chaise</w:t>
            </w:r>
            <w:proofErr w:type="gramEnd"/>
          </w:p>
        </w:tc>
        <w:tc>
          <w:tcPr>
            <w:tcW w:w="0" w:type="auto"/>
          </w:tcPr>
          <w:p w14:paraId="5F363ECB" w14:textId="77777777" w:rsidR="001D1C43" w:rsidRDefault="001D1C43" w:rsidP="002E5726">
            <w:r>
              <w:t xml:space="preserve">Devant chaque </w:t>
            </w:r>
            <w:proofErr w:type="gramStart"/>
            <w:r>
              <w:t>bureau  Il</w:t>
            </w:r>
            <w:proofErr w:type="gramEnd"/>
            <w:r>
              <w:t xml:space="preserve"> y a une chaise de bureau.</w:t>
            </w:r>
          </w:p>
        </w:tc>
        <w:tc>
          <w:tcPr>
            <w:tcW w:w="0" w:type="auto"/>
          </w:tcPr>
          <w:p w14:paraId="3F13D4BA" w14:textId="77777777" w:rsidR="001D1C43" w:rsidRDefault="001D1C43" w:rsidP="002E5726">
            <w:r>
              <w:t>OK</w:t>
            </w:r>
          </w:p>
          <w:p w14:paraId="76D4BB62" w14:textId="77777777" w:rsidR="001D1C43" w:rsidRDefault="001D1C43" w:rsidP="002E5726">
            <w:r>
              <w:t xml:space="preserve">26 </w:t>
            </w:r>
            <w:proofErr w:type="spellStart"/>
            <w:r>
              <w:t>Feb</w:t>
            </w:r>
            <w:proofErr w:type="spellEnd"/>
          </w:p>
        </w:tc>
      </w:tr>
      <w:tr w:rsidR="001D1C43" w14:paraId="1C093E7B" w14:textId="77777777" w:rsidTr="002E5726">
        <w:tblPrEx>
          <w:tblCellMar>
            <w:top w:w="0" w:type="dxa"/>
            <w:bottom w:w="0" w:type="dxa"/>
          </w:tblCellMar>
        </w:tblPrEx>
        <w:tc>
          <w:tcPr>
            <w:tcW w:w="0" w:type="auto"/>
          </w:tcPr>
          <w:p w14:paraId="6F9D9E57" w14:textId="77777777" w:rsidR="001D1C43" w:rsidRDefault="001D1C43" w:rsidP="002E5726">
            <w:proofErr w:type="gramStart"/>
            <w:r>
              <w:t>lampe</w:t>
            </w:r>
            <w:proofErr w:type="gramEnd"/>
          </w:p>
        </w:tc>
        <w:tc>
          <w:tcPr>
            <w:tcW w:w="0" w:type="auto"/>
          </w:tcPr>
          <w:p w14:paraId="0CD0610D" w14:textId="77777777" w:rsidR="001D1C43" w:rsidRDefault="001D1C43" w:rsidP="002E5726">
            <w:r>
              <w:t xml:space="preserve">Au </w:t>
            </w:r>
            <w:proofErr w:type="gramStart"/>
            <w:r>
              <w:t>plafond  Il</w:t>
            </w:r>
            <w:proofErr w:type="gramEnd"/>
            <w:r>
              <w:t xml:space="preserve"> y a quatre lampes blanches.</w:t>
            </w:r>
          </w:p>
        </w:tc>
        <w:tc>
          <w:tcPr>
            <w:tcW w:w="0" w:type="auto"/>
          </w:tcPr>
          <w:p w14:paraId="3127E380" w14:textId="77777777" w:rsidR="001D1C43" w:rsidRDefault="001D1C43" w:rsidP="002E5726">
            <w:r>
              <w:t>OK</w:t>
            </w:r>
          </w:p>
          <w:p w14:paraId="624F6CAE" w14:textId="77777777" w:rsidR="001D1C43" w:rsidRDefault="001D1C43" w:rsidP="002E5726">
            <w:r>
              <w:t xml:space="preserve">26 </w:t>
            </w:r>
            <w:proofErr w:type="spellStart"/>
            <w:r>
              <w:t>Feb</w:t>
            </w:r>
            <w:proofErr w:type="spellEnd"/>
          </w:p>
        </w:tc>
      </w:tr>
      <w:tr w:rsidR="001D1C43" w14:paraId="22114149" w14:textId="77777777" w:rsidTr="002E5726">
        <w:tblPrEx>
          <w:tblCellMar>
            <w:top w:w="0" w:type="dxa"/>
            <w:bottom w:w="0" w:type="dxa"/>
          </w:tblCellMar>
        </w:tblPrEx>
        <w:tc>
          <w:tcPr>
            <w:tcW w:w="0" w:type="auto"/>
          </w:tcPr>
          <w:p w14:paraId="29AEC469" w14:textId="77777777" w:rsidR="001D1C43" w:rsidRDefault="001D1C43" w:rsidP="002E5726">
            <w:proofErr w:type="gramStart"/>
            <w:r>
              <w:t>fenêtres</w:t>
            </w:r>
            <w:proofErr w:type="gramEnd"/>
          </w:p>
        </w:tc>
        <w:tc>
          <w:tcPr>
            <w:tcW w:w="0" w:type="auto"/>
          </w:tcPr>
          <w:p w14:paraId="30B1ADD0" w14:textId="77777777" w:rsidR="001D1C43" w:rsidRDefault="001D1C43" w:rsidP="002E5726">
            <w:r>
              <w:t>A chaque mur, à son centre, à côté du pilier, Il y a une fenêtre ronde de 60x60 à un mètre de hauteur.</w:t>
            </w:r>
          </w:p>
        </w:tc>
        <w:tc>
          <w:tcPr>
            <w:tcW w:w="0" w:type="auto"/>
          </w:tcPr>
          <w:p w14:paraId="2B65CAD9" w14:textId="77777777" w:rsidR="001D1C43" w:rsidRDefault="001D1C43" w:rsidP="002E5726">
            <w:r>
              <w:t>OK</w:t>
            </w:r>
          </w:p>
          <w:p w14:paraId="7B23A8D7" w14:textId="77777777" w:rsidR="001D1C43" w:rsidRDefault="001D1C43" w:rsidP="002E5726">
            <w:r>
              <w:t xml:space="preserve">26 </w:t>
            </w:r>
            <w:proofErr w:type="spellStart"/>
            <w:r>
              <w:t>Feb</w:t>
            </w:r>
            <w:proofErr w:type="spellEnd"/>
          </w:p>
        </w:tc>
      </w:tr>
      <w:tr w:rsidR="001D1C43" w14:paraId="0474C7CD" w14:textId="77777777" w:rsidTr="002E5726">
        <w:tblPrEx>
          <w:tblCellMar>
            <w:top w:w="0" w:type="dxa"/>
            <w:bottom w:w="0" w:type="dxa"/>
          </w:tblCellMar>
        </w:tblPrEx>
        <w:tc>
          <w:tcPr>
            <w:tcW w:w="0" w:type="auto"/>
          </w:tcPr>
          <w:p w14:paraId="0B0246B2" w14:textId="77777777" w:rsidR="001D1C43" w:rsidRDefault="001D1C43" w:rsidP="002E5726">
            <w:r>
              <w:t>Dimensions bureaux</w:t>
            </w:r>
          </w:p>
        </w:tc>
        <w:tc>
          <w:tcPr>
            <w:tcW w:w="0" w:type="auto"/>
          </w:tcPr>
          <w:p w14:paraId="715EBE7A" w14:textId="77777777" w:rsidR="001D1C43" w:rsidRDefault="001D1C43" w:rsidP="002E5726">
            <w:r>
              <w:t>Les bureaux ont une dimension de 140x80x72.3cm</w:t>
            </w:r>
          </w:p>
        </w:tc>
        <w:tc>
          <w:tcPr>
            <w:tcW w:w="0" w:type="auto"/>
          </w:tcPr>
          <w:p w14:paraId="5ABE47C7" w14:textId="77777777" w:rsidR="001D1C43" w:rsidRDefault="001D1C43" w:rsidP="002E5726">
            <w:r>
              <w:t>OK</w:t>
            </w:r>
          </w:p>
          <w:p w14:paraId="50D48811" w14:textId="77777777" w:rsidR="001D1C43" w:rsidRDefault="001D1C43" w:rsidP="002E5726">
            <w:r>
              <w:lastRenderedPageBreak/>
              <w:t xml:space="preserve">26 </w:t>
            </w:r>
            <w:proofErr w:type="spellStart"/>
            <w:r>
              <w:t>Feb</w:t>
            </w:r>
            <w:proofErr w:type="spellEnd"/>
          </w:p>
        </w:tc>
      </w:tr>
      <w:tr w:rsidR="001D1C43" w14:paraId="5659ED79" w14:textId="77777777" w:rsidTr="002E5726">
        <w:tblPrEx>
          <w:tblCellMar>
            <w:top w:w="0" w:type="dxa"/>
            <w:bottom w:w="0" w:type="dxa"/>
          </w:tblCellMar>
        </w:tblPrEx>
        <w:tc>
          <w:tcPr>
            <w:tcW w:w="0" w:type="auto"/>
          </w:tcPr>
          <w:p w14:paraId="0F21ABDD" w14:textId="77777777" w:rsidR="001D1C43" w:rsidRDefault="001D1C43" w:rsidP="002E5726">
            <w:r>
              <w:lastRenderedPageBreak/>
              <w:t>Etage et emplacement</w:t>
            </w:r>
          </w:p>
        </w:tc>
        <w:tc>
          <w:tcPr>
            <w:tcW w:w="0" w:type="auto"/>
          </w:tcPr>
          <w:p w14:paraId="19CAED18" w14:textId="77777777" w:rsidR="001D1C43" w:rsidRDefault="001D1C43" w:rsidP="002E5726">
            <w:r>
              <w:t>Dans l'immeuble, les bureaux prennent tout le 3ème étage.</w:t>
            </w:r>
          </w:p>
        </w:tc>
        <w:tc>
          <w:tcPr>
            <w:tcW w:w="0" w:type="auto"/>
          </w:tcPr>
          <w:p w14:paraId="18F660DA" w14:textId="77777777" w:rsidR="001D1C43" w:rsidRDefault="001D1C43" w:rsidP="002E5726">
            <w:r>
              <w:t>OK</w:t>
            </w:r>
          </w:p>
          <w:p w14:paraId="3EEE4856" w14:textId="77777777" w:rsidR="001D1C43" w:rsidRDefault="001D1C43" w:rsidP="002E5726">
            <w:r>
              <w:t xml:space="preserve">26 </w:t>
            </w:r>
            <w:proofErr w:type="spellStart"/>
            <w:r>
              <w:t>Feb</w:t>
            </w:r>
            <w:proofErr w:type="spellEnd"/>
          </w:p>
        </w:tc>
      </w:tr>
      <w:tr w:rsidR="001D1C43" w14:paraId="08D3BB0C" w14:textId="77777777" w:rsidTr="002E5726">
        <w:tblPrEx>
          <w:tblCellMar>
            <w:top w:w="0" w:type="dxa"/>
            <w:bottom w:w="0" w:type="dxa"/>
          </w:tblCellMar>
        </w:tblPrEx>
        <w:tc>
          <w:tcPr>
            <w:tcW w:w="0" w:type="auto"/>
          </w:tcPr>
          <w:p w14:paraId="52F819D1" w14:textId="77777777" w:rsidR="001D1C43" w:rsidRDefault="001D1C43" w:rsidP="002E5726">
            <w:r>
              <w:t>Boxes</w:t>
            </w:r>
          </w:p>
        </w:tc>
        <w:tc>
          <w:tcPr>
            <w:tcW w:w="0" w:type="auto"/>
          </w:tcPr>
          <w:p w14:paraId="13033F1F" w14:textId="77777777" w:rsidR="001D1C43" w:rsidRDefault="001D1C43" w:rsidP="002E5726">
            <w:r>
              <w:t xml:space="preserve">Chaque boxe est </w:t>
            </w:r>
            <w:proofErr w:type="gramStart"/>
            <w:r>
              <w:t>composé</w:t>
            </w:r>
            <w:proofErr w:type="gramEnd"/>
            <w:r>
              <w:t xml:space="preserve"> d'un bureau et de deux murs formant un angle de 90 degrés (voir image =&gt; rouge).</w:t>
            </w:r>
          </w:p>
        </w:tc>
        <w:tc>
          <w:tcPr>
            <w:tcW w:w="0" w:type="auto"/>
          </w:tcPr>
          <w:p w14:paraId="7E9933B7" w14:textId="77777777" w:rsidR="001D1C43" w:rsidRDefault="001D1C43" w:rsidP="002E5726">
            <w:r>
              <w:t>OK</w:t>
            </w:r>
          </w:p>
          <w:p w14:paraId="5662012B" w14:textId="77777777" w:rsidR="001D1C43" w:rsidRDefault="001D1C43" w:rsidP="002E5726">
            <w:r>
              <w:t xml:space="preserve">26 </w:t>
            </w:r>
            <w:proofErr w:type="spellStart"/>
            <w:r>
              <w:t>Feb</w:t>
            </w:r>
            <w:proofErr w:type="spellEnd"/>
          </w:p>
        </w:tc>
      </w:tr>
      <w:tr w:rsidR="001D1C43" w14:paraId="124A631F" w14:textId="77777777" w:rsidTr="002E5726">
        <w:tblPrEx>
          <w:tblCellMar>
            <w:top w:w="0" w:type="dxa"/>
            <w:bottom w:w="0" w:type="dxa"/>
          </w:tblCellMar>
        </w:tblPrEx>
        <w:tc>
          <w:tcPr>
            <w:tcW w:w="0" w:type="auto"/>
          </w:tcPr>
          <w:p w14:paraId="3DBB6877" w14:textId="77777777" w:rsidR="001D1C43" w:rsidRDefault="001D1C43" w:rsidP="002E5726">
            <w:r>
              <w:t>Toilettes</w:t>
            </w:r>
          </w:p>
        </w:tc>
        <w:tc>
          <w:tcPr>
            <w:tcW w:w="0" w:type="auto"/>
          </w:tcPr>
          <w:p w14:paraId="59A38468" w14:textId="77777777" w:rsidR="001D1C43" w:rsidRDefault="001D1C43" w:rsidP="002E5726">
            <w:r>
              <w:t>Au sud-est, il y a une pièce de toilette de 9x5m.  (</w:t>
            </w:r>
            <w:proofErr w:type="gramStart"/>
            <w:r>
              <w:t>en</w:t>
            </w:r>
            <w:proofErr w:type="gramEnd"/>
            <w:r>
              <w:t xml:space="preserve"> orange sur l'image)</w:t>
            </w:r>
          </w:p>
        </w:tc>
        <w:tc>
          <w:tcPr>
            <w:tcW w:w="0" w:type="auto"/>
          </w:tcPr>
          <w:p w14:paraId="711B6830" w14:textId="77777777" w:rsidR="001D1C43" w:rsidRDefault="001D1C43" w:rsidP="002E5726">
            <w:r>
              <w:t>OK</w:t>
            </w:r>
          </w:p>
          <w:p w14:paraId="4378F48B" w14:textId="77777777" w:rsidR="001D1C43" w:rsidRDefault="001D1C43" w:rsidP="002E5726">
            <w:r>
              <w:t>4 Mar</w:t>
            </w:r>
          </w:p>
        </w:tc>
      </w:tr>
      <w:tr w:rsidR="001D1C43" w14:paraId="068FE1AB" w14:textId="77777777" w:rsidTr="002E5726">
        <w:tblPrEx>
          <w:tblCellMar>
            <w:top w:w="0" w:type="dxa"/>
            <w:bottom w:w="0" w:type="dxa"/>
          </w:tblCellMar>
        </w:tblPrEx>
        <w:tc>
          <w:tcPr>
            <w:tcW w:w="0" w:type="auto"/>
          </w:tcPr>
          <w:p w14:paraId="4AC961F2" w14:textId="77777777" w:rsidR="001D1C43" w:rsidRDefault="001D1C43" w:rsidP="002E5726">
            <w:r>
              <w:t>Urinoirs</w:t>
            </w:r>
          </w:p>
        </w:tc>
        <w:tc>
          <w:tcPr>
            <w:tcW w:w="0" w:type="auto"/>
          </w:tcPr>
          <w:p w14:paraId="2ABF57E8" w14:textId="77777777" w:rsidR="001D1C43" w:rsidRDefault="001D1C43" w:rsidP="002E5726">
            <w:r>
              <w:t>Quand j'entre dans les toilettes à droite, il y a 11 urinoirs dans le coin, chaque urinoir a une plaque de séparation à sa droite et à sa gauche.  (</w:t>
            </w:r>
            <w:proofErr w:type="gramStart"/>
            <w:r>
              <w:t>en</w:t>
            </w:r>
            <w:proofErr w:type="gramEnd"/>
            <w:r>
              <w:t xml:space="preserve"> orange sur l'image)</w:t>
            </w:r>
          </w:p>
        </w:tc>
        <w:tc>
          <w:tcPr>
            <w:tcW w:w="0" w:type="auto"/>
          </w:tcPr>
          <w:p w14:paraId="099C34B4" w14:textId="77777777" w:rsidR="001D1C43" w:rsidRDefault="001D1C43" w:rsidP="002E5726">
            <w:r>
              <w:t>OK</w:t>
            </w:r>
          </w:p>
          <w:p w14:paraId="489E9390" w14:textId="77777777" w:rsidR="001D1C43" w:rsidRDefault="001D1C43" w:rsidP="002E5726">
            <w:r>
              <w:t>4 Mar</w:t>
            </w:r>
          </w:p>
        </w:tc>
      </w:tr>
      <w:tr w:rsidR="001D1C43" w14:paraId="134493A3" w14:textId="77777777" w:rsidTr="002E5726">
        <w:tblPrEx>
          <w:tblCellMar>
            <w:top w:w="0" w:type="dxa"/>
            <w:bottom w:w="0" w:type="dxa"/>
          </w:tblCellMar>
        </w:tblPrEx>
        <w:tc>
          <w:tcPr>
            <w:tcW w:w="0" w:type="auto"/>
          </w:tcPr>
          <w:p w14:paraId="58D1153E" w14:textId="77777777" w:rsidR="001D1C43" w:rsidRDefault="001D1C43" w:rsidP="002E5726">
            <w:r>
              <w:t>Lavabo</w:t>
            </w:r>
          </w:p>
        </w:tc>
        <w:tc>
          <w:tcPr>
            <w:tcW w:w="0" w:type="auto"/>
          </w:tcPr>
          <w:p w14:paraId="6828C73C" w14:textId="77777777" w:rsidR="001D1C43" w:rsidRDefault="001D1C43" w:rsidP="002E5726">
            <w:r>
              <w:t xml:space="preserve">Quand j'entre dans les toilettes à gauche il y a 3 </w:t>
            </w:r>
            <w:proofErr w:type="gramStart"/>
            <w:r>
              <w:t>lavabo</w:t>
            </w:r>
            <w:proofErr w:type="gramEnd"/>
            <w:r>
              <w:t>.  (</w:t>
            </w:r>
            <w:proofErr w:type="gramStart"/>
            <w:r>
              <w:t>en</w:t>
            </w:r>
            <w:proofErr w:type="gramEnd"/>
            <w:r>
              <w:t xml:space="preserve"> orange sur l'image)</w:t>
            </w:r>
          </w:p>
        </w:tc>
        <w:tc>
          <w:tcPr>
            <w:tcW w:w="0" w:type="auto"/>
          </w:tcPr>
          <w:p w14:paraId="7F702F38" w14:textId="77777777" w:rsidR="001D1C43" w:rsidRDefault="001D1C43" w:rsidP="002E5726">
            <w:r>
              <w:t>OK</w:t>
            </w:r>
          </w:p>
          <w:p w14:paraId="0DD0832A" w14:textId="77777777" w:rsidR="001D1C43" w:rsidRDefault="001D1C43" w:rsidP="002E5726">
            <w:r>
              <w:t>4 Mar</w:t>
            </w:r>
          </w:p>
        </w:tc>
      </w:tr>
      <w:tr w:rsidR="001D1C43" w14:paraId="286952AC" w14:textId="77777777" w:rsidTr="002E5726">
        <w:tblPrEx>
          <w:tblCellMar>
            <w:top w:w="0" w:type="dxa"/>
            <w:bottom w:w="0" w:type="dxa"/>
          </w:tblCellMar>
        </w:tblPrEx>
        <w:tc>
          <w:tcPr>
            <w:tcW w:w="0" w:type="auto"/>
          </w:tcPr>
          <w:p w14:paraId="48E0A297" w14:textId="77777777" w:rsidR="001D1C43" w:rsidRDefault="001D1C43" w:rsidP="002E5726">
            <w:r>
              <w:t>Toilettes</w:t>
            </w:r>
          </w:p>
        </w:tc>
        <w:tc>
          <w:tcPr>
            <w:tcW w:w="0" w:type="auto"/>
          </w:tcPr>
          <w:p w14:paraId="6CCA548B" w14:textId="77777777" w:rsidR="001D1C43" w:rsidRDefault="001D1C43" w:rsidP="002E5726">
            <w:r>
              <w:t xml:space="preserve">Quand j'entre dans les toilettes, en face de moi il y a 4 cabines de </w:t>
            </w:r>
            <w:proofErr w:type="gramStart"/>
            <w:r>
              <w:t>toilettes collé</w:t>
            </w:r>
            <w:proofErr w:type="gramEnd"/>
            <w:r>
              <w:t>, qui prennent toute la largeur du mur. (</w:t>
            </w:r>
            <w:proofErr w:type="gramStart"/>
            <w:r>
              <w:t>en</w:t>
            </w:r>
            <w:proofErr w:type="gramEnd"/>
            <w:r>
              <w:t xml:space="preserve"> orange sur l'image)</w:t>
            </w:r>
          </w:p>
        </w:tc>
        <w:tc>
          <w:tcPr>
            <w:tcW w:w="0" w:type="auto"/>
          </w:tcPr>
          <w:p w14:paraId="291A4299" w14:textId="77777777" w:rsidR="001D1C43" w:rsidRDefault="001D1C43" w:rsidP="002E5726">
            <w:r>
              <w:t>OK</w:t>
            </w:r>
          </w:p>
          <w:p w14:paraId="6F79A2D9" w14:textId="77777777" w:rsidR="001D1C43" w:rsidRDefault="001D1C43" w:rsidP="002E5726">
            <w:r>
              <w:t>4 Mar</w:t>
            </w:r>
          </w:p>
        </w:tc>
      </w:tr>
      <w:tr w:rsidR="001D1C43" w14:paraId="49B6EF71" w14:textId="77777777" w:rsidTr="002E5726">
        <w:tblPrEx>
          <w:tblCellMar>
            <w:top w:w="0" w:type="dxa"/>
            <w:bottom w:w="0" w:type="dxa"/>
          </w:tblCellMar>
        </w:tblPrEx>
        <w:tc>
          <w:tcPr>
            <w:tcW w:w="0" w:type="auto"/>
          </w:tcPr>
          <w:p w14:paraId="6B95636D" w14:textId="77777777" w:rsidR="001D1C43" w:rsidRDefault="001D1C43" w:rsidP="002E5726">
            <w:r>
              <w:t>Fontaines à eaux</w:t>
            </w:r>
          </w:p>
        </w:tc>
        <w:tc>
          <w:tcPr>
            <w:tcW w:w="0" w:type="auto"/>
          </w:tcPr>
          <w:p w14:paraId="5D144FB9" w14:textId="77777777" w:rsidR="001D1C43" w:rsidRDefault="001D1C43" w:rsidP="002E5726">
            <w:r>
              <w:t xml:space="preserve">Contre chaque </w:t>
            </w:r>
            <w:proofErr w:type="gramStart"/>
            <w:r>
              <w:t>murs</w:t>
            </w:r>
            <w:proofErr w:type="gramEnd"/>
            <w:r>
              <w:t>, il y deux fontaines à eau (emplacement =&gt; voir image -&gt; bleu).</w:t>
            </w:r>
          </w:p>
        </w:tc>
        <w:tc>
          <w:tcPr>
            <w:tcW w:w="0" w:type="auto"/>
          </w:tcPr>
          <w:p w14:paraId="6F434140" w14:textId="77777777" w:rsidR="001D1C43" w:rsidRDefault="001D1C43" w:rsidP="002E5726">
            <w:r>
              <w:t>OK</w:t>
            </w:r>
          </w:p>
          <w:p w14:paraId="022B1450" w14:textId="77777777" w:rsidR="001D1C43" w:rsidRDefault="001D1C43" w:rsidP="002E5726">
            <w:r>
              <w:t>4 Mar</w:t>
            </w:r>
          </w:p>
        </w:tc>
      </w:tr>
      <w:tr w:rsidR="001D1C43" w14:paraId="7078195F" w14:textId="77777777" w:rsidTr="002E5726">
        <w:tblPrEx>
          <w:tblCellMar>
            <w:top w:w="0" w:type="dxa"/>
            <w:bottom w:w="0" w:type="dxa"/>
          </w:tblCellMar>
        </w:tblPrEx>
        <w:tc>
          <w:tcPr>
            <w:tcW w:w="0" w:type="auto"/>
          </w:tcPr>
          <w:p w14:paraId="0A0CAC9B" w14:textId="77777777" w:rsidR="001D1C43" w:rsidRDefault="001D1C43" w:rsidP="002E5726">
            <w:r>
              <w:t>Imprimantes 1</w:t>
            </w:r>
          </w:p>
        </w:tc>
        <w:tc>
          <w:tcPr>
            <w:tcW w:w="0" w:type="auto"/>
          </w:tcPr>
          <w:p w14:paraId="234665AA" w14:textId="77777777" w:rsidR="001D1C43" w:rsidRDefault="001D1C43" w:rsidP="002E5726">
            <w:r>
              <w:t>Dans le coin nord-ouest et nord-est, il y a deux imprimantes contre le mur. (</w:t>
            </w:r>
            <w:proofErr w:type="gramStart"/>
            <w:r>
              <w:t>vert</w:t>
            </w:r>
            <w:proofErr w:type="gramEnd"/>
            <w:r>
              <w:t xml:space="preserve"> sur l'image)</w:t>
            </w:r>
          </w:p>
        </w:tc>
        <w:tc>
          <w:tcPr>
            <w:tcW w:w="0" w:type="auto"/>
          </w:tcPr>
          <w:p w14:paraId="5EB6FCCE" w14:textId="77777777" w:rsidR="001D1C43" w:rsidRDefault="001D1C43" w:rsidP="002E5726">
            <w:r>
              <w:t>OK</w:t>
            </w:r>
          </w:p>
          <w:p w14:paraId="2D0D40B5" w14:textId="77777777" w:rsidR="001D1C43" w:rsidRDefault="001D1C43" w:rsidP="002E5726">
            <w:r>
              <w:t>4 Mar</w:t>
            </w:r>
          </w:p>
        </w:tc>
      </w:tr>
      <w:tr w:rsidR="001D1C43" w14:paraId="688084F4" w14:textId="77777777" w:rsidTr="002E5726">
        <w:tblPrEx>
          <w:tblCellMar>
            <w:top w:w="0" w:type="dxa"/>
            <w:bottom w:w="0" w:type="dxa"/>
          </w:tblCellMar>
        </w:tblPrEx>
        <w:tc>
          <w:tcPr>
            <w:tcW w:w="0" w:type="auto"/>
          </w:tcPr>
          <w:p w14:paraId="4A724580" w14:textId="77777777" w:rsidR="001D1C43" w:rsidRDefault="001D1C43" w:rsidP="002E5726">
            <w:r>
              <w:t>Imprimantes 2</w:t>
            </w:r>
          </w:p>
        </w:tc>
        <w:tc>
          <w:tcPr>
            <w:tcW w:w="0" w:type="auto"/>
          </w:tcPr>
          <w:p w14:paraId="1CE1203C" w14:textId="77777777" w:rsidR="001D1C43" w:rsidRDefault="001D1C43" w:rsidP="002E5726">
            <w:r>
              <w:t>Dans le coin sud-ouest, il y a une imprimante contre le mur. (</w:t>
            </w:r>
            <w:proofErr w:type="gramStart"/>
            <w:r>
              <w:t>vert</w:t>
            </w:r>
            <w:proofErr w:type="gramEnd"/>
            <w:r>
              <w:t xml:space="preserve"> sur l'image)</w:t>
            </w:r>
          </w:p>
        </w:tc>
        <w:tc>
          <w:tcPr>
            <w:tcW w:w="0" w:type="auto"/>
          </w:tcPr>
          <w:p w14:paraId="039E6462" w14:textId="77777777" w:rsidR="001D1C43" w:rsidRDefault="001D1C43" w:rsidP="002E5726">
            <w:r>
              <w:t>OK</w:t>
            </w:r>
          </w:p>
          <w:p w14:paraId="6E7DBB1F" w14:textId="77777777" w:rsidR="001D1C43" w:rsidRDefault="001D1C43" w:rsidP="002E5726">
            <w:r>
              <w:t>4 Mar</w:t>
            </w:r>
          </w:p>
        </w:tc>
      </w:tr>
      <w:tr w:rsidR="001D1C43" w14:paraId="1E9EB18B" w14:textId="77777777" w:rsidTr="002E5726">
        <w:tblPrEx>
          <w:tblCellMar>
            <w:top w:w="0" w:type="dxa"/>
            <w:bottom w:w="0" w:type="dxa"/>
          </w:tblCellMar>
        </w:tblPrEx>
        <w:tc>
          <w:tcPr>
            <w:tcW w:w="0" w:type="auto"/>
          </w:tcPr>
          <w:p w14:paraId="257965AD" w14:textId="77777777" w:rsidR="001D1C43" w:rsidRDefault="001D1C43" w:rsidP="002E5726">
            <w:r>
              <w:t>Emplacement boxes</w:t>
            </w:r>
          </w:p>
        </w:tc>
        <w:tc>
          <w:tcPr>
            <w:tcW w:w="0" w:type="auto"/>
          </w:tcPr>
          <w:p w14:paraId="3D3E59F1" w14:textId="77777777" w:rsidR="001D1C43" w:rsidRDefault="001D1C43" w:rsidP="002E5726">
            <w:r>
              <w:t>Les boxes sont placés comme sur l'image jointe (en rouge)</w:t>
            </w:r>
          </w:p>
        </w:tc>
        <w:tc>
          <w:tcPr>
            <w:tcW w:w="0" w:type="auto"/>
          </w:tcPr>
          <w:p w14:paraId="1C0D3FF4" w14:textId="77777777" w:rsidR="001D1C43" w:rsidRDefault="001D1C43" w:rsidP="002E5726">
            <w:r>
              <w:t>OK</w:t>
            </w:r>
          </w:p>
          <w:p w14:paraId="435B3F78" w14:textId="77777777" w:rsidR="001D1C43" w:rsidRDefault="001D1C43" w:rsidP="002E5726">
            <w:r>
              <w:t xml:space="preserve">26 </w:t>
            </w:r>
            <w:proofErr w:type="spellStart"/>
            <w:r>
              <w:t>Feb</w:t>
            </w:r>
            <w:proofErr w:type="spellEnd"/>
          </w:p>
        </w:tc>
      </w:tr>
    </w:tbl>
    <w:p w14:paraId="490DD7E5" w14:textId="77777777" w:rsidR="001D1C43" w:rsidRDefault="001D1C43" w:rsidP="001D1C43">
      <w:pPr>
        <w:pStyle w:val="Titre3"/>
      </w:pPr>
      <w:r>
        <w:t>Sprint 4</w:t>
      </w:r>
    </w:p>
    <w:p w14:paraId="33204116" w14:textId="77777777" w:rsidR="001D1C43" w:rsidRDefault="001D1C43" w:rsidP="001D1C43">
      <w:pPr>
        <w:pStyle w:val="Titre4"/>
      </w:pPr>
      <w:r>
        <w:t>Salon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69"/>
        <w:gridCol w:w="6275"/>
        <w:gridCol w:w="616"/>
      </w:tblGrid>
      <w:tr w:rsidR="001D1C43" w14:paraId="4B03D47A" w14:textId="77777777" w:rsidTr="002E5726">
        <w:tblPrEx>
          <w:tblCellMar>
            <w:top w:w="0" w:type="dxa"/>
            <w:bottom w:w="0" w:type="dxa"/>
          </w:tblCellMar>
        </w:tblPrEx>
        <w:tc>
          <w:tcPr>
            <w:tcW w:w="0" w:type="auto"/>
          </w:tcPr>
          <w:p w14:paraId="776DBB1C" w14:textId="77777777" w:rsidR="001D1C43" w:rsidRDefault="001D1C43" w:rsidP="002E5726">
            <w:r>
              <w:t>Télévision</w:t>
            </w:r>
          </w:p>
        </w:tc>
        <w:tc>
          <w:tcPr>
            <w:tcW w:w="0" w:type="auto"/>
          </w:tcPr>
          <w:p w14:paraId="47B0245F" w14:textId="77777777" w:rsidR="001D1C43" w:rsidRDefault="001D1C43" w:rsidP="002E5726">
            <w:r>
              <w:t>A l'opposé de la pièce par rapport au canapé, il y a une TV murale incurvée.</w:t>
            </w:r>
          </w:p>
        </w:tc>
        <w:tc>
          <w:tcPr>
            <w:tcW w:w="0" w:type="auto"/>
          </w:tcPr>
          <w:p w14:paraId="4B702C73" w14:textId="77777777" w:rsidR="001D1C43" w:rsidRDefault="001D1C43" w:rsidP="002E5726">
            <w:r>
              <w:t>OK</w:t>
            </w:r>
          </w:p>
          <w:p w14:paraId="29660CBF" w14:textId="77777777" w:rsidR="001D1C43" w:rsidRDefault="001D1C43" w:rsidP="002E5726">
            <w:r>
              <w:t>11 Mar</w:t>
            </w:r>
          </w:p>
        </w:tc>
      </w:tr>
      <w:tr w:rsidR="001D1C43" w14:paraId="6235A065" w14:textId="77777777" w:rsidTr="002E5726">
        <w:tblPrEx>
          <w:tblCellMar>
            <w:top w:w="0" w:type="dxa"/>
            <w:bottom w:w="0" w:type="dxa"/>
          </w:tblCellMar>
        </w:tblPrEx>
        <w:tc>
          <w:tcPr>
            <w:tcW w:w="0" w:type="auto"/>
          </w:tcPr>
          <w:p w14:paraId="6CFB2508" w14:textId="77777777" w:rsidR="001D1C43" w:rsidRDefault="001D1C43" w:rsidP="002E5726">
            <w:r>
              <w:t>Dimensions télévision</w:t>
            </w:r>
          </w:p>
        </w:tc>
        <w:tc>
          <w:tcPr>
            <w:tcW w:w="0" w:type="auto"/>
          </w:tcPr>
          <w:p w14:paraId="79C8A681" w14:textId="77777777" w:rsidR="001D1C43" w:rsidRDefault="001D1C43" w:rsidP="002E5726">
            <w:r>
              <w:t>Quand je mesure la télévision, elle fait 1m de hauteur et 2.75m de longueur</w:t>
            </w:r>
          </w:p>
        </w:tc>
        <w:tc>
          <w:tcPr>
            <w:tcW w:w="0" w:type="auto"/>
          </w:tcPr>
          <w:p w14:paraId="21A893C8" w14:textId="77777777" w:rsidR="001D1C43" w:rsidRDefault="001D1C43" w:rsidP="002E5726">
            <w:r>
              <w:t>OK</w:t>
            </w:r>
          </w:p>
          <w:p w14:paraId="5B3A2F4E" w14:textId="77777777" w:rsidR="001D1C43" w:rsidRDefault="001D1C43" w:rsidP="002E5726">
            <w:r>
              <w:t>11 Mar</w:t>
            </w:r>
          </w:p>
        </w:tc>
      </w:tr>
      <w:tr w:rsidR="001D1C43" w14:paraId="132EC0A5" w14:textId="77777777" w:rsidTr="002E5726">
        <w:tblPrEx>
          <w:tblCellMar>
            <w:top w:w="0" w:type="dxa"/>
            <w:bottom w:w="0" w:type="dxa"/>
          </w:tblCellMar>
        </w:tblPrEx>
        <w:tc>
          <w:tcPr>
            <w:tcW w:w="0" w:type="auto"/>
          </w:tcPr>
          <w:p w14:paraId="3E573375" w14:textId="77777777" w:rsidR="001D1C43" w:rsidRDefault="001D1C43" w:rsidP="002E5726">
            <w:r>
              <w:t>Canapé</w:t>
            </w:r>
          </w:p>
        </w:tc>
        <w:tc>
          <w:tcPr>
            <w:tcW w:w="0" w:type="auto"/>
          </w:tcPr>
          <w:p w14:paraId="325DF781" w14:textId="77777777" w:rsidR="001D1C43" w:rsidRDefault="001D1C43" w:rsidP="002E5726">
            <w:r>
              <w:t>Quand j'entre dans la pièce, il y a un canapé gris foncé à ma droite.</w:t>
            </w:r>
          </w:p>
        </w:tc>
        <w:tc>
          <w:tcPr>
            <w:tcW w:w="0" w:type="auto"/>
          </w:tcPr>
          <w:p w14:paraId="59ECEE32" w14:textId="77777777" w:rsidR="001D1C43" w:rsidRDefault="001D1C43" w:rsidP="002E5726">
            <w:r>
              <w:t>OK</w:t>
            </w:r>
          </w:p>
          <w:p w14:paraId="717AE84D" w14:textId="77777777" w:rsidR="001D1C43" w:rsidRDefault="001D1C43" w:rsidP="002E5726">
            <w:r>
              <w:t>11 Mar</w:t>
            </w:r>
          </w:p>
        </w:tc>
      </w:tr>
      <w:tr w:rsidR="001D1C43" w14:paraId="22CB43EE" w14:textId="77777777" w:rsidTr="002E5726">
        <w:tblPrEx>
          <w:tblCellMar>
            <w:top w:w="0" w:type="dxa"/>
            <w:bottom w:w="0" w:type="dxa"/>
          </w:tblCellMar>
        </w:tblPrEx>
        <w:tc>
          <w:tcPr>
            <w:tcW w:w="0" w:type="auto"/>
          </w:tcPr>
          <w:p w14:paraId="03A1385C" w14:textId="77777777" w:rsidR="001D1C43" w:rsidRDefault="001D1C43" w:rsidP="002E5726">
            <w:r>
              <w:t>Bibliothèque</w:t>
            </w:r>
          </w:p>
        </w:tc>
        <w:tc>
          <w:tcPr>
            <w:tcW w:w="0" w:type="auto"/>
          </w:tcPr>
          <w:p w14:paraId="5AFBE0A9" w14:textId="77777777" w:rsidR="001D1C43" w:rsidRDefault="001D1C43" w:rsidP="002E5726">
            <w:r>
              <w:t>A droite du canapé (par rapport à où il "regarde"), il y a une bibliothèque</w:t>
            </w:r>
          </w:p>
        </w:tc>
        <w:tc>
          <w:tcPr>
            <w:tcW w:w="0" w:type="auto"/>
          </w:tcPr>
          <w:p w14:paraId="0BE698ED" w14:textId="77777777" w:rsidR="001D1C43" w:rsidRDefault="001D1C43" w:rsidP="002E5726">
            <w:r>
              <w:t>OK</w:t>
            </w:r>
          </w:p>
          <w:p w14:paraId="2885744C" w14:textId="77777777" w:rsidR="001D1C43" w:rsidRDefault="001D1C43" w:rsidP="002E5726">
            <w:r>
              <w:t>11 Mar</w:t>
            </w:r>
          </w:p>
        </w:tc>
      </w:tr>
      <w:tr w:rsidR="001D1C43" w14:paraId="5F431139" w14:textId="77777777" w:rsidTr="002E5726">
        <w:tblPrEx>
          <w:tblCellMar>
            <w:top w:w="0" w:type="dxa"/>
            <w:bottom w:w="0" w:type="dxa"/>
          </w:tblCellMar>
        </w:tblPrEx>
        <w:tc>
          <w:tcPr>
            <w:tcW w:w="0" w:type="auto"/>
          </w:tcPr>
          <w:p w14:paraId="6AF9BD67" w14:textId="77777777" w:rsidR="001D1C43" w:rsidRDefault="001D1C43" w:rsidP="002E5726">
            <w:r>
              <w:t>Dimensions bibliothèque</w:t>
            </w:r>
          </w:p>
        </w:tc>
        <w:tc>
          <w:tcPr>
            <w:tcW w:w="0" w:type="auto"/>
          </w:tcPr>
          <w:p w14:paraId="09E3FE40" w14:textId="77777777" w:rsidR="001D1C43" w:rsidRDefault="001D1C43" w:rsidP="002E5726">
            <w:r>
              <w:t>Quand je mesure la bibliothèque, elle fait 2,5m de hauteur et 1m de largeur</w:t>
            </w:r>
          </w:p>
        </w:tc>
        <w:tc>
          <w:tcPr>
            <w:tcW w:w="0" w:type="auto"/>
          </w:tcPr>
          <w:p w14:paraId="0A9D8B09" w14:textId="77777777" w:rsidR="001D1C43" w:rsidRDefault="001D1C43" w:rsidP="002E5726">
            <w:r>
              <w:t>OK</w:t>
            </w:r>
          </w:p>
          <w:p w14:paraId="58EB8B12" w14:textId="77777777" w:rsidR="001D1C43" w:rsidRDefault="001D1C43" w:rsidP="002E5726">
            <w:r>
              <w:t>11 Mar</w:t>
            </w:r>
          </w:p>
        </w:tc>
      </w:tr>
      <w:tr w:rsidR="001D1C43" w14:paraId="36DF1C83" w14:textId="77777777" w:rsidTr="002E5726">
        <w:tblPrEx>
          <w:tblCellMar>
            <w:top w:w="0" w:type="dxa"/>
            <w:bottom w:w="0" w:type="dxa"/>
          </w:tblCellMar>
        </w:tblPrEx>
        <w:tc>
          <w:tcPr>
            <w:tcW w:w="0" w:type="auto"/>
          </w:tcPr>
          <w:p w14:paraId="2AF88FD3" w14:textId="77777777" w:rsidR="001D1C43" w:rsidRDefault="001D1C43" w:rsidP="002E5726">
            <w:r>
              <w:t>Table basse</w:t>
            </w:r>
          </w:p>
        </w:tc>
        <w:tc>
          <w:tcPr>
            <w:tcW w:w="0" w:type="auto"/>
          </w:tcPr>
          <w:p w14:paraId="1CB25C82" w14:textId="77777777" w:rsidR="001D1C43" w:rsidRDefault="001D1C43" w:rsidP="002E5726">
            <w:r>
              <w:t>Devant le canapé, il y a une table basse à trois pieds grise</w:t>
            </w:r>
          </w:p>
        </w:tc>
        <w:tc>
          <w:tcPr>
            <w:tcW w:w="0" w:type="auto"/>
          </w:tcPr>
          <w:p w14:paraId="0193AC51" w14:textId="77777777" w:rsidR="001D1C43" w:rsidRDefault="001D1C43" w:rsidP="002E5726">
            <w:r>
              <w:t>OK</w:t>
            </w:r>
          </w:p>
          <w:p w14:paraId="19463EAC" w14:textId="77777777" w:rsidR="001D1C43" w:rsidRDefault="001D1C43" w:rsidP="002E5726">
            <w:r>
              <w:t>11 Mar</w:t>
            </w:r>
          </w:p>
        </w:tc>
      </w:tr>
      <w:tr w:rsidR="001D1C43" w14:paraId="58475236" w14:textId="77777777" w:rsidTr="002E5726">
        <w:tblPrEx>
          <w:tblCellMar>
            <w:top w:w="0" w:type="dxa"/>
            <w:bottom w:w="0" w:type="dxa"/>
          </w:tblCellMar>
        </w:tblPrEx>
        <w:tc>
          <w:tcPr>
            <w:tcW w:w="0" w:type="auto"/>
          </w:tcPr>
          <w:p w14:paraId="28558C45" w14:textId="77777777" w:rsidR="001D1C43" w:rsidRDefault="001D1C43" w:rsidP="002E5726">
            <w:r>
              <w:t>Tapis</w:t>
            </w:r>
          </w:p>
        </w:tc>
        <w:tc>
          <w:tcPr>
            <w:tcW w:w="0" w:type="auto"/>
          </w:tcPr>
          <w:p w14:paraId="74F2F78C" w14:textId="77777777" w:rsidR="001D1C43" w:rsidRDefault="001D1C43" w:rsidP="002E5726">
            <w:r>
              <w:t>Au milieu de la pièce sur le sol, il y a un tapis rectangle.</w:t>
            </w:r>
          </w:p>
        </w:tc>
        <w:tc>
          <w:tcPr>
            <w:tcW w:w="0" w:type="auto"/>
          </w:tcPr>
          <w:p w14:paraId="280FB6D0" w14:textId="77777777" w:rsidR="001D1C43" w:rsidRDefault="001D1C43" w:rsidP="002E5726">
            <w:r>
              <w:t>OK</w:t>
            </w:r>
          </w:p>
          <w:p w14:paraId="7DE51443" w14:textId="77777777" w:rsidR="001D1C43" w:rsidRDefault="001D1C43" w:rsidP="002E5726">
            <w:r>
              <w:lastRenderedPageBreak/>
              <w:t>11 Mar</w:t>
            </w:r>
          </w:p>
        </w:tc>
      </w:tr>
      <w:tr w:rsidR="001D1C43" w14:paraId="7E1A8E1A" w14:textId="77777777" w:rsidTr="002E5726">
        <w:tblPrEx>
          <w:tblCellMar>
            <w:top w:w="0" w:type="dxa"/>
            <w:bottom w:w="0" w:type="dxa"/>
          </w:tblCellMar>
        </w:tblPrEx>
        <w:tc>
          <w:tcPr>
            <w:tcW w:w="0" w:type="auto"/>
          </w:tcPr>
          <w:p w14:paraId="4329D5D5" w14:textId="77777777" w:rsidR="001D1C43" w:rsidRDefault="001D1C43" w:rsidP="002E5726">
            <w:r>
              <w:lastRenderedPageBreak/>
              <w:t>Parquet</w:t>
            </w:r>
          </w:p>
        </w:tc>
        <w:tc>
          <w:tcPr>
            <w:tcW w:w="0" w:type="auto"/>
          </w:tcPr>
          <w:p w14:paraId="36FD1BA7" w14:textId="77777777" w:rsidR="001D1C43" w:rsidRDefault="001D1C43" w:rsidP="002E5726">
            <w:r>
              <w:t>Dans le salon, le sol est en parquet</w:t>
            </w:r>
          </w:p>
        </w:tc>
        <w:tc>
          <w:tcPr>
            <w:tcW w:w="0" w:type="auto"/>
          </w:tcPr>
          <w:p w14:paraId="271AB641" w14:textId="77777777" w:rsidR="001D1C43" w:rsidRDefault="001D1C43" w:rsidP="002E5726">
            <w:r>
              <w:t>OK</w:t>
            </w:r>
          </w:p>
          <w:p w14:paraId="46CE9442" w14:textId="77777777" w:rsidR="001D1C43" w:rsidRDefault="001D1C43" w:rsidP="002E5726">
            <w:r>
              <w:t>11 Mar</w:t>
            </w:r>
          </w:p>
        </w:tc>
      </w:tr>
      <w:tr w:rsidR="001D1C43" w14:paraId="486ADC4C" w14:textId="77777777" w:rsidTr="002E5726">
        <w:tblPrEx>
          <w:tblCellMar>
            <w:top w:w="0" w:type="dxa"/>
            <w:bottom w:w="0" w:type="dxa"/>
          </w:tblCellMar>
        </w:tblPrEx>
        <w:tc>
          <w:tcPr>
            <w:tcW w:w="0" w:type="auto"/>
          </w:tcPr>
          <w:p w14:paraId="5BCA6B63" w14:textId="77777777" w:rsidR="001D1C43" w:rsidRDefault="001D1C43" w:rsidP="002E5726">
            <w:r>
              <w:t>Mur</w:t>
            </w:r>
          </w:p>
        </w:tc>
        <w:tc>
          <w:tcPr>
            <w:tcW w:w="0" w:type="auto"/>
          </w:tcPr>
          <w:p w14:paraId="7F869D30" w14:textId="77777777" w:rsidR="001D1C43" w:rsidRDefault="001D1C43" w:rsidP="002E5726">
            <w:r>
              <w:t>Dans le salon, les murs sont en briques</w:t>
            </w:r>
          </w:p>
        </w:tc>
        <w:tc>
          <w:tcPr>
            <w:tcW w:w="0" w:type="auto"/>
          </w:tcPr>
          <w:p w14:paraId="6A492DAD" w14:textId="77777777" w:rsidR="001D1C43" w:rsidRDefault="001D1C43" w:rsidP="002E5726">
            <w:r>
              <w:t>OK</w:t>
            </w:r>
          </w:p>
          <w:p w14:paraId="146A2DC7" w14:textId="77777777" w:rsidR="001D1C43" w:rsidRDefault="001D1C43" w:rsidP="002E5726">
            <w:r>
              <w:t>11 Mar</w:t>
            </w:r>
          </w:p>
        </w:tc>
      </w:tr>
      <w:tr w:rsidR="001D1C43" w14:paraId="7D9F1D57" w14:textId="77777777" w:rsidTr="002E5726">
        <w:tblPrEx>
          <w:tblCellMar>
            <w:top w:w="0" w:type="dxa"/>
            <w:bottom w:w="0" w:type="dxa"/>
          </w:tblCellMar>
        </w:tblPrEx>
        <w:tc>
          <w:tcPr>
            <w:tcW w:w="0" w:type="auto"/>
          </w:tcPr>
          <w:p w14:paraId="46922182" w14:textId="77777777" w:rsidR="001D1C43" w:rsidRDefault="001D1C43" w:rsidP="002E5726">
            <w:r>
              <w:t>Lustre</w:t>
            </w:r>
          </w:p>
        </w:tc>
        <w:tc>
          <w:tcPr>
            <w:tcW w:w="0" w:type="auto"/>
          </w:tcPr>
          <w:p w14:paraId="6F1C4028" w14:textId="77777777" w:rsidR="001D1C43" w:rsidRDefault="001D1C43" w:rsidP="002E5726">
            <w:r>
              <w:t>Sur le plafond, au milieu il y a un lustre.</w:t>
            </w:r>
          </w:p>
        </w:tc>
        <w:tc>
          <w:tcPr>
            <w:tcW w:w="0" w:type="auto"/>
          </w:tcPr>
          <w:p w14:paraId="29D626C2" w14:textId="77777777" w:rsidR="001D1C43" w:rsidRDefault="001D1C43" w:rsidP="002E5726">
            <w:r>
              <w:t>OK</w:t>
            </w:r>
          </w:p>
          <w:p w14:paraId="1799AD6E" w14:textId="77777777" w:rsidR="001D1C43" w:rsidRDefault="001D1C43" w:rsidP="002E5726">
            <w:r>
              <w:t>11 Mar</w:t>
            </w:r>
          </w:p>
        </w:tc>
      </w:tr>
      <w:tr w:rsidR="001D1C43" w14:paraId="0AA83FCC" w14:textId="77777777" w:rsidTr="002E5726">
        <w:tblPrEx>
          <w:tblCellMar>
            <w:top w:w="0" w:type="dxa"/>
            <w:bottom w:w="0" w:type="dxa"/>
          </w:tblCellMar>
        </w:tblPrEx>
        <w:tc>
          <w:tcPr>
            <w:tcW w:w="0" w:type="auto"/>
          </w:tcPr>
          <w:p w14:paraId="5C357E47" w14:textId="77777777" w:rsidR="001D1C43" w:rsidRDefault="001D1C43" w:rsidP="002E5726">
            <w:r>
              <w:t>Etage et emplacement</w:t>
            </w:r>
          </w:p>
        </w:tc>
        <w:tc>
          <w:tcPr>
            <w:tcW w:w="0" w:type="auto"/>
          </w:tcPr>
          <w:p w14:paraId="0B3A4463" w14:textId="77777777" w:rsidR="001D1C43" w:rsidRDefault="001D1C43" w:rsidP="002E5726">
            <w:r>
              <w:t>Dans l'immeuble, le salon est dans les 3 appartements à l'ouest du 2ème étage</w:t>
            </w:r>
          </w:p>
        </w:tc>
        <w:tc>
          <w:tcPr>
            <w:tcW w:w="0" w:type="auto"/>
          </w:tcPr>
          <w:p w14:paraId="555E2E3B" w14:textId="77777777" w:rsidR="001D1C43" w:rsidRDefault="001D1C43" w:rsidP="002E5726">
            <w:r>
              <w:t>OK</w:t>
            </w:r>
          </w:p>
          <w:p w14:paraId="192063FA" w14:textId="77777777" w:rsidR="001D1C43" w:rsidRDefault="001D1C43" w:rsidP="002E5726">
            <w:r>
              <w:t>11 Mar</w:t>
            </w:r>
          </w:p>
        </w:tc>
      </w:tr>
    </w:tbl>
    <w:p w14:paraId="73A41DA5" w14:textId="77777777" w:rsidR="001D1C43" w:rsidRDefault="001D1C43" w:rsidP="001D1C43">
      <w:pPr>
        <w:pStyle w:val="Titre4"/>
      </w:pPr>
      <w:r>
        <w:t>Studio</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91"/>
        <w:gridCol w:w="6752"/>
        <w:gridCol w:w="517"/>
      </w:tblGrid>
      <w:tr w:rsidR="001D1C43" w14:paraId="4A0BF192" w14:textId="77777777" w:rsidTr="002E5726">
        <w:tblPrEx>
          <w:tblCellMar>
            <w:top w:w="0" w:type="dxa"/>
            <w:bottom w:w="0" w:type="dxa"/>
          </w:tblCellMar>
        </w:tblPrEx>
        <w:tc>
          <w:tcPr>
            <w:tcW w:w="0" w:type="auto"/>
          </w:tcPr>
          <w:p w14:paraId="7A12270B" w14:textId="77777777" w:rsidR="001D1C43" w:rsidRDefault="001D1C43" w:rsidP="002E5726">
            <w:proofErr w:type="gramStart"/>
            <w:r>
              <w:t>dimensions</w:t>
            </w:r>
            <w:proofErr w:type="gramEnd"/>
          </w:p>
        </w:tc>
        <w:tc>
          <w:tcPr>
            <w:tcW w:w="0" w:type="auto"/>
          </w:tcPr>
          <w:p w14:paraId="2570C49D" w14:textId="77777777" w:rsidR="001D1C43" w:rsidRDefault="001D1C43" w:rsidP="002E5726">
            <w:r>
              <w:t>Quand je mesure la pièce elle fait exactement 1000x800cm</w:t>
            </w:r>
          </w:p>
        </w:tc>
        <w:tc>
          <w:tcPr>
            <w:tcW w:w="0" w:type="auto"/>
          </w:tcPr>
          <w:p w14:paraId="72337900" w14:textId="77777777" w:rsidR="001D1C43" w:rsidRDefault="001D1C43" w:rsidP="002E5726">
            <w:r>
              <w:t>OK</w:t>
            </w:r>
          </w:p>
          <w:p w14:paraId="3BB5D728" w14:textId="77777777" w:rsidR="001D1C43" w:rsidRDefault="001D1C43" w:rsidP="002E5726">
            <w:r>
              <w:t>11 Mar</w:t>
            </w:r>
          </w:p>
        </w:tc>
      </w:tr>
      <w:tr w:rsidR="001D1C43" w14:paraId="7121C232" w14:textId="77777777" w:rsidTr="002E5726">
        <w:tblPrEx>
          <w:tblCellMar>
            <w:top w:w="0" w:type="dxa"/>
            <w:bottom w:w="0" w:type="dxa"/>
          </w:tblCellMar>
        </w:tblPrEx>
        <w:tc>
          <w:tcPr>
            <w:tcW w:w="0" w:type="auto"/>
          </w:tcPr>
          <w:p w14:paraId="473F584A" w14:textId="77777777" w:rsidR="001D1C43" w:rsidRDefault="001D1C43" w:rsidP="002E5726">
            <w:r>
              <w:t>Mur</w:t>
            </w:r>
          </w:p>
        </w:tc>
        <w:tc>
          <w:tcPr>
            <w:tcW w:w="0" w:type="auto"/>
          </w:tcPr>
          <w:p w14:paraId="642AD816" w14:textId="77777777" w:rsidR="001D1C43" w:rsidRDefault="001D1C43" w:rsidP="002E5726">
            <w:r>
              <w:t xml:space="preserve">Quand je regarde les murs de la pièce, ils sont tous en </w:t>
            </w:r>
            <w:proofErr w:type="spellStart"/>
            <w:r>
              <w:t>crepi</w:t>
            </w:r>
            <w:proofErr w:type="spellEnd"/>
          </w:p>
        </w:tc>
        <w:tc>
          <w:tcPr>
            <w:tcW w:w="0" w:type="auto"/>
          </w:tcPr>
          <w:p w14:paraId="5AB0AF97" w14:textId="77777777" w:rsidR="001D1C43" w:rsidRDefault="001D1C43" w:rsidP="002E5726">
            <w:r>
              <w:t>OK</w:t>
            </w:r>
          </w:p>
          <w:p w14:paraId="474D0767" w14:textId="77777777" w:rsidR="001D1C43" w:rsidRDefault="001D1C43" w:rsidP="002E5726">
            <w:r>
              <w:t>11 Mar</w:t>
            </w:r>
          </w:p>
        </w:tc>
      </w:tr>
      <w:tr w:rsidR="001D1C43" w14:paraId="537141DB" w14:textId="77777777" w:rsidTr="002E5726">
        <w:tblPrEx>
          <w:tblCellMar>
            <w:top w:w="0" w:type="dxa"/>
            <w:bottom w:w="0" w:type="dxa"/>
          </w:tblCellMar>
        </w:tblPrEx>
        <w:tc>
          <w:tcPr>
            <w:tcW w:w="0" w:type="auto"/>
          </w:tcPr>
          <w:p w14:paraId="3723F8D1" w14:textId="77777777" w:rsidR="001D1C43" w:rsidRDefault="001D1C43" w:rsidP="002E5726">
            <w:r>
              <w:t>Table</w:t>
            </w:r>
          </w:p>
        </w:tc>
        <w:tc>
          <w:tcPr>
            <w:tcW w:w="0" w:type="auto"/>
          </w:tcPr>
          <w:p w14:paraId="7A0D3F1E" w14:textId="77777777" w:rsidR="001D1C43" w:rsidRDefault="001D1C43" w:rsidP="002E5726">
            <w:r>
              <w:t>Quand je rentre dans la pièce, au milieu, il y a une table en bois de 200x200x100</w:t>
            </w:r>
          </w:p>
        </w:tc>
        <w:tc>
          <w:tcPr>
            <w:tcW w:w="0" w:type="auto"/>
          </w:tcPr>
          <w:p w14:paraId="693B4FE4" w14:textId="77777777" w:rsidR="001D1C43" w:rsidRDefault="001D1C43" w:rsidP="002E5726">
            <w:r>
              <w:t>OK</w:t>
            </w:r>
          </w:p>
          <w:p w14:paraId="2374D08C" w14:textId="77777777" w:rsidR="001D1C43" w:rsidRDefault="001D1C43" w:rsidP="002E5726">
            <w:r>
              <w:t>11 Mar</w:t>
            </w:r>
          </w:p>
        </w:tc>
      </w:tr>
      <w:tr w:rsidR="001D1C43" w14:paraId="46341B60" w14:textId="77777777" w:rsidTr="002E5726">
        <w:tblPrEx>
          <w:tblCellMar>
            <w:top w:w="0" w:type="dxa"/>
            <w:bottom w:w="0" w:type="dxa"/>
          </w:tblCellMar>
        </w:tblPrEx>
        <w:tc>
          <w:tcPr>
            <w:tcW w:w="0" w:type="auto"/>
          </w:tcPr>
          <w:p w14:paraId="3AF854D6" w14:textId="77777777" w:rsidR="001D1C43" w:rsidRDefault="001D1C43" w:rsidP="002E5726">
            <w:r>
              <w:t>Chaise</w:t>
            </w:r>
          </w:p>
        </w:tc>
        <w:tc>
          <w:tcPr>
            <w:tcW w:w="0" w:type="auto"/>
          </w:tcPr>
          <w:p w14:paraId="63DB6D42" w14:textId="77777777" w:rsidR="001D1C43" w:rsidRDefault="001D1C43" w:rsidP="002E5726">
            <w:r>
              <w:t>Tout autour de la table, je vois 4 chaises en bois</w:t>
            </w:r>
          </w:p>
        </w:tc>
        <w:tc>
          <w:tcPr>
            <w:tcW w:w="0" w:type="auto"/>
          </w:tcPr>
          <w:p w14:paraId="73FB5CCF" w14:textId="77777777" w:rsidR="001D1C43" w:rsidRDefault="001D1C43" w:rsidP="002E5726">
            <w:r>
              <w:t>OK</w:t>
            </w:r>
          </w:p>
          <w:p w14:paraId="0D245741" w14:textId="77777777" w:rsidR="001D1C43" w:rsidRDefault="001D1C43" w:rsidP="002E5726">
            <w:r>
              <w:t>11 Mar</w:t>
            </w:r>
          </w:p>
        </w:tc>
      </w:tr>
      <w:tr w:rsidR="001D1C43" w14:paraId="548B5B36" w14:textId="77777777" w:rsidTr="002E5726">
        <w:tblPrEx>
          <w:tblCellMar>
            <w:top w:w="0" w:type="dxa"/>
            <w:bottom w:w="0" w:type="dxa"/>
          </w:tblCellMar>
        </w:tblPrEx>
        <w:tc>
          <w:tcPr>
            <w:tcW w:w="0" w:type="auto"/>
          </w:tcPr>
          <w:p w14:paraId="580B05A5" w14:textId="77777777" w:rsidR="001D1C43" w:rsidRDefault="001D1C43" w:rsidP="002E5726">
            <w:r>
              <w:t>Cactus</w:t>
            </w:r>
          </w:p>
        </w:tc>
        <w:tc>
          <w:tcPr>
            <w:tcW w:w="0" w:type="auto"/>
          </w:tcPr>
          <w:p w14:paraId="39E467A1" w14:textId="77777777" w:rsidR="001D1C43" w:rsidRDefault="001D1C43" w:rsidP="002E5726">
            <w:r>
              <w:t>Au milieu de la table, je vois deux cactus de 5x5x15cm</w:t>
            </w:r>
          </w:p>
        </w:tc>
        <w:tc>
          <w:tcPr>
            <w:tcW w:w="0" w:type="auto"/>
          </w:tcPr>
          <w:p w14:paraId="0A68596B" w14:textId="77777777" w:rsidR="001D1C43" w:rsidRDefault="001D1C43" w:rsidP="002E5726">
            <w:r>
              <w:t>OK</w:t>
            </w:r>
          </w:p>
          <w:p w14:paraId="603B0DC0" w14:textId="77777777" w:rsidR="001D1C43" w:rsidRDefault="001D1C43" w:rsidP="002E5726">
            <w:r>
              <w:t>11 Mar</w:t>
            </w:r>
          </w:p>
        </w:tc>
      </w:tr>
      <w:tr w:rsidR="001D1C43" w14:paraId="6CC0CEBC" w14:textId="77777777" w:rsidTr="002E5726">
        <w:tblPrEx>
          <w:tblCellMar>
            <w:top w:w="0" w:type="dxa"/>
            <w:bottom w:w="0" w:type="dxa"/>
          </w:tblCellMar>
        </w:tblPrEx>
        <w:tc>
          <w:tcPr>
            <w:tcW w:w="0" w:type="auto"/>
          </w:tcPr>
          <w:p w14:paraId="01370601" w14:textId="77777777" w:rsidR="001D1C43" w:rsidRDefault="001D1C43" w:rsidP="002E5726">
            <w:r>
              <w:t>Lit</w:t>
            </w:r>
          </w:p>
        </w:tc>
        <w:tc>
          <w:tcPr>
            <w:tcW w:w="0" w:type="auto"/>
          </w:tcPr>
          <w:p w14:paraId="36EE109B" w14:textId="77777777" w:rsidR="001D1C43" w:rsidRDefault="001D1C43" w:rsidP="002E5726">
            <w:r>
              <w:t>Dans le coin inferieur droit de la pièce il y a un lit de 220x150x70</w:t>
            </w:r>
          </w:p>
        </w:tc>
        <w:tc>
          <w:tcPr>
            <w:tcW w:w="0" w:type="auto"/>
          </w:tcPr>
          <w:p w14:paraId="65FFE5A5" w14:textId="77777777" w:rsidR="001D1C43" w:rsidRDefault="001D1C43" w:rsidP="002E5726">
            <w:r>
              <w:t>OK</w:t>
            </w:r>
          </w:p>
          <w:p w14:paraId="2519E05B" w14:textId="77777777" w:rsidR="001D1C43" w:rsidRDefault="001D1C43" w:rsidP="002E5726">
            <w:r>
              <w:t>11 Mar</w:t>
            </w:r>
          </w:p>
        </w:tc>
      </w:tr>
      <w:tr w:rsidR="001D1C43" w14:paraId="484248D2" w14:textId="77777777" w:rsidTr="002E5726">
        <w:tblPrEx>
          <w:tblCellMar>
            <w:top w:w="0" w:type="dxa"/>
            <w:bottom w:w="0" w:type="dxa"/>
          </w:tblCellMar>
        </w:tblPrEx>
        <w:tc>
          <w:tcPr>
            <w:tcW w:w="0" w:type="auto"/>
          </w:tcPr>
          <w:p w14:paraId="3BC7EDAB" w14:textId="77777777" w:rsidR="001D1C43" w:rsidRDefault="001D1C43" w:rsidP="002E5726">
            <w:r>
              <w:t>Salle de bain</w:t>
            </w:r>
          </w:p>
        </w:tc>
        <w:tc>
          <w:tcPr>
            <w:tcW w:w="0" w:type="auto"/>
          </w:tcPr>
          <w:p w14:paraId="7FF59E32" w14:textId="77777777" w:rsidR="001D1C43" w:rsidRDefault="001D1C43" w:rsidP="002E5726">
            <w:r>
              <w:t>Au fond à gauche, quand je rentre dans la pièce, je vois une salle de bain de 200x300 et une porte au mur Sud</w:t>
            </w:r>
          </w:p>
        </w:tc>
        <w:tc>
          <w:tcPr>
            <w:tcW w:w="0" w:type="auto"/>
          </w:tcPr>
          <w:p w14:paraId="0CC2E5A5" w14:textId="77777777" w:rsidR="001D1C43" w:rsidRDefault="001D1C43" w:rsidP="002E5726">
            <w:r>
              <w:t>OK</w:t>
            </w:r>
          </w:p>
          <w:p w14:paraId="2BF099A0" w14:textId="77777777" w:rsidR="001D1C43" w:rsidRDefault="001D1C43" w:rsidP="002E5726">
            <w:r>
              <w:t>11 Mar</w:t>
            </w:r>
          </w:p>
        </w:tc>
      </w:tr>
      <w:tr w:rsidR="001D1C43" w14:paraId="437346AE" w14:textId="77777777" w:rsidTr="002E5726">
        <w:tblPrEx>
          <w:tblCellMar>
            <w:top w:w="0" w:type="dxa"/>
            <w:bottom w:w="0" w:type="dxa"/>
          </w:tblCellMar>
        </w:tblPrEx>
        <w:tc>
          <w:tcPr>
            <w:tcW w:w="0" w:type="auto"/>
          </w:tcPr>
          <w:p w14:paraId="31F074E2" w14:textId="77777777" w:rsidR="001D1C43" w:rsidRDefault="001D1C43" w:rsidP="002E5726">
            <w:r>
              <w:t>Toilette</w:t>
            </w:r>
          </w:p>
        </w:tc>
        <w:tc>
          <w:tcPr>
            <w:tcW w:w="0" w:type="auto"/>
          </w:tcPr>
          <w:p w14:paraId="70C0DEB6" w14:textId="77777777" w:rsidR="001D1C43" w:rsidRDefault="001D1C43" w:rsidP="002E5726">
            <w:r>
              <w:t>Dans le coin inferieur droit, quand je rentre dans la salle de bain, je vois des toilettes de 70x40x40 et dans le coin supérieur gauche il y a un lavabo</w:t>
            </w:r>
          </w:p>
        </w:tc>
        <w:tc>
          <w:tcPr>
            <w:tcW w:w="0" w:type="auto"/>
          </w:tcPr>
          <w:p w14:paraId="322CD970" w14:textId="77777777" w:rsidR="001D1C43" w:rsidRDefault="001D1C43" w:rsidP="002E5726">
            <w:r>
              <w:t>OK</w:t>
            </w:r>
          </w:p>
          <w:p w14:paraId="7D9E781F" w14:textId="77777777" w:rsidR="001D1C43" w:rsidRDefault="001D1C43" w:rsidP="002E5726">
            <w:r>
              <w:t>11 Mar</w:t>
            </w:r>
          </w:p>
        </w:tc>
      </w:tr>
      <w:tr w:rsidR="001D1C43" w14:paraId="44751467" w14:textId="77777777" w:rsidTr="002E5726">
        <w:tblPrEx>
          <w:tblCellMar>
            <w:top w:w="0" w:type="dxa"/>
            <w:bottom w:w="0" w:type="dxa"/>
          </w:tblCellMar>
        </w:tblPrEx>
        <w:tc>
          <w:tcPr>
            <w:tcW w:w="0" w:type="auto"/>
          </w:tcPr>
          <w:p w14:paraId="386B6025" w14:textId="77777777" w:rsidR="001D1C43" w:rsidRDefault="001D1C43" w:rsidP="002E5726">
            <w:r>
              <w:t>Four</w:t>
            </w:r>
          </w:p>
        </w:tc>
        <w:tc>
          <w:tcPr>
            <w:tcW w:w="0" w:type="auto"/>
          </w:tcPr>
          <w:p w14:paraId="0A544A9B" w14:textId="77777777" w:rsidR="001D1C43" w:rsidRDefault="001D1C43" w:rsidP="002E5726">
            <w:r>
              <w:t>Si je longe le mur à droite de la porte dans le coin il y a un four de 1m/1m</w:t>
            </w:r>
          </w:p>
        </w:tc>
        <w:tc>
          <w:tcPr>
            <w:tcW w:w="0" w:type="auto"/>
          </w:tcPr>
          <w:p w14:paraId="5EBEC3A5" w14:textId="77777777" w:rsidR="001D1C43" w:rsidRDefault="001D1C43" w:rsidP="002E5726">
            <w:r>
              <w:t>OK</w:t>
            </w:r>
          </w:p>
          <w:p w14:paraId="576478A4" w14:textId="77777777" w:rsidR="001D1C43" w:rsidRDefault="001D1C43" w:rsidP="002E5726">
            <w:r>
              <w:t>11 Mar</w:t>
            </w:r>
          </w:p>
        </w:tc>
      </w:tr>
      <w:tr w:rsidR="001D1C43" w14:paraId="174AD25B" w14:textId="77777777" w:rsidTr="002E5726">
        <w:tblPrEx>
          <w:tblCellMar>
            <w:top w:w="0" w:type="dxa"/>
            <w:bottom w:w="0" w:type="dxa"/>
          </w:tblCellMar>
        </w:tblPrEx>
        <w:tc>
          <w:tcPr>
            <w:tcW w:w="0" w:type="auto"/>
          </w:tcPr>
          <w:p w14:paraId="5A9C91AD" w14:textId="77777777" w:rsidR="001D1C43" w:rsidRDefault="001D1C43" w:rsidP="002E5726">
            <w:r>
              <w:t>Lavabo et poubelle</w:t>
            </w:r>
          </w:p>
        </w:tc>
        <w:tc>
          <w:tcPr>
            <w:tcW w:w="0" w:type="auto"/>
          </w:tcPr>
          <w:p w14:paraId="438D8705" w14:textId="77777777" w:rsidR="001D1C43" w:rsidRDefault="001D1C43" w:rsidP="002E5726">
            <w:r>
              <w:t>A droite du four il y a un lavabo avec une poubelle en dessous</w:t>
            </w:r>
          </w:p>
        </w:tc>
        <w:tc>
          <w:tcPr>
            <w:tcW w:w="0" w:type="auto"/>
          </w:tcPr>
          <w:p w14:paraId="2781973F" w14:textId="77777777" w:rsidR="001D1C43" w:rsidRDefault="001D1C43" w:rsidP="002E5726">
            <w:r>
              <w:t>OK</w:t>
            </w:r>
          </w:p>
          <w:p w14:paraId="319409DB" w14:textId="77777777" w:rsidR="001D1C43" w:rsidRDefault="001D1C43" w:rsidP="002E5726">
            <w:r>
              <w:t>11 Mar</w:t>
            </w:r>
          </w:p>
        </w:tc>
      </w:tr>
      <w:tr w:rsidR="001D1C43" w14:paraId="596C9DF3" w14:textId="77777777" w:rsidTr="002E5726">
        <w:tblPrEx>
          <w:tblCellMar>
            <w:top w:w="0" w:type="dxa"/>
            <w:bottom w:w="0" w:type="dxa"/>
          </w:tblCellMar>
        </w:tblPrEx>
        <w:tc>
          <w:tcPr>
            <w:tcW w:w="0" w:type="auto"/>
          </w:tcPr>
          <w:p w14:paraId="2C749E96" w14:textId="77777777" w:rsidR="001D1C43" w:rsidRDefault="001D1C43" w:rsidP="002E5726">
            <w:r>
              <w:t xml:space="preserve">Lave </w:t>
            </w:r>
            <w:proofErr w:type="spellStart"/>
            <w:r>
              <w:t>vaiselle</w:t>
            </w:r>
            <w:proofErr w:type="spellEnd"/>
          </w:p>
        </w:tc>
        <w:tc>
          <w:tcPr>
            <w:tcW w:w="0" w:type="auto"/>
          </w:tcPr>
          <w:p w14:paraId="10F4BCCF" w14:textId="77777777" w:rsidR="001D1C43" w:rsidRDefault="001D1C43" w:rsidP="002E5726">
            <w:r>
              <w:t xml:space="preserve">A </w:t>
            </w:r>
            <w:proofErr w:type="spellStart"/>
            <w:r>
              <w:t>coté</w:t>
            </w:r>
            <w:proofErr w:type="spellEnd"/>
            <w:r>
              <w:t xml:space="preserve"> du lavabo il y a un </w:t>
            </w:r>
            <w:proofErr w:type="spellStart"/>
            <w:r>
              <w:t>lave vaisselle</w:t>
            </w:r>
            <w:proofErr w:type="spellEnd"/>
            <w:r>
              <w:t xml:space="preserve"> de 70x70x85cm</w:t>
            </w:r>
          </w:p>
        </w:tc>
        <w:tc>
          <w:tcPr>
            <w:tcW w:w="0" w:type="auto"/>
          </w:tcPr>
          <w:p w14:paraId="17FBFC49" w14:textId="77777777" w:rsidR="001D1C43" w:rsidRDefault="001D1C43" w:rsidP="002E5726">
            <w:r>
              <w:t>OK</w:t>
            </w:r>
          </w:p>
          <w:p w14:paraId="390A4101" w14:textId="77777777" w:rsidR="001D1C43" w:rsidRDefault="001D1C43" w:rsidP="002E5726">
            <w:r>
              <w:t>11 Mar</w:t>
            </w:r>
          </w:p>
        </w:tc>
      </w:tr>
      <w:tr w:rsidR="001D1C43" w14:paraId="4BB24B36" w14:textId="77777777" w:rsidTr="002E5726">
        <w:tblPrEx>
          <w:tblCellMar>
            <w:top w:w="0" w:type="dxa"/>
            <w:bottom w:w="0" w:type="dxa"/>
          </w:tblCellMar>
        </w:tblPrEx>
        <w:tc>
          <w:tcPr>
            <w:tcW w:w="0" w:type="auto"/>
          </w:tcPr>
          <w:p w14:paraId="36F46445" w14:textId="77777777" w:rsidR="001D1C43" w:rsidRDefault="001D1C43" w:rsidP="002E5726">
            <w:r>
              <w:t>Fenêtre</w:t>
            </w:r>
          </w:p>
        </w:tc>
        <w:tc>
          <w:tcPr>
            <w:tcW w:w="0" w:type="auto"/>
          </w:tcPr>
          <w:p w14:paraId="58B7819B" w14:textId="77777777" w:rsidR="001D1C43" w:rsidRDefault="001D1C43" w:rsidP="002E5726">
            <w:r>
              <w:t xml:space="preserve">Sur chaque mur </w:t>
            </w:r>
            <w:proofErr w:type="spellStart"/>
            <w:r>
              <w:t>exterieur</w:t>
            </w:r>
            <w:proofErr w:type="spellEnd"/>
            <w:r>
              <w:t>, au milieu il y a 1 fenêtre 200x100cm</w:t>
            </w:r>
          </w:p>
        </w:tc>
        <w:tc>
          <w:tcPr>
            <w:tcW w:w="0" w:type="auto"/>
          </w:tcPr>
          <w:p w14:paraId="12F40FA6" w14:textId="77777777" w:rsidR="001D1C43" w:rsidRDefault="001D1C43" w:rsidP="002E5726">
            <w:r>
              <w:t>OK</w:t>
            </w:r>
          </w:p>
          <w:p w14:paraId="3808FBD7" w14:textId="77777777" w:rsidR="001D1C43" w:rsidRDefault="001D1C43" w:rsidP="002E5726">
            <w:r>
              <w:t>11 Mar</w:t>
            </w:r>
          </w:p>
        </w:tc>
      </w:tr>
      <w:tr w:rsidR="001D1C43" w14:paraId="2E499B3A" w14:textId="77777777" w:rsidTr="002E5726">
        <w:tblPrEx>
          <w:tblCellMar>
            <w:top w:w="0" w:type="dxa"/>
            <w:bottom w:w="0" w:type="dxa"/>
          </w:tblCellMar>
        </w:tblPrEx>
        <w:tc>
          <w:tcPr>
            <w:tcW w:w="0" w:type="auto"/>
          </w:tcPr>
          <w:p w14:paraId="11FC23DF" w14:textId="77777777" w:rsidR="001D1C43" w:rsidRDefault="001D1C43" w:rsidP="002E5726">
            <w:r>
              <w:t>Etage et emplacement</w:t>
            </w:r>
          </w:p>
        </w:tc>
        <w:tc>
          <w:tcPr>
            <w:tcW w:w="0" w:type="auto"/>
          </w:tcPr>
          <w:p w14:paraId="10F8DFE8" w14:textId="77777777" w:rsidR="001D1C43" w:rsidRDefault="001D1C43" w:rsidP="002E5726">
            <w:r>
              <w:t>Dans l'immeuble, il y a trois studios comme ceci à l'est du 2ème étage (image partie jaune).</w:t>
            </w:r>
          </w:p>
        </w:tc>
        <w:tc>
          <w:tcPr>
            <w:tcW w:w="0" w:type="auto"/>
          </w:tcPr>
          <w:p w14:paraId="36B27C1B" w14:textId="77777777" w:rsidR="001D1C43" w:rsidRDefault="001D1C43" w:rsidP="002E5726">
            <w:r>
              <w:t>OK</w:t>
            </w:r>
          </w:p>
          <w:p w14:paraId="784FF3D1" w14:textId="77777777" w:rsidR="001D1C43" w:rsidRDefault="001D1C43" w:rsidP="002E5726">
            <w:r>
              <w:t>11 Mar</w:t>
            </w:r>
          </w:p>
        </w:tc>
      </w:tr>
      <w:tr w:rsidR="001D1C43" w14:paraId="2B33FD2D" w14:textId="77777777" w:rsidTr="002E5726">
        <w:tblPrEx>
          <w:tblCellMar>
            <w:top w:w="0" w:type="dxa"/>
            <w:bottom w:w="0" w:type="dxa"/>
          </w:tblCellMar>
        </w:tblPrEx>
        <w:tc>
          <w:tcPr>
            <w:tcW w:w="0" w:type="auto"/>
          </w:tcPr>
          <w:p w14:paraId="58D4D51D" w14:textId="77777777" w:rsidR="001D1C43" w:rsidRDefault="001D1C43" w:rsidP="002E5726">
            <w:r>
              <w:lastRenderedPageBreak/>
              <w:t>Porte</w:t>
            </w:r>
          </w:p>
        </w:tc>
        <w:tc>
          <w:tcPr>
            <w:tcW w:w="0" w:type="auto"/>
          </w:tcPr>
          <w:p w14:paraId="78009997" w14:textId="77777777" w:rsidR="001D1C43" w:rsidRDefault="001D1C43" w:rsidP="002E5726">
            <w:r>
              <w:t xml:space="preserve">La porte de l'appartement se trouve </w:t>
            </w:r>
            <w:proofErr w:type="spellStart"/>
            <w:proofErr w:type="gramStart"/>
            <w:r>
              <w:t>a</w:t>
            </w:r>
            <w:proofErr w:type="spellEnd"/>
            <w:proofErr w:type="gramEnd"/>
            <w:r>
              <w:t xml:space="preserve"> l'ouest</w:t>
            </w:r>
          </w:p>
        </w:tc>
        <w:tc>
          <w:tcPr>
            <w:tcW w:w="0" w:type="auto"/>
          </w:tcPr>
          <w:p w14:paraId="4A1130D0" w14:textId="77777777" w:rsidR="001D1C43" w:rsidRDefault="001D1C43" w:rsidP="002E5726">
            <w:r>
              <w:t>OK</w:t>
            </w:r>
          </w:p>
          <w:p w14:paraId="108A7841" w14:textId="77777777" w:rsidR="001D1C43" w:rsidRDefault="001D1C43" w:rsidP="002E5726">
            <w:r>
              <w:t>11 Mar</w:t>
            </w:r>
          </w:p>
        </w:tc>
      </w:tr>
    </w:tbl>
    <w:p w14:paraId="04847D98" w14:textId="77777777" w:rsidR="001D1C43" w:rsidRDefault="001D1C43" w:rsidP="001D1C43">
      <w:pPr>
        <w:pStyle w:val="Titre4"/>
      </w:pPr>
      <w:r>
        <w:t>Appartement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27"/>
        <w:gridCol w:w="7179"/>
        <w:gridCol w:w="454"/>
      </w:tblGrid>
      <w:tr w:rsidR="001D1C43" w14:paraId="465A42EF" w14:textId="77777777" w:rsidTr="002E5726">
        <w:tblPrEx>
          <w:tblCellMar>
            <w:top w:w="0" w:type="dxa"/>
            <w:bottom w:w="0" w:type="dxa"/>
          </w:tblCellMar>
        </w:tblPrEx>
        <w:tc>
          <w:tcPr>
            <w:tcW w:w="0" w:type="auto"/>
          </w:tcPr>
          <w:p w14:paraId="69D2E651" w14:textId="77777777" w:rsidR="001D1C43" w:rsidRDefault="001D1C43" w:rsidP="002E5726">
            <w:proofErr w:type="gramStart"/>
            <w:r>
              <w:t>pc</w:t>
            </w:r>
            <w:proofErr w:type="gramEnd"/>
            <w:r>
              <w:t xml:space="preserve"> et fenêtre</w:t>
            </w:r>
          </w:p>
        </w:tc>
        <w:tc>
          <w:tcPr>
            <w:tcW w:w="0" w:type="auto"/>
          </w:tcPr>
          <w:p w14:paraId="5ADA90CF" w14:textId="77777777" w:rsidR="001D1C43" w:rsidRDefault="001D1C43" w:rsidP="002E5726">
            <w:r>
              <w:t xml:space="preserve">Dans le coin supérieur droit de l'appartement, quand j'entre dans l'appartement, Il y a un bureau à </w:t>
            </w:r>
            <w:proofErr w:type="spellStart"/>
            <w:r>
              <w:t>coté</w:t>
            </w:r>
            <w:proofErr w:type="spellEnd"/>
            <w:r>
              <w:t xml:space="preserve"> d'une fenêtre, avec un pc fixe, une chaise de bureau et un écran</w:t>
            </w:r>
          </w:p>
        </w:tc>
        <w:tc>
          <w:tcPr>
            <w:tcW w:w="0" w:type="auto"/>
          </w:tcPr>
          <w:p w14:paraId="0DF237CF" w14:textId="77777777" w:rsidR="001D1C43" w:rsidRDefault="001D1C43" w:rsidP="002E5726">
            <w:r>
              <w:t>OK</w:t>
            </w:r>
          </w:p>
          <w:p w14:paraId="2053B52D" w14:textId="77777777" w:rsidR="001D1C43" w:rsidRDefault="001D1C43" w:rsidP="002E5726">
            <w:r>
              <w:t>4 Mar</w:t>
            </w:r>
          </w:p>
        </w:tc>
      </w:tr>
      <w:tr w:rsidR="001D1C43" w14:paraId="287C273B" w14:textId="77777777" w:rsidTr="002E5726">
        <w:tblPrEx>
          <w:tblCellMar>
            <w:top w:w="0" w:type="dxa"/>
            <w:bottom w:w="0" w:type="dxa"/>
          </w:tblCellMar>
        </w:tblPrEx>
        <w:tc>
          <w:tcPr>
            <w:tcW w:w="0" w:type="auto"/>
          </w:tcPr>
          <w:p w14:paraId="0FC69E86" w14:textId="77777777" w:rsidR="001D1C43" w:rsidRDefault="001D1C43" w:rsidP="002E5726">
            <w:proofErr w:type="gramStart"/>
            <w:r>
              <w:t>lit</w:t>
            </w:r>
            <w:proofErr w:type="gramEnd"/>
          </w:p>
        </w:tc>
        <w:tc>
          <w:tcPr>
            <w:tcW w:w="0" w:type="auto"/>
          </w:tcPr>
          <w:p w14:paraId="51BC2A09" w14:textId="77777777" w:rsidR="001D1C43" w:rsidRDefault="001D1C43" w:rsidP="002E5726">
            <w:r>
              <w:t xml:space="preserve">A gauche, quand j'entre dans l'appartement, Il y a un lit de deux mètres de long et </w:t>
            </w:r>
            <w:proofErr w:type="gramStart"/>
            <w:r>
              <w:t>de un</w:t>
            </w:r>
            <w:proofErr w:type="gramEnd"/>
            <w:r>
              <w:t xml:space="preserve"> mètre de large en bois.</w:t>
            </w:r>
          </w:p>
        </w:tc>
        <w:tc>
          <w:tcPr>
            <w:tcW w:w="0" w:type="auto"/>
          </w:tcPr>
          <w:p w14:paraId="3AA56D51" w14:textId="77777777" w:rsidR="001D1C43" w:rsidRDefault="001D1C43" w:rsidP="002E5726">
            <w:r>
              <w:t>OK</w:t>
            </w:r>
          </w:p>
          <w:p w14:paraId="775F924A" w14:textId="77777777" w:rsidR="001D1C43" w:rsidRDefault="001D1C43" w:rsidP="002E5726">
            <w:r>
              <w:t>4 Mar</w:t>
            </w:r>
          </w:p>
        </w:tc>
      </w:tr>
      <w:tr w:rsidR="001D1C43" w14:paraId="4AE90412" w14:textId="77777777" w:rsidTr="002E5726">
        <w:tblPrEx>
          <w:tblCellMar>
            <w:top w:w="0" w:type="dxa"/>
            <w:bottom w:w="0" w:type="dxa"/>
          </w:tblCellMar>
        </w:tblPrEx>
        <w:tc>
          <w:tcPr>
            <w:tcW w:w="0" w:type="auto"/>
          </w:tcPr>
          <w:p w14:paraId="3DF9D022" w14:textId="77777777" w:rsidR="001D1C43" w:rsidRDefault="001D1C43" w:rsidP="002E5726">
            <w:proofErr w:type="gramStart"/>
            <w:r>
              <w:t>colonne</w:t>
            </w:r>
            <w:proofErr w:type="gramEnd"/>
            <w:r>
              <w:t xml:space="preserve"> et cheminée</w:t>
            </w:r>
          </w:p>
        </w:tc>
        <w:tc>
          <w:tcPr>
            <w:tcW w:w="0" w:type="auto"/>
          </w:tcPr>
          <w:p w14:paraId="33B2900E" w14:textId="77777777" w:rsidR="001D1C43" w:rsidRDefault="001D1C43" w:rsidP="002E5726">
            <w:r>
              <w:t xml:space="preserve">Au milieu de </w:t>
            </w:r>
            <w:proofErr w:type="gramStart"/>
            <w:r>
              <w:t>l'appartement  Quand</w:t>
            </w:r>
            <w:proofErr w:type="gramEnd"/>
            <w:r>
              <w:t xml:space="preserve"> j'entre par la porte  Il y a une colonne avec une cheminée devant.</w:t>
            </w:r>
          </w:p>
        </w:tc>
        <w:tc>
          <w:tcPr>
            <w:tcW w:w="0" w:type="auto"/>
          </w:tcPr>
          <w:p w14:paraId="644D2B8C" w14:textId="77777777" w:rsidR="001D1C43" w:rsidRDefault="001D1C43" w:rsidP="002E5726">
            <w:r>
              <w:t>OK</w:t>
            </w:r>
          </w:p>
          <w:p w14:paraId="7F8C781E" w14:textId="77777777" w:rsidR="001D1C43" w:rsidRDefault="001D1C43" w:rsidP="002E5726">
            <w:r>
              <w:t>4 Mar</w:t>
            </w:r>
          </w:p>
        </w:tc>
      </w:tr>
      <w:tr w:rsidR="001D1C43" w14:paraId="62F3E535" w14:textId="77777777" w:rsidTr="002E5726">
        <w:tblPrEx>
          <w:tblCellMar>
            <w:top w:w="0" w:type="dxa"/>
            <w:bottom w:w="0" w:type="dxa"/>
          </w:tblCellMar>
        </w:tblPrEx>
        <w:tc>
          <w:tcPr>
            <w:tcW w:w="0" w:type="auto"/>
          </w:tcPr>
          <w:p w14:paraId="684DF30A" w14:textId="77777777" w:rsidR="001D1C43" w:rsidRDefault="001D1C43" w:rsidP="002E5726">
            <w:r>
              <w:t>Cuisine</w:t>
            </w:r>
          </w:p>
        </w:tc>
        <w:tc>
          <w:tcPr>
            <w:tcW w:w="0" w:type="auto"/>
          </w:tcPr>
          <w:p w14:paraId="1171B1EF" w14:textId="77777777" w:rsidR="001D1C43" w:rsidRDefault="001D1C43" w:rsidP="002E5726">
            <w:r>
              <w:t xml:space="preserve">A droite de </w:t>
            </w:r>
            <w:proofErr w:type="gramStart"/>
            <w:r>
              <w:t>l'appartement  quand</w:t>
            </w:r>
            <w:proofErr w:type="gramEnd"/>
            <w:r>
              <w:t xml:space="preserve"> j'entre par la porte  Il y a une cuisine composée des appareils dans l'ordre suivant de droite à gauche : un four, une cuisinière, un </w:t>
            </w:r>
            <w:proofErr w:type="spellStart"/>
            <w:r>
              <w:t>lave vaisselle</w:t>
            </w:r>
            <w:proofErr w:type="spellEnd"/>
            <w:r>
              <w:t>,  et un réfrigérateur.</w:t>
            </w:r>
          </w:p>
        </w:tc>
        <w:tc>
          <w:tcPr>
            <w:tcW w:w="0" w:type="auto"/>
          </w:tcPr>
          <w:p w14:paraId="51C3D57F" w14:textId="77777777" w:rsidR="001D1C43" w:rsidRDefault="001D1C43" w:rsidP="002E5726">
            <w:r>
              <w:t>OK</w:t>
            </w:r>
          </w:p>
          <w:p w14:paraId="60E24167" w14:textId="77777777" w:rsidR="001D1C43" w:rsidRDefault="001D1C43" w:rsidP="002E5726">
            <w:r>
              <w:t>4 Mar</w:t>
            </w:r>
          </w:p>
        </w:tc>
      </w:tr>
      <w:tr w:rsidR="001D1C43" w14:paraId="6384EF6B" w14:textId="77777777" w:rsidTr="002E5726">
        <w:tblPrEx>
          <w:tblCellMar>
            <w:top w:w="0" w:type="dxa"/>
            <w:bottom w:w="0" w:type="dxa"/>
          </w:tblCellMar>
        </w:tblPrEx>
        <w:tc>
          <w:tcPr>
            <w:tcW w:w="0" w:type="auto"/>
          </w:tcPr>
          <w:p w14:paraId="41AD0576" w14:textId="77777777" w:rsidR="001D1C43" w:rsidRDefault="001D1C43" w:rsidP="002E5726">
            <w:r>
              <w:t>Plante</w:t>
            </w:r>
          </w:p>
        </w:tc>
        <w:tc>
          <w:tcPr>
            <w:tcW w:w="0" w:type="auto"/>
          </w:tcPr>
          <w:p w14:paraId="25B7463A" w14:textId="77777777" w:rsidR="001D1C43" w:rsidRDefault="001D1C43" w:rsidP="002E5726">
            <w:r>
              <w:t>A droite de la cheminée, il y a une plante verte dans un pot brun.</w:t>
            </w:r>
          </w:p>
        </w:tc>
        <w:tc>
          <w:tcPr>
            <w:tcW w:w="0" w:type="auto"/>
          </w:tcPr>
          <w:p w14:paraId="030DE80E" w14:textId="77777777" w:rsidR="001D1C43" w:rsidRDefault="001D1C43" w:rsidP="002E5726">
            <w:r>
              <w:t>OK</w:t>
            </w:r>
          </w:p>
          <w:p w14:paraId="478C116A" w14:textId="77777777" w:rsidR="001D1C43" w:rsidRDefault="001D1C43" w:rsidP="002E5726">
            <w:r>
              <w:t>4 Mar</w:t>
            </w:r>
          </w:p>
        </w:tc>
      </w:tr>
      <w:tr w:rsidR="001D1C43" w14:paraId="17C733FF" w14:textId="77777777" w:rsidTr="002E5726">
        <w:tblPrEx>
          <w:tblCellMar>
            <w:top w:w="0" w:type="dxa"/>
            <w:bottom w:w="0" w:type="dxa"/>
          </w:tblCellMar>
        </w:tblPrEx>
        <w:tc>
          <w:tcPr>
            <w:tcW w:w="0" w:type="auto"/>
          </w:tcPr>
          <w:p w14:paraId="7DE1B987" w14:textId="77777777" w:rsidR="001D1C43" w:rsidRDefault="001D1C43" w:rsidP="002E5726">
            <w:r>
              <w:t>Fenêtres</w:t>
            </w:r>
          </w:p>
        </w:tc>
        <w:tc>
          <w:tcPr>
            <w:tcW w:w="0" w:type="auto"/>
          </w:tcPr>
          <w:p w14:paraId="57977231" w14:textId="77777777" w:rsidR="001D1C43" w:rsidRDefault="001D1C43" w:rsidP="002E5726">
            <w:r>
              <w:t>Sur le mur vue extérieure de l'appartement, Il y a 2 fenêtres de 350x130cm.</w:t>
            </w:r>
          </w:p>
        </w:tc>
        <w:tc>
          <w:tcPr>
            <w:tcW w:w="0" w:type="auto"/>
          </w:tcPr>
          <w:p w14:paraId="6804AF45" w14:textId="77777777" w:rsidR="001D1C43" w:rsidRDefault="001D1C43" w:rsidP="002E5726">
            <w:r>
              <w:t>OK</w:t>
            </w:r>
          </w:p>
          <w:p w14:paraId="16C4D25F" w14:textId="77777777" w:rsidR="001D1C43" w:rsidRDefault="001D1C43" w:rsidP="002E5726">
            <w:r>
              <w:t>4 Mar</w:t>
            </w:r>
          </w:p>
        </w:tc>
      </w:tr>
      <w:tr w:rsidR="001D1C43" w14:paraId="366387B7" w14:textId="77777777" w:rsidTr="002E5726">
        <w:tblPrEx>
          <w:tblCellMar>
            <w:top w:w="0" w:type="dxa"/>
            <w:bottom w:w="0" w:type="dxa"/>
          </w:tblCellMar>
        </w:tblPrEx>
        <w:tc>
          <w:tcPr>
            <w:tcW w:w="0" w:type="auto"/>
          </w:tcPr>
          <w:p w14:paraId="50227AED" w14:textId="77777777" w:rsidR="001D1C43" w:rsidRDefault="001D1C43" w:rsidP="002E5726">
            <w:r>
              <w:t>Murs</w:t>
            </w:r>
          </w:p>
        </w:tc>
        <w:tc>
          <w:tcPr>
            <w:tcW w:w="0" w:type="auto"/>
          </w:tcPr>
          <w:p w14:paraId="55D2C644" w14:textId="77777777" w:rsidR="001D1C43" w:rsidRDefault="001D1C43" w:rsidP="002E5726">
            <w:r>
              <w:t xml:space="preserve">Dans </w:t>
            </w:r>
            <w:proofErr w:type="gramStart"/>
            <w:r>
              <w:t>l'appartement ,</w:t>
            </w:r>
            <w:proofErr w:type="gramEnd"/>
            <w:r>
              <w:t xml:space="preserve"> les murs sont en crépis.</w:t>
            </w:r>
          </w:p>
        </w:tc>
        <w:tc>
          <w:tcPr>
            <w:tcW w:w="0" w:type="auto"/>
          </w:tcPr>
          <w:p w14:paraId="120CF553" w14:textId="77777777" w:rsidR="001D1C43" w:rsidRDefault="001D1C43" w:rsidP="002E5726">
            <w:r>
              <w:t>OK</w:t>
            </w:r>
          </w:p>
          <w:p w14:paraId="162C23BB" w14:textId="77777777" w:rsidR="001D1C43" w:rsidRDefault="001D1C43" w:rsidP="002E5726">
            <w:r>
              <w:t>4 Mar</w:t>
            </w:r>
          </w:p>
        </w:tc>
      </w:tr>
      <w:tr w:rsidR="001D1C43" w14:paraId="42916A1D" w14:textId="77777777" w:rsidTr="002E5726">
        <w:tblPrEx>
          <w:tblCellMar>
            <w:top w:w="0" w:type="dxa"/>
            <w:bottom w:w="0" w:type="dxa"/>
          </w:tblCellMar>
        </w:tblPrEx>
        <w:tc>
          <w:tcPr>
            <w:tcW w:w="0" w:type="auto"/>
          </w:tcPr>
          <w:p w14:paraId="235A3599" w14:textId="77777777" w:rsidR="001D1C43" w:rsidRDefault="001D1C43" w:rsidP="002E5726">
            <w:r>
              <w:t>Projecteurs</w:t>
            </w:r>
          </w:p>
        </w:tc>
        <w:tc>
          <w:tcPr>
            <w:tcW w:w="0" w:type="auto"/>
          </w:tcPr>
          <w:p w14:paraId="56C6F84F" w14:textId="77777777" w:rsidR="001D1C43" w:rsidRDefault="001D1C43" w:rsidP="002E5726">
            <w:r>
              <w:t>Au plafond, Il y a quatre projecteurs noirs répartis en carré.</w:t>
            </w:r>
          </w:p>
        </w:tc>
        <w:tc>
          <w:tcPr>
            <w:tcW w:w="0" w:type="auto"/>
          </w:tcPr>
          <w:p w14:paraId="2A30E4B7" w14:textId="77777777" w:rsidR="001D1C43" w:rsidRDefault="001D1C43" w:rsidP="002E5726">
            <w:r>
              <w:t>OK</w:t>
            </w:r>
          </w:p>
          <w:p w14:paraId="30C2F72E" w14:textId="77777777" w:rsidR="001D1C43" w:rsidRDefault="001D1C43" w:rsidP="002E5726">
            <w:r>
              <w:t>4 Mar</w:t>
            </w:r>
          </w:p>
        </w:tc>
      </w:tr>
      <w:tr w:rsidR="001D1C43" w14:paraId="7BD931E2" w14:textId="77777777" w:rsidTr="002E5726">
        <w:tblPrEx>
          <w:tblCellMar>
            <w:top w:w="0" w:type="dxa"/>
            <w:bottom w:w="0" w:type="dxa"/>
          </w:tblCellMar>
        </w:tblPrEx>
        <w:tc>
          <w:tcPr>
            <w:tcW w:w="0" w:type="auto"/>
          </w:tcPr>
          <w:p w14:paraId="5FA0C289" w14:textId="77777777" w:rsidR="001D1C43" w:rsidRDefault="001D1C43" w:rsidP="002E5726">
            <w:r>
              <w:t>Etage et nombre</w:t>
            </w:r>
          </w:p>
        </w:tc>
        <w:tc>
          <w:tcPr>
            <w:tcW w:w="0" w:type="auto"/>
          </w:tcPr>
          <w:p w14:paraId="3553E01B" w14:textId="77777777" w:rsidR="001D1C43" w:rsidRDefault="001D1C43" w:rsidP="002E5726">
            <w:r>
              <w:t xml:space="preserve">Dans l'immeuble au 2ème étage il y a 2 </w:t>
            </w:r>
            <w:proofErr w:type="gramStart"/>
            <w:r>
              <w:t>studio</w:t>
            </w:r>
            <w:proofErr w:type="gramEnd"/>
            <w:r>
              <w:t xml:space="preserve"> comme celui-ci, un au nord et un au sud. (</w:t>
            </w:r>
            <w:proofErr w:type="gramStart"/>
            <w:r>
              <w:t>voir</w:t>
            </w:r>
            <w:proofErr w:type="gramEnd"/>
            <w:r>
              <w:t xml:space="preserve"> image)</w:t>
            </w:r>
          </w:p>
        </w:tc>
        <w:tc>
          <w:tcPr>
            <w:tcW w:w="0" w:type="auto"/>
          </w:tcPr>
          <w:p w14:paraId="6DC93995" w14:textId="77777777" w:rsidR="001D1C43" w:rsidRDefault="001D1C43" w:rsidP="002E5726">
            <w:r>
              <w:t>OK</w:t>
            </w:r>
          </w:p>
          <w:p w14:paraId="5BB2F7CC" w14:textId="77777777" w:rsidR="001D1C43" w:rsidRDefault="001D1C43" w:rsidP="002E5726">
            <w:r>
              <w:t>4 Mar</w:t>
            </w:r>
          </w:p>
        </w:tc>
      </w:tr>
      <w:tr w:rsidR="001D1C43" w14:paraId="747BA04F" w14:textId="77777777" w:rsidTr="002E5726">
        <w:tblPrEx>
          <w:tblCellMar>
            <w:top w:w="0" w:type="dxa"/>
            <w:bottom w:w="0" w:type="dxa"/>
          </w:tblCellMar>
        </w:tblPrEx>
        <w:tc>
          <w:tcPr>
            <w:tcW w:w="0" w:type="auto"/>
          </w:tcPr>
          <w:p w14:paraId="565BB711" w14:textId="77777777" w:rsidR="001D1C43" w:rsidRDefault="001D1C43" w:rsidP="002E5726">
            <w:r>
              <w:t>Dimensions</w:t>
            </w:r>
          </w:p>
        </w:tc>
        <w:tc>
          <w:tcPr>
            <w:tcW w:w="0" w:type="auto"/>
          </w:tcPr>
          <w:p w14:paraId="178AECB5" w14:textId="77777777" w:rsidR="001D1C43" w:rsidRDefault="001D1C43" w:rsidP="002E5726">
            <w:r>
              <w:t>L'appartement fait 1248.5x1000cm.</w:t>
            </w:r>
          </w:p>
        </w:tc>
        <w:tc>
          <w:tcPr>
            <w:tcW w:w="0" w:type="auto"/>
          </w:tcPr>
          <w:p w14:paraId="47A793F3" w14:textId="77777777" w:rsidR="001D1C43" w:rsidRDefault="001D1C43" w:rsidP="002E5726">
            <w:r>
              <w:t>OK</w:t>
            </w:r>
          </w:p>
          <w:p w14:paraId="02E3B3F6" w14:textId="77777777" w:rsidR="001D1C43" w:rsidRDefault="001D1C43" w:rsidP="002E5726">
            <w:r>
              <w:t>4 Mar</w:t>
            </w:r>
          </w:p>
        </w:tc>
      </w:tr>
    </w:tbl>
    <w:p w14:paraId="45C1DC87" w14:textId="77777777" w:rsidR="001D1C43" w:rsidRDefault="001D1C43" w:rsidP="001D1C43">
      <w:pPr>
        <w:pStyle w:val="Titre4"/>
      </w:pPr>
      <w:r>
        <w:t>Changement porte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28"/>
        <w:gridCol w:w="3767"/>
        <w:gridCol w:w="567"/>
      </w:tblGrid>
      <w:tr w:rsidR="001D1C43" w14:paraId="41877413" w14:textId="77777777" w:rsidTr="002E5726">
        <w:tblPrEx>
          <w:tblCellMar>
            <w:top w:w="0" w:type="dxa"/>
            <w:bottom w:w="0" w:type="dxa"/>
          </w:tblCellMar>
        </w:tblPrEx>
        <w:tc>
          <w:tcPr>
            <w:tcW w:w="0" w:type="auto"/>
          </w:tcPr>
          <w:p w14:paraId="3936121E" w14:textId="77777777" w:rsidR="001D1C43" w:rsidRDefault="001D1C43" w:rsidP="002E5726">
            <w:r>
              <w:t>Porte</w:t>
            </w:r>
          </w:p>
        </w:tc>
        <w:tc>
          <w:tcPr>
            <w:tcW w:w="0" w:type="auto"/>
          </w:tcPr>
          <w:p w14:paraId="6A61D207" w14:textId="77777777" w:rsidR="001D1C43" w:rsidRDefault="001D1C43" w:rsidP="002E5726">
            <w:r>
              <w:t>La porte se trouve au milieu du mur est</w:t>
            </w:r>
          </w:p>
        </w:tc>
        <w:tc>
          <w:tcPr>
            <w:tcW w:w="0" w:type="auto"/>
          </w:tcPr>
          <w:p w14:paraId="45C33B2C" w14:textId="77777777" w:rsidR="001D1C43" w:rsidRDefault="001D1C43" w:rsidP="002E5726">
            <w:r>
              <w:t>OK</w:t>
            </w:r>
          </w:p>
          <w:p w14:paraId="6DC1DEA6" w14:textId="77777777" w:rsidR="001D1C43" w:rsidRDefault="001D1C43" w:rsidP="002E5726">
            <w:r>
              <w:t>4 Mar</w:t>
            </w:r>
          </w:p>
        </w:tc>
      </w:tr>
    </w:tbl>
    <w:p w14:paraId="047CDACB" w14:textId="77777777" w:rsidR="001D1C43" w:rsidRDefault="001D1C43" w:rsidP="001D1C43">
      <w:pPr>
        <w:pStyle w:val="Titre3"/>
      </w:pPr>
      <w:r>
        <w:t>Sprint 5</w:t>
      </w:r>
    </w:p>
    <w:p w14:paraId="44E241B6" w14:textId="77777777" w:rsidR="001D1C43" w:rsidRDefault="001D1C43" w:rsidP="001D1C43">
      <w:pPr>
        <w:pStyle w:val="Titre4"/>
      </w:pPr>
      <w:r>
        <w:t>Chambre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01"/>
        <w:gridCol w:w="6607"/>
        <w:gridCol w:w="552"/>
      </w:tblGrid>
      <w:tr w:rsidR="001D1C43" w14:paraId="7994E923" w14:textId="77777777" w:rsidTr="002E5726">
        <w:tblPrEx>
          <w:tblCellMar>
            <w:top w:w="0" w:type="dxa"/>
            <w:bottom w:w="0" w:type="dxa"/>
          </w:tblCellMar>
        </w:tblPrEx>
        <w:tc>
          <w:tcPr>
            <w:tcW w:w="0" w:type="auto"/>
          </w:tcPr>
          <w:p w14:paraId="36FFC426" w14:textId="77777777" w:rsidR="001D1C43" w:rsidRDefault="001D1C43" w:rsidP="002E5726">
            <w:r>
              <w:t>Lit</w:t>
            </w:r>
          </w:p>
        </w:tc>
        <w:tc>
          <w:tcPr>
            <w:tcW w:w="0" w:type="auto"/>
          </w:tcPr>
          <w:p w14:paraId="0D14C844" w14:textId="77777777" w:rsidR="001D1C43" w:rsidRDefault="001D1C43" w:rsidP="002E5726">
            <w:r>
              <w:t>Quand je rentre dans la pièce, dans le coin à droite il y a un grand lit de 120x230x70cm</w:t>
            </w:r>
          </w:p>
        </w:tc>
        <w:tc>
          <w:tcPr>
            <w:tcW w:w="0" w:type="auto"/>
          </w:tcPr>
          <w:p w14:paraId="71537FBD" w14:textId="77777777" w:rsidR="001D1C43" w:rsidRDefault="001D1C43" w:rsidP="002E5726">
            <w:r>
              <w:t>OK</w:t>
            </w:r>
          </w:p>
          <w:p w14:paraId="2B5867DA" w14:textId="77777777" w:rsidR="001D1C43" w:rsidRDefault="001D1C43" w:rsidP="002E5726">
            <w:r>
              <w:t>12 Mar</w:t>
            </w:r>
          </w:p>
        </w:tc>
      </w:tr>
      <w:tr w:rsidR="001D1C43" w14:paraId="3D7B5E5A" w14:textId="77777777" w:rsidTr="002E5726">
        <w:tblPrEx>
          <w:tblCellMar>
            <w:top w:w="0" w:type="dxa"/>
            <w:bottom w:w="0" w:type="dxa"/>
          </w:tblCellMar>
        </w:tblPrEx>
        <w:tc>
          <w:tcPr>
            <w:tcW w:w="0" w:type="auto"/>
          </w:tcPr>
          <w:p w14:paraId="60C0E6D6" w14:textId="77777777" w:rsidR="001D1C43" w:rsidRDefault="001D1C43" w:rsidP="002E5726">
            <w:r>
              <w:t>Dimension de la pièce</w:t>
            </w:r>
          </w:p>
        </w:tc>
        <w:tc>
          <w:tcPr>
            <w:tcW w:w="0" w:type="auto"/>
          </w:tcPr>
          <w:p w14:paraId="63649B26" w14:textId="77777777" w:rsidR="001D1C43" w:rsidRDefault="001D1C43" w:rsidP="002E5726">
            <w:r>
              <w:t>Quand je rentre dans la pièce je mesure une pièce qui fait 500x400cm et une hauteur de 250cm</w:t>
            </w:r>
          </w:p>
        </w:tc>
        <w:tc>
          <w:tcPr>
            <w:tcW w:w="0" w:type="auto"/>
          </w:tcPr>
          <w:p w14:paraId="25A0E0DD" w14:textId="77777777" w:rsidR="001D1C43" w:rsidRDefault="001D1C43" w:rsidP="002E5726">
            <w:r>
              <w:t>OK</w:t>
            </w:r>
          </w:p>
          <w:p w14:paraId="27DF52E2" w14:textId="77777777" w:rsidR="001D1C43" w:rsidRDefault="001D1C43" w:rsidP="002E5726">
            <w:r>
              <w:t>12 Mar</w:t>
            </w:r>
          </w:p>
        </w:tc>
      </w:tr>
      <w:tr w:rsidR="001D1C43" w14:paraId="2930188F" w14:textId="77777777" w:rsidTr="002E5726">
        <w:tblPrEx>
          <w:tblCellMar>
            <w:top w:w="0" w:type="dxa"/>
            <w:bottom w:w="0" w:type="dxa"/>
          </w:tblCellMar>
        </w:tblPrEx>
        <w:tc>
          <w:tcPr>
            <w:tcW w:w="0" w:type="auto"/>
          </w:tcPr>
          <w:p w14:paraId="40DF69A7" w14:textId="77777777" w:rsidR="001D1C43" w:rsidRDefault="001D1C43" w:rsidP="002E5726">
            <w:r>
              <w:t>Table</w:t>
            </w:r>
          </w:p>
        </w:tc>
        <w:tc>
          <w:tcPr>
            <w:tcW w:w="0" w:type="auto"/>
          </w:tcPr>
          <w:p w14:paraId="55E50608" w14:textId="77777777" w:rsidR="001D1C43" w:rsidRDefault="001D1C43" w:rsidP="002E5726">
            <w:r>
              <w:t>Quand je rentre dans la chambre au milieu il y a une table de 150x100x90</w:t>
            </w:r>
          </w:p>
        </w:tc>
        <w:tc>
          <w:tcPr>
            <w:tcW w:w="0" w:type="auto"/>
          </w:tcPr>
          <w:p w14:paraId="4E253CFE" w14:textId="77777777" w:rsidR="001D1C43" w:rsidRDefault="001D1C43" w:rsidP="002E5726">
            <w:r>
              <w:t>OK</w:t>
            </w:r>
          </w:p>
          <w:p w14:paraId="05A1BF2F" w14:textId="77777777" w:rsidR="001D1C43" w:rsidRDefault="001D1C43" w:rsidP="002E5726">
            <w:r>
              <w:t>12 Mar</w:t>
            </w:r>
          </w:p>
        </w:tc>
      </w:tr>
      <w:tr w:rsidR="001D1C43" w14:paraId="027533D9" w14:textId="77777777" w:rsidTr="002E5726">
        <w:tblPrEx>
          <w:tblCellMar>
            <w:top w:w="0" w:type="dxa"/>
            <w:bottom w:w="0" w:type="dxa"/>
          </w:tblCellMar>
        </w:tblPrEx>
        <w:tc>
          <w:tcPr>
            <w:tcW w:w="0" w:type="auto"/>
          </w:tcPr>
          <w:p w14:paraId="352AFF6A" w14:textId="77777777" w:rsidR="001D1C43" w:rsidRDefault="001D1C43" w:rsidP="002E5726">
            <w:r>
              <w:t>Lampe plafond</w:t>
            </w:r>
          </w:p>
        </w:tc>
        <w:tc>
          <w:tcPr>
            <w:tcW w:w="0" w:type="auto"/>
          </w:tcPr>
          <w:p w14:paraId="4D955AB3" w14:textId="77777777" w:rsidR="001D1C43" w:rsidRDefault="001D1C43" w:rsidP="002E5726">
            <w:r>
              <w:t xml:space="preserve">Quand je me couche sur mon lit, juste </w:t>
            </w:r>
            <w:proofErr w:type="spellStart"/>
            <w:r>
              <w:t>au dessus</w:t>
            </w:r>
            <w:proofErr w:type="spellEnd"/>
            <w:r>
              <w:t xml:space="preserve"> de ma tête je vois une lampe ronde en verre de 30cm de rayon</w:t>
            </w:r>
          </w:p>
        </w:tc>
        <w:tc>
          <w:tcPr>
            <w:tcW w:w="0" w:type="auto"/>
          </w:tcPr>
          <w:p w14:paraId="75C57305" w14:textId="77777777" w:rsidR="001D1C43" w:rsidRDefault="001D1C43" w:rsidP="002E5726">
            <w:r>
              <w:t>OK</w:t>
            </w:r>
          </w:p>
          <w:p w14:paraId="32DA7988" w14:textId="77777777" w:rsidR="001D1C43" w:rsidRDefault="001D1C43" w:rsidP="002E5726">
            <w:r>
              <w:lastRenderedPageBreak/>
              <w:t>12 Mar</w:t>
            </w:r>
          </w:p>
        </w:tc>
      </w:tr>
      <w:tr w:rsidR="001D1C43" w14:paraId="4EB76B45" w14:textId="77777777" w:rsidTr="002E5726">
        <w:tblPrEx>
          <w:tblCellMar>
            <w:top w:w="0" w:type="dxa"/>
            <w:bottom w:w="0" w:type="dxa"/>
          </w:tblCellMar>
        </w:tblPrEx>
        <w:tc>
          <w:tcPr>
            <w:tcW w:w="0" w:type="auto"/>
          </w:tcPr>
          <w:p w14:paraId="6552AC59" w14:textId="77777777" w:rsidR="001D1C43" w:rsidRDefault="001D1C43" w:rsidP="002E5726">
            <w:r>
              <w:lastRenderedPageBreak/>
              <w:t>Télévision</w:t>
            </w:r>
          </w:p>
        </w:tc>
        <w:tc>
          <w:tcPr>
            <w:tcW w:w="0" w:type="auto"/>
          </w:tcPr>
          <w:p w14:paraId="2FAACC18" w14:textId="77777777" w:rsidR="001D1C43" w:rsidRDefault="001D1C43" w:rsidP="002E5726">
            <w:r>
              <w:t>Au pied du lit, il y a une télévision de 120cm sur 70cm posé sur une table de 1m de hauteur</w:t>
            </w:r>
          </w:p>
        </w:tc>
        <w:tc>
          <w:tcPr>
            <w:tcW w:w="0" w:type="auto"/>
          </w:tcPr>
          <w:p w14:paraId="46648591" w14:textId="77777777" w:rsidR="001D1C43" w:rsidRDefault="001D1C43" w:rsidP="002E5726">
            <w:r>
              <w:t>OK</w:t>
            </w:r>
          </w:p>
          <w:p w14:paraId="1964E525" w14:textId="77777777" w:rsidR="001D1C43" w:rsidRDefault="001D1C43" w:rsidP="002E5726">
            <w:r>
              <w:t>12 Mar</w:t>
            </w:r>
          </w:p>
        </w:tc>
      </w:tr>
      <w:tr w:rsidR="001D1C43" w14:paraId="159E3B21" w14:textId="77777777" w:rsidTr="002E5726">
        <w:tblPrEx>
          <w:tblCellMar>
            <w:top w:w="0" w:type="dxa"/>
            <w:bottom w:w="0" w:type="dxa"/>
          </w:tblCellMar>
        </w:tblPrEx>
        <w:tc>
          <w:tcPr>
            <w:tcW w:w="0" w:type="auto"/>
          </w:tcPr>
          <w:p w14:paraId="6D9B240F" w14:textId="77777777" w:rsidR="001D1C43" w:rsidRDefault="001D1C43" w:rsidP="002E5726">
            <w:r>
              <w:t>Bureau</w:t>
            </w:r>
          </w:p>
        </w:tc>
        <w:tc>
          <w:tcPr>
            <w:tcW w:w="0" w:type="auto"/>
          </w:tcPr>
          <w:p w14:paraId="73C34629" w14:textId="77777777" w:rsidR="001D1C43" w:rsidRDefault="001D1C43" w:rsidP="002E5726">
            <w:r>
              <w:t>Quand je rentre dans la pièce, contre le mur à gauche il y a un bureau de 170x90x100</w:t>
            </w:r>
          </w:p>
        </w:tc>
        <w:tc>
          <w:tcPr>
            <w:tcW w:w="0" w:type="auto"/>
          </w:tcPr>
          <w:p w14:paraId="256796B2" w14:textId="77777777" w:rsidR="001D1C43" w:rsidRDefault="001D1C43" w:rsidP="002E5726">
            <w:r>
              <w:t>OK</w:t>
            </w:r>
          </w:p>
          <w:p w14:paraId="120CF1A0" w14:textId="77777777" w:rsidR="001D1C43" w:rsidRDefault="001D1C43" w:rsidP="002E5726">
            <w:r>
              <w:t>12 Mar</w:t>
            </w:r>
          </w:p>
        </w:tc>
      </w:tr>
      <w:tr w:rsidR="001D1C43" w14:paraId="7D592211" w14:textId="77777777" w:rsidTr="002E5726">
        <w:tblPrEx>
          <w:tblCellMar>
            <w:top w:w="0" w:type="dxa"/>
            <w:bottom w:w="0" w:type="dxa"/>
          </w:tblCellMar>
        </w:tblPrEx>
        <w:tc>
          <w:tcPr>
            <w:tcW w:w="0" w:type="auto"/>
          </w:tcPr>
          <w:p w14:paraId="724F16B6" w14:textId="77777777" w:rsidR="001D1C43" w:rsidRDefault="001D1C43" w:rsidP="002E5726">
            <w:r>
              <w:t>Sur le bureau</w:t>
            </w:r>
          </w:p>
        </w:tc>
        <w:tc>
          <w:tcPr>
            <w:tcW w:w="0" w:type="auto"/>
          </w:tcPr>
          <w:p w14:paraId="5F272705" w14:textId="77777777" w:rsidR="001D1C43" w:rsidRDefault="001D1C43" w:rsidP="002E5726">
            <w:r>
              <w:t>Sur le bureau il y a un écran, un clavier et une souris.</w:t>
            </w:r>
          </w:p>
        </w:tc>
        <w:tc>
          <w:tcPr>
            <w:tcW w:w="0" w:type="auto"/>
          </w:tcPr>
          <w:p w14:paraId="7C10E206" w14:textId="77777777" w:rsidR="001D1C43" w:rsidRDefault="001D1C43" w:rsidP="002E5726">
            <w:r>
              <w:t>OK</w:t>
            </w:r>
          </w:p>
          <w:p w14:paraId="2EBC0002" w14:textId="77777777" w:rsidR="001D1C43" w:rsidRDefault="001D1C43" w:rsidP="002E5726">
            <w:r>
              <w:t>12 Mar</w:t>
            </w:r>
          </w:p>
        </w:tc>
      </w:tr>
      <w:tr w:rsidR="001D1C43" w14:paraId="77661742" w14:textId="77777777" w:rsidTr="002E5726">
        <w:tblPrEx>
          <w:tblCellMar>
            <w:top w:w="0" w:type="dxa"/>
            <w:bottom w:w="0" w:type="dxa"/>
          </w:tblCellMar>
        </w:tblPrEx>
        <w:tc>
          <w:tcPr>
            <w:tcW w:w="0" w:type="auto"/>
          </w:tcPr>
          <w:p w14:paraId="5F7CE21B" w14:textId="77777777" w:rsidR="001D1C43" w:rsidRDefault="001D1C43" w:rsidP="002E5726">
            <w:r>
              <w:t>Matériau mur</w:t>
            </w:r>
          </w:p>
        </w:tc>
        <w:tc>
          <w:tcPr>
            <w:tcW w:w="0" w:type="auto"/>
          </w:tcPr>
          <w:p w14:paraId="54FB106E" w14:textId="77777777" w:rsidR="001D1C43" w:rsidRDefault="001D1C43" w:rsidP="002E5726">
            <w:r>
              <w:t>Tous les murs/plafonds de la chambre sont en crépis</w:t>
            </w:r>
          </w:p>
        </w:tc>
        <w:tc>
          <w:tcPr>
            <w:tcW w:w="0" w:type="auto"/>
          </w:tcPr>
          <w:p w14:paraId="3EB23802" w14:textId="77777777" w:rsidR="001D1C43" w:rsidRDefault="001D1C43" w:rsidP="002E5726">
            <w:r>
              <w:t>OK</w:t>
            </w:r>
          </w:p>
          <w:p w14:paraId="561B7BB8" w14:textId="77777777" w:rsidR="001D1C43" w:rsidRDefault="001D1C43" w:rsidP="002E5726">
            <w:r>
              <w:t>12 Mar</w:t>
            </w:r>
          </w:p>
        </w:tc>
      </w:tr>
      <w:tr w:rsidR="001D1C43" w14:paraId="76E4FEBC" w14:textId="77777777" w:rsidTr="002E5726">
        <w:tblPrEx>
          <w:tblCellMar>
            <w:top w:w="0" w:type="dxa"/>
            <w:bottom w:w="0" w:type="dxa"/>
          </w:tblCellMar>
        </w:tblPrEx>
        <w:tc>
          <w:tcPr>
            <w:tcW w:w="0" w:type="auto"/>
          </w:tcPr>
          <w:p w14:paraId="229741E1" w14:textId="77777777" w:rsidR="001D1C43" w:rsidRDefault="001D1C43" w:rsidP="002E5726">
            <w:r>
              <w:t>Chaises</w:t>
            </w:r>
          </w:p>
        </w:tc>
        <w:tc>
          <w:tcPr>
            <w:tcW w:w="0" w:type="auto"/>
          </w:tcPr>
          <w:p w14:paraId="1FC714CE" w14:textId="77777777" w:rsidR="001D1C43" w:rsidRDefault="001D1C43" w:rsidP="002E5726">
            <w:r>
              <w:t>Autour de la table, il y a 6 chaises en bois.</w:t>
            </w:r>
          </w:p>
        </w:tc>
        <w:tc>
          <w:tcPr>
            <w:tcW w:w="0" w:type="auto"/>
          </w:tcPr>
          <w:p w14:paraId="3375E1ED" w14:textId="77777777" w:rsidR="001D1C43" w:rsidRDefault="001D1C43" w:rsidP="002E5726">
            <w:r>
              <w:t>OK</w:t>
            </w:r>
          </w:p>
          <w:p w14:paraId="4C6918B0" w14:textId="77777777" w:rsidR="001D1C43" w:rsidRDefault="001D1C43" w:rsidP="002E5726">
            <w:r>
              <w:t>12 Mar</w:t>
            </w:r>
          </w:p>
        </w:tc>
      </w:tr>
      <w:tr w:rsidR="001D1C43" w14:paraId="5D878C41" w14:textId="77777777" w:rsidTr="002E5726">
        <w:tblPrEx>
          <w:tblCellMar>
            <w:top w:w="0" w:type="dxa"/>
            <w:bottom w:w="0" w:type="dxa"/>
          </w:tblCellMar>
        </w:tblPrEx>
        <w:tc>
          <w:tcPr>
            <w:tcW w:w="0" w:type="auto"/>
          </w:tcPr>
          <w:p w14:paraId="4A0D7A97" w14:textId="77777777" w:rsidR="001D1C43" w:rsidRDefault="001D1C43" w:rsidP="002E5726">
            <w:r>
              <w:t>Etage et emplacement</w:t>
            </w:r>
          </w:p>
        </w:tc>
        <w:tc>
          <w:tcPr>
            <w:tcW w:w="0" w:type="auto"/>
          </w:tcPr>
          <w:p w14:paraId="0224DC49" w14:textId="77777777" w:rsidR="001D1C43" w:rsidRDefault="001D1C43" w:rsidP="002E5726">
            <w:r>
              <w:t>Dans l'immeuble, la chambre est dans les 3 appartements à l'ouest du 2ème étage</w:t>
            </w:r>
          </w:p>
        </w:tc>
        <w:tc>
          <w:tcPr>
            <w:tcW w:w="0" w:type="auto"/>
          </w:tcPr>
          <w:p w14:paraId="5B237F6F" w14:textId="77777777" w:rsidR="001D1C43" w:rsidRDefault="001D1C43" w:rsidP="002E5726">
            <w:r>
              <w:t>OK</w:t>
            </w:r>
          </w:p>
          <w:p w14:paraId="7BDCB7E3" w14:textId="77777777" w:rsidR="001D1C43" w:rsidRDefault="001D1C43" w:rsidP="002E5726">
            <w:r>
              <w:t>12 Mar</w:t>
            </w:r>
          </w:p>
        </w:tc>
      </w:tr>
    </w:tbl>
    <w:p w14:paraId="341C7F24" w14:textId="77777777" w:rsidR="001D1C43" w:rsidRDefault="001D1C43" w:rsidP="001D1C43">
      <w:pPr>
        <w:pStyle w:val="Titre4"/>
      </w:pPr>
      <w:r>
        <w:t>Salle de bain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78"/>
        <w:gridCol w:w="6943"/>
        <w:gridCol w:w="539"/>
      </w:tblGrid>
      <w:tr w:rsidR="001D1C43" w14:paraId="0BA4CCCE" w14:textId="77777777" w:rsidTr="002E5726">
        <w:tblPrEx>
          <w:tblCellMar>
            <w:top w:w="0" w:type="dxa"/>
            <w:bottom w:w="0" w:type="dxa"/>
          </w:tblCellMar>
        </w:tblPrEx>
        <w:tc>
          <w:tcPr>
            <w:tcW w:w="0" w:type="auto"/>
          </w:tcPr>
          <w:p w14:paraId="444666A3" w14:textId="77777777" w:rsidR="001D1C43" w:rsidRDefault="001D1C43" w:rsidP="002E5726">
            <w:r>
              <w:t>Couleur</w:t>
            </w:r>
          </w:p>
        </w:tc>
        <w:tc>
          <w:tcPr>
            <w:tcW w:w="0" w:type="auto"/>
          </w:tcPr>
          <w:p w14:paraId="5BDC5DE5" w14:textId="77777777" w:rsidR="001D1C43" w:rsidRDefault="001D1C43" w:rsidP="002E5726">
            <w:r>
              <w:t>Dans la salle de bain à gauche de la porte, il y a des toilettes bleues</w:t>
            </w:r>
          </w:p>
        </w:tc>
        <w:tc>
          <w:tcPr>
            <w:tcW w:w="0" w:type="auto"/>
          </w:tcPr>
          <w:p w14:paraId="300AFC80" w14:textId="77777777" w:rsidR="001D1C43" w:rsidRDefault="001D1C43" w:rsidP="002E5726">
            <w:r>
              <w:t>OK</w:t>
            </w:r>
          </w:p>
          <w:p w14:paraId="308579F7" w14:textId="77777777" w:rsidR="001D1C43" w:rsidRDefault="001D1C43" w:rsidP="002E5726">
            <w:r>
              <w:t>12 Mar</w:t>
            </w:r>
          </w:p>
        </w:tc>
      </w:tr>
      <w:tr w:rsidR="001D1C43" w14:paraId="1A12DE3F" w14:textId="77777777" w:rsidTr="002E5726">
        <w:tblPrEx>
          <w:tblCellMar>
            <w:top w:w="0" w:type="dxa"/>
            <w:bottom w:w="0" w:type="dxa"/>
          </w:tblCellMar>
        </w:tblPrEx>
        <w:tc>
          <w:tcPr>
            <w:tcW w:w="0" w:type="auto"/>
          </w:tcPr>
          <w:p w14:paraId="4C51A6AB" w14:textId="77777777" w:rsidR="001D1C43" w:rsidRDefault="001D1C43" w:rsidP="002E5726">
            <w:r>
              <w:t>Papier</w:t>
            </w:r>
          </w:p>
        </w:tc>
        <w:tc>
          <w:tcPr>
            <w:tcW w:w="0" w:type="auto"/>
          </w:tcPr>
          <w:p w14:paraId="7373D1EC" w14:textId="77777777" w:rsidR="001D1C43" w:rsidRDefault="001D1C43" w:rsidP="002E5726">
            <w:r>
              <w:t>Sur la droite des toilettes (en regardant depuis ceux-ci), il y a du papier déroulant.</w:t>
            </w:r>
          </w:p>
        </w:tc>
        <w:tc>
          <w:tcPr>
            <w:tcW w:w="0" w:type="auto"/>
          </w:tcPr>
          <w:p w14:paraId="3D4948D7" w14:textId="77777777" w:rsidR="001D1C43" w:rsidRDefault="001D1C43" w:rsidP="002E5726">
            <w:r>
              <w:t>OK</w:t>
            </w:r>
          </w:p>
          <w:p w14:paraId="3F7C2E8E" w14:textId="77777777" w:rsidR="001D1C43" w:rsidRDefault="001D1C43" w:rsidP="002E5726">
            <w:r>
              <w:t>12 Mar</w:t>
            </w:r>
          </w:p>
        </w:tc>
      </w:tr>
      <w:tr w:rsidR="001D1C43" w14:paraId="2C713967" w14:textId="77777777" w:rsidTr="002E5726">
        <w:tblPrEx>
          <w:tblCellMar>
            <w:top w:w="0" w:type="dxa"/>
            <w:bottom w:w="0" w:type="dxa"/>
          </w:tblCellMar>
        </w:tblPrEx>
        <w:tc>
          <w:tcPr>
            <w:tcW w:w="0" w:type="auto"/>
          </w:tcPr>
          <w:p w14:paraId="60E4D680" w14:textId="77777777" w:rsidR="001D1C43" w:rsidRDefault="001D1C43" w:rsidP="002E5726">
            <w:r>
              <w:t>Dimensions</w:t>
            </w:r>
          </w:p>
        </w:tc>
        <w:tc>
          <w:tcPr>
            <w:tcW w:w="0" w:type="auto"/>
          </w:tcPr>
          <w:p w14:paraId="4605CE82" w14:textId="77777777" w:rsidR="001D1C43" w:rsidRDefault="001D1C43" w:rsidP="002E5726">
            <w:r>
              <w:t>Quand je mesure les dimensions des toilettes, elles font 60x30x60</w:t>
            </w:r>
          </w:p>
        </w:tc>
        <w:tc>
          <w:tcPr>
            <w:tcW w:w="0" w:type="auto"/>
          </w:tcPr>
          <w:p w14:paraId="67D01B2E" w14:textId="77777777" w:rsidR="001D1C43" w:rsidRDefault="001D1C43" w:rsidP="002E5726">
            <w:r>
              <w:t>OK</w:t>
            </w:r>
          </w:p>
          <w:p w14:paraId="35AF9844" w14:textId="77777777" w:rsidR="001D1C43" w:rsidRDefault="001D1C43" w:rsidP="002E5726">
            <w:r>
              <w:t>12 Mar</w:t>
            </w:r>
          </w:p>
        </w:tc>
      </w:tr>
      <w:tr w:rsidR="001D1C43" w14:paraId="33D2C12E" w14:textId="77777777" w:rsidTr="002E5726">
        <w:tblPrEx>
          <w:tblCellMar>
            <w:top w:w="0" w:type="dxa"/>
            <w:bottom w:w="0" w:type="dxa"/>
          </w:tblCellMar>
        </w:tblPrEx>
        <w:tc>
          <w:tcPr>
            <w:tcW w:w="0" w:type="auto"/>
          </w:tcPr>
          <w:p w14:paraId="0EB3EFF3" w14:textId="77777777" w:rsidR="001D1C43" w:rsidRDefault="001D1C43" w:rsidP="002E5726">
            <w:r>
              <w:t>Visibilité de l'extérieur</w:t>
            </w:r>
          </w:p>
        </w:tc>
        <w:tc>
          <w:tcPr>
            <w:tcW w:w="0" w:type="auto"/>
          </w:tcPr>
          <w:p w14:paraId="2808F45A" w14:textId="77777777" w:rsidR="001D1C43" w:rsidRDefault="001D1C43" w:rsidP="002E5726">
            <w:r>
              <w:t>Quand je regarde dans la salle de bain par la fenêtre depuis l'extérieur, je ne peux pas voir l'intérieur grâce à une fenêtre teintée.</w:t>
            </w:r>
          </w:p>
        </w:tc>
        <w:tc>
          <w:tcPr>
            <w:tcW w:w="0" w:type="auto"/>
          </w:tcPr>
          <w:p w14:paraId="7A92E793" w14:textId="77777777" w:rsidR="001D1C43" w:rsidRDefault="001D1C43" w:rsidP="002E5726">
            <w:r>
              <w:t>OK</w:t>
            </w:r>
          </w:p>
          <w:p w14:paraId="70CAEC28" w14:textId="77777777" w:rsidR="001D1C43" w:rsidRDefault="001D1C43" w:rsidP="002E5726">
            <w:r>
              <w:t>12 Mar</w:t>
            </w:r>
          </w:p>
        </w:tc>
      </w:tr>
      <w:tr w:rsidR="001D1C43" w14:paraId="19583661" w14:textId="77777777" w:rsidTr="002E5726">
        <w:tblPrEx>
          <w:tblCellMar>
            <w:top w:w="0" w:type="dxa"/>
            <w:bottom w:w="0" w:type="dxa"/>
          </w:tblCellMar>
        </w:tblPrEx>
        <w:tc>
          <w:tcPr>
            <w:tcW w:w="0" w:type="auto"/>
          </w:tcPr>
          <w:p w14:paraId="3749C4EC" w14:textId="77777777" w:rsidR="001D1C43" w:rsidRDefault="001D1C43" w:rsidP="002E5726">
            <w:r>
              <w:t>Carrelage au sol</w:t>
            </w:r>
          </w:p>
        </w:tc>
        <w:tc>
          <w:tcPr>
            <w:tcW w:w="0" w:type="auto"/>
          </w:tcPr>
          <w:p w14:paraId="241468F4" w14:textId="77777777" w:rsidR="001D1C43" w:rsidRDefault="001D1C43" w:rsidP="002E5726">
            <w:r>
              <w:t xml:space="preserve">Sur le sol, il y a du carrelage </w:t>
            </w:r>
            <w:proofErr w:type="gramStart"/>
            <w:r>
              <w:t>bleu clairs</w:t>
            </w:r>
            <w:proofErr w:type="gramEnd"/>
            <w:r>
              <w:t>.</w:t>
            </w:r>
          </w:p>
        </w:tc>
        <w:tc>
          <w:tcPr>
            <w:tcW w:w="0" w:type="auto"/>
          </w:tcPr>
          <w:p w14:paraId="3E0B1C9A" w14:textId="77777777" w:rsidR="001D1C43" w:rsidRDefault="001D1C43" w:rsidP="002E5726">
            <w:r>
              <w:t>OK</w:t>
            </w:r>
          </w:p>
          <w:p w14:paraId="4B55101E" w14:textId="77777777" w:rsidR="001D1C43" w:rsidRDefault="001D1C43" w:rsidP="002E5726">
            <w:r>
              <w:t>12 Mar</w:t>
            </w:r>
          </w:p>
        </w:tc>
      </w:tr>
      <w:tr w:rsidR="001D1C43" w14:paraId="380E0906" w14:textId="77777777" w:rsidTr="002E5726">
        <w:tblPrEx>
          <w:tblCellMar>
            <w:top w:w="0" w:type="dxa"/>
            <w:bottom w:w="0" w:type="dxa"/>
          </w:tblCellMar>
        </w:tblPrEx>
        <w:tc>
          <w:tcPr>
            <w:tcW w:w="0" w:type="auto"/>
          </w:tcPr>
          <w:p w14:paraId="682AD4CB" w14:textId="77777777" w:rsidR="001D1C43" w:rsidRDefault="001D1C43" w:rsidP="002E5726">
            <w:r>
              <w:t>Lumière</w:t>
            </w:r>
          </w:p>
        </w:tc>
        <w:tc>
          <w:tcPr>
            <w:tcW w:w="0" w:type="auto"/>
          </w:tcPr>
          <w:p w14:paraId="4E325A5E" w14:textId="77777777" w:rsidR="001D1C43" w:rsidRDefault="001D1C43" w:rsidP="002E5726">
            <w:r>
              <w:t>Au centre de la pièce au plafond, il y a une lumière blanche.</w:t>
            </w:r>
          </w:p>
        </w:tc>
        <w:tc>
          <w:tcPr>
            <w:tcW w:w="0" w:type="auto"/>
          </w:tcPr>
          <w:p w14:paraId="7CC1B431" w14:textId="77777777" w:rsidR="001D1C43" w:rsidRDefault="001D1C43" w:rsidP="002E5726">
            <w:r>
              <w:t>OK</w:t>
            </w:r>
          </w:p>
          <w:p w14:paraId="2E2AB928" w14:textId="77777777" w:rsidR="001D1C43" w:rsidRDefault="001D1C43" w:rsidP="002E5726">
            <w:r>
              <w:t>12 Mar</w:t>
            </w:r>
          </w:p>
        </w:tc>
      </w:tr>
      <w:tr w:rsidR="001D1C43" w14:paraId="6296F161" w14:textId="77777777" w:rsidTr="002E5726">
        <w:tblPrEx>
          <w:tblCellMar>
            <w:top w:w="0" w:type="dxa"/>
            <w:bottom w:w="0" w:type="dxa"/>
          </w:tblCellMar>
        </w:tblPrEx>
        <w:tc>
          <w:tcPr>
            <w:tcW w:w="0" w:type="auto"/>
          </w:tcPr>
          <w:p w14:paraId="0D7D0EB0" w14:textId="77777777" w:rsidR="001D1C43" w:rsidRDefault="001D1C43" w:rsidP="002E5726">
            <w:r>
              <w:t>Mur</w:t>
            </w:r>
          </w:p>
        </w:tc>
        <w:tc>
          <w:tcPr>
            <w:tcW w:w="0" w:type="auto"/>
          </w:tcPr>
          <w:p w14:paraId="11A931CF" w14:textId="77777777" w:rsidR="001D1C43" w:rsidRDefault="001D1C43" w:rsidP="002E5726">
            <w:r>
              <w:t>Dans la salle de bain, les murs sont blancs.</w:t>
            </w:r>
          </w:p>
        </w:tc>
        <w:tc>
          <w:tcPr>
            <w:tcW w:w="0" w:type="auto"/>
          </w:tcPr>
          <w:p w14:paraId="22E88AB2" w14:textId="77777777" w:rsidR="001D1C43" w:rsidRDefault="001D1C43" w:rsidP="002E5726">
            <w:r>
              <w:t>OK</w:t>
            </w:r>
          </w:p>
          <w:p w14:paraId="4E1DA6DB" w14:textId="77777777" w:rsidR="001D1C43" w:rsidRDefault="001D1C43" w:rsidP="002E5726">
            <w:r>
              <w:t>12 Mar</w:t>
            </w:r>
          </w:p>
        </w:tc>
      </w:tr>
      <w:tr w:rsidR="001D1C43" w14:paraId="28DDC972" w14:textId="77777777" w:rsidTr="002E5726">
        <w:tblPrEx>
          <w:tblCellMar>
            <w:top w:w="0" w:type="dxa"/>
            <w:bottom w:w="0" w:type="dxa"/>
          </w:tblCellMar>
        </w:tblPrEx>
        <w:tc>
          <w:tcPr>
            <w:tcW w:w="0" w:type="auto"/>
          </w:tcPr>
          <w:p w14:paraId="53B6FD90" w14:textId="77777777" w:rsidR="001D1C43" w:rsidRDefault="001D1C43" w:rsidP="002E5726">
            <w:r>
              <w:t>Etage</w:t>
            </w:r>
          </w:p>
        </w:tc>
        <w:tc>
          <w:tcPr>
            <w:tcW w:w="0" w:type="auto"/>
          </w:tcPr>
          <w:p w14:paraId="2E2A69A9" w14:textId="77777777" w:rsidR="001D1C43" w:rsidRDefault="001D1C43" w:rsidP="002E5726">
            <w:r>
              <w:t>Dans l'immeuble, la salle de bain est dans les 3 appartements à l'ouest du 2ème étage</w:t>
            </w:r>
          </w:p>
        </w:tc>
        <w:tc>
          <w:tcPr>
            <w:tcW w:w="0" w:type="auto"/>
          </w:tcPr>
          <w:p w14:paraId="2C2444E6" w14:textId="77777777" w:rsidR="001D1C43" w:rsidRDefault="001D1C43" w:rsidP="002E5726">
            <w:r>
              <w:t>OK</w:t>
            </w:r>
          </w:p>
          <w:p w14:paraId="0673F07E" w14:textId="77777777" w:rsidR="001D1C43" w:rsidRDefault="001D1C43" w:rsidP="002E5726">
            <w:r>
              <w:t>12 Mar</w:t>
            </w:r>
          </w:p>
        </w:tc>
      </w:tr>
    </w:tbl>
    <w:p w14:paraId="5F85F2AE" w14:textId="77777777" w:rsidR="001D1C43" w:rsidRDefault="001D1C43" w:rsidP="001D1C43">
      <w:pPr>
        <w:pStyle w:val="Titre4"/>
      </w:pPr>
      <w:r>
        <w:t>Studio 4eme étage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85"/>
        <w:gridCol w:w="6984"/>
        <w:gridCol w:w="491"/>
      </w:tblGrid>
      <w:tr w:rsidR="001D1C43" w14:paraId="4089544C" w14:textId="77777777" w:rsidTr="002E5726">
        <w:tblPrEx>
          <w:tblCellMar>
            <w:top w:w="0" w:type="dxa"/>
            <w:bottom w:w="0" w:type="dxa"/>
          </w:tblCellMar>
        </w:tblPrEx>
        <w:tc>
          <w:tcPr>
            <w:tcW w:w="0" w:type="auto"/>
          </w:tcPr>
          <w:p w14:paraId="30BBD601" w14:textId="77777777" w:rsidR="001D1C43" w:rsidRDefault="001D1C43" w:rsidP="002E5726">
            <w:r>
              <w:t>Dimensions</w:t>
            </w:r>
          </w:p>
        </w:tc>
        <w:tc>
          <w:tcPr>
            <w:tcW w:w="0" w:type="auto"/>
          </w:tcPr>
          <w:p w14:paraId="310DA135" w14:textId="77777777" w:rsidR="001D1C43" w:rsidRDefault="001D1C43" w:rsidP="002E5726">
            <w:r>
              <w:t>Il y a 3 studios comme celui-ci à l'est du 4ème étage et ils mesurent 10x9m.</w:t>
            </w:r>
          </w:p>
        </w:tc>
        <w:tc>
          <w:tcPr>
            <w:tcW w:w="0" w:type="auto"/>
          </w:tcPr>
          <w:p w14:paraId="72EE349C" w14:textId="77777777" w:rsidR="001D1C43" w:rsidRDefault="001D1C43" w:rsidP="002E5726">
            <w:r>
              <w:t>OK</w:t>
            </w:r>
          </w:p>
          <w:p w14:paraId="37653404" w14:textId="77777777" w:rsidR="001D1C43" w:rsidRDefault="001D1C43" w:rsidP="002E5726">
            <w:r>
              <w:t>12 Mar</w:t>
            </w:r>
          </w:p>
        </w:tc>
      </w:tr>
      <w:tr w:rsidR="001D1C43" w14:paraId="76E2CF11" w14:textId="77777777" w:rsidTr="002E5726">
        <w:tblPrEx>
          <w:tblCellMar>
            <w:top w:w="0" w:type="dxa"/>
            <w:bottom w:w="0" w:type="dxa"/>
          </w:tblCellMar>
        </w:tblPrEx>
        <w:tc>
          <w:tcPr>
            <w:tcW w:w="0" w:type="auto"/>
          </w:tcPr>
          <w:p w14:paraId="6F73AF17" w14:textId="77777777" w:rsidR="001D1C43" w:rsidRDefault="001D1C43" w:rsidP="002E5726">
            <w:r>
              <w:t>Emplacement</w:t>
            </w:r>
          </w:p>
        </w:tc>
        <w:tc>
          <w:tcPr>
            <w:tcW w:w="0" w:type="auto"/>
          </w:tcPr>
          <w:p w14:paraId="4410EA22" w14:textId="77777777" w:rsidR="001D1C43" w:rsidRDefault="001D1C43" w:rsidP="002E5726">
            <w:r>
              <w:t>Les studios se trouvent au 4ème étage côté est.</w:t>
            </w:r>
          </w:p>
        </w:tc>
        <w:tc>
          <w:tcPr>
            <w:tcW w:w="0" w:type="auto"/>
          </w:tcPr>
          <w:p w14:paraId="57F30007" w14:textId="77777777" w:rsidR="001D1C43" w:rsidRDefault="001D1C43" w:rsidP="002E5726">
            <w:r>
              <w:t>OK</w:t>
            </w:r>
          </w:p>
          <w:p w14:paraId="2054F90B" w14:textId="77777777" w:rsidR="001D1C43" w:rsidRDefault="001D1C43" w:rsidP="002E5726">
            <w:r>
              <w:t>12 Mar</w:t>
            </w:r>
          </w:p>
        </w:tc>
      </w:tr>
      <w:tr w:rsidR="001D1C43" w14:paraId="4447F871" w14:textId="77777777" w:rsidTr="002E5726">
        <w:tblPrEx>
          <w:tblCellMar>
            <w:top w:w="0" w:type="dxa"/>
            <w:bottom w:w="0" w:type="dxa"/>
          </w:tblCellMar>
        </w:tblPrEx>
        <w:tc>
          <w:tcPr>
            <w:tcW w:w="0" w:type="auto"/>
          </w:tcPr>
          <w:p w14:paraId="762EC897" w14:textId="77777777" w:rsidR="001D1C43" w:rsidRDefault="001D1C43" w:rsidP="002E5726">
            <w:r>
              <w:lastRenderedPageBreak/>
              <w:t>Porte</w:t>
            </w:r>
          </w:p>
        </w:tc>
        <w:tc>
          <w:tcPr>
            <w:tcW w:w="0" w:type="auto"/>
          </w:tcPr>
          <w:p w14:paraId="7BD24E26" w14:textId="77777777" w:rsidR="001D1C43" w:rsidRDefault="001D1C43" w:rsidP="002E5726">
            <w:r>
              <w:t>La porte est en bois et elle se trouve au milieu du mur ouest du studio.</w:t>
            </w:r>
          </w:p>
        </w:tc>
        <w:tc>
          <w:tcPr>
            <w:tcW w:w="0" w:type="auto"/>
          </w:tcPr>
          <w:p w14:paraId="4E0D0D67" w14:textId="77777777" w:rsidR="001D1C43" w:rsidRDefault="001D1C43" w:rsidP="002E5726">
            <w:r>
              <w:t>OK</w:t>
            </w:r>
          </w:p>
          <w:p w14:paraId="65C7FD29" w14:textId="77777777" w:rsidR="001D1C43" w:rsidRDefault="001D1C43" w:rsidP="002E5726">
            <w:r>
              <w:t>12 Mar</w:t>
            </w:r>
          </w:p>
        </w:tc>
      </w:tr>
      <w:tr w:rsidR="001D1C43" w14:paraId="30F7D630" w14:textId="77777777" w:rsidTr="002E5726">
        <w:tblPrEx>
          <w:tblCellMar>
            <w:top w:w="0" w:type="dxa"/>
            <w:bottom w:w="0" w:type="dxa"/>
          </w:tblCellMar>
        </w:tblPrEx>
        <w:tc>
          <w:tcPr>
            <w:tcW w:w="0" w:type="auto"/>
          </w:tcPr>
          <w:p w14:paraId="1812EC22" w14:textId="77777777" w:rsidR="001D1C43" w:rsidRDefault="001D1C43" w:rsidP="002E5726">
            <w:r>
              <w:t>Mur et plafond</w:t>
            </w:r>
          </w:p>
        </w:tc>
        <w:tc>
          <w:tcPr>
            <w:tcW w:w="0" w:type="auto"/>
          </w:tcPr>
          <w:p w14:paraId="28F9891A" w14:textId="77777777" w:rsidR="001D1C43" w:rsidRDefault="001D1C43" w:rsidP="002E5726">
            <w:r>
              <w:t>Les murs et le plafond sont en crépis</w:t>
            </w:r>
          </w:p>
        </w:tc>
        <w:tc>
          <w:tcPr>
            <w:tcW w:w="0" w:type="auto"/>
          </w:tcPr>
          <w:p w14:paraId="080D7F7E" w14:textId="77777777" w:rsidR="001D1C43" w:rsidRDefault="001D1C43" w:rsidP="002E5726">
            <w:r>
              <w:t>OK</w:t>
            </w:r>
          </w:p>
          <w:p w14:paraId="08E0BE79" w14:textId="77777777" w:rsidR="001D1C43" w:rsidRDefault="001D1C43" w:rsidP="002E5726">
            <w:r>
              <w:t>12 Mar</w:t>
            </w:r>
          </w:p>
        </w:tc>
      </w:tr>
      <w:tr w:rsidR="001D1C43" w14:paraId="40735ED1" w14:textId="77777777" w:rsidTr="002E5726">
        <w:tblPrEx>
          <w:tblCellMar>
            <w:top w:w="0" w:type="dxa"/>
            <w:bottom w:w="0" w:type="dxa"/>
          </w:tblCellMar>
        </w:tblPrEx>
        <w:tc>
          <w:tcPr>
            <w:tcW w:w="0" w:type="auto"/>
          </w:tcPr>
          <w:p w14:paraId="2EE0CC0D" w14:textId="77777777" w:rsidR="001D1C43" w:rsidRDefault="001D1C43" w:rsidP="002E5726">
            <w:r>
              <w:t>Table</w:t>
            </w:r>
          </w:p>
        </w:tc>
        <w:tc>
          <w:tcPr>
            <w:tcW w:w="0" w:type="auto"/>
          </w:tcPr>
          <w:p w14:paraId="0100D5AF" w14:textId="77777777" w:rsidR="001D1C43" w:rsidRDefault="001D1C43" w:rsidP="002E5726">
            <w:r>
              <w:t>Quand je rentre dans le studio au milieu il y a une table en bois de 3x1,5x0,8m</w:t>
            </w:r>
          </w:p>
        </w:tc>
        <w:tc>
          <w:tcPr>
            <w:tcW w:w="0" w:type="auto"/>
          </w:tcPr>
          <w:p w14:paraId="18124E94" w14:textId="77777777" w:rsidR="001D1C43" w:rsidRDefault="001D1C43" w:rsidP="002E5726">
            <w:r>
              <w:t>OK</w:t>
            </w:r>
          </w:p>
          <w:p w14:paraId="115D397E" w14:textId="77777777" w:rsidR="001D1C43" w:rsidRDefault="001D1C43" w:rsidP="002E5726">
            <w:r>
              <w:t>12 Mar</w:t>
            </w:r>
          </w:p>
        </w:tc>
      </w:tr>
      <w:tr w:rsidR="001D1C43" w14:paraId="4D6E780B" w14:textId="77777777" w:rsidTr="002E5726">
        <w:tblPrEx>
          <w:tblCellMar>
            <w:top w:w="0" w:type="dxa"/>
            <w:bottom w:w="0" w:type="dxa"/>
          </w:tblCellMar>
        </w:tblPrEx>
        <w:tc>
          <w:tcPr>
            <w:tcW w:w="0" w:type="auto"/>
          </w:tcPr>
          <w:p w14:paraId="2509576D" w14:textId="77777777" w:rsidR="001D1C43" w:rsidRDefault="001D1C43" w:rsidP="002E5726">
            <w:r>
              <w:t>Chaises</w:t>
            </w:r>
          </w:p>
        </w:tc>
        <w:tc>
          <w:tcPr>
            <w:tcW w:w="0" w:type="auto"/>
          </w:tcPr>
          <w:p w14:paraId="726BA425" w14:textId="77777777" w:rsidR="001D1C43" w:rsidRDefault="001D1C43" w:rsidP="002E5726">
            <w:r>
              <w:t>Autour de la table, il y a 6 chaises en bois équidistantes l'une de l'autre.</w:t>
            </w:r>
          </w:p>
        </w:tc>
        <w:tc>
          <w:tcPr>
            <w:tcW w:w="0" w:type="auto"/>
          </w:tcPr>
          <w:p w14:paraId="26851E72" w14:textId="77777777" w:rsidR="001D1C43" w:rsidRDefault="001D1C43" w:rsidP="002E5726">
            <w:r>
              <w:t>OK</w:t>
            </w:r>
          </w:p>
          <w:p w14:paraId="5BEDD0C2" w14:textId="77777777" w:rsidR="001D1C43" w:rsidRDefault="001D1C43" w:rsidP="002E5726">
            <w:r>
              <w:t>12 Mar</w:t>
            </w:r>
          </w:p>
        </w:tc>
      </w:tr>
      <w:tr w:rsidR="001D1C43" w14:paraId="213C8233" w14:textId="77777777" w:rsidTr="002E5726">
        <w:tblPrEx>
          <w:tblCellMar>
            <w:top w:w="0" w:type="dxa"/>
            <w:bottom w:w="0" w:type="dxa"/>
          </w:tblCellMar>
        </w:tblPrEx>
        <w:tc>
          <w:tcPr>
            <w:tcW w:w="0" w:type="auto"/>
          </w:tcPr>
          <w:p w14:paraId="22002879" w14:textId="77777777" w:rsidR="001D1C43" w:rsidRDefault="001D1C43" w:rsidP="002E5726">
            <w:r>
              <w:t>Lit</w:t>
            </w:r>
          </w:p>
        </w:tc>
        <w:tc>
          <w:tcPr>
            <w:tcW w:w="0" w:type="auto"/>
          </w:tcPr>
          <w:p w14:paraId="7B1D61B3" w14:textId="77777777" w:rsidR="001D1C43" w:rsidRDefault="001D1C43" w:rsidP="002E5726">
            <w:r>
              <w:t>Dans le coin supérieur gauche quand je rentre dans le studio il y a un lit double de 220x180x100cm</w:t>
            </w:r>
          </w:p>
        </w:tc>
        <w:tc>
          <w:tcPr>
            <w:tcW w:w="0" w:type="auto"/>
          </w:tcPr>
          <w:p w14:paraId="313A15A0" w14:textId="77777777" w:rsidR="001D1C43" w:rsidRDefault="001D1C43" w:rsidP="002E5726">
            <w:r>
              <w:t>OK</w:t>
            </w:r>
          </w:p>
          <w:p w14:paraId="1C5C6FDF" w14:textId="77777777" w:rsidR="001D1C43" w:rsidRDefault="001D1C43" w:rsidP="002E5726">
            <w:r>
              <w:t>12 Mar</w:t>
            </w:r>
          </w:p>
        </w:tc>
      </w:tr>
      <w:tr w:rsidR="001D1C43" w14:paraId="76B31A03" w14:textId="77777777" w:rsidTr="002E5726">
        <w:tblPrEx>
          <w:tblCellMar>
            <w:top w:w="0" w:type="dxa"/>
            <w:bottom w:w="0" w:type="dxa"/>
          </w:tblCellMar>
        </w:tblPrEx>
        <w:tc>
          <w:tcPr>
            <w:tcW w:w="0" w:type="auto"/>
          </w:tcPr>
          <w:p w14:paraId="295B9D3E" w14:textId="77777777" w:rsidR="001D1C43" w:rsidRDefault="001D1C43" w:rsidP="002E5726">
            <w:r>
              <w:t>Bureaux</w:t>
            </w:r>
          </w:p>
        </w:tc>
        <w:tc>
          <w:tcPr>
            <w:tcW w:w="0" w:type="auto"/>
          </w:tcPr>
          <w:p w14:paraId="3AAC2EA3" w14:textId="77777777" w:rsidR="001D1C43" w:rsidRDefault="001D1C43" w:rsidP="002E5726">
            <w:r>
              <w:t xml:space="preserve">Dans le coins inférieur gauche quand je rentre dans la pièce il </w:t>
            </w:r>
            <w:proofErr w:type="gramStart"/>
            <w:r>
              <w:t>y  a</w:t>
            </w:r>
            <w:proofErr w:type="gramEnd"/>
            <w:r>
              <w:t xml:space="preserve"> un bureaux de 120x70x100cm et une chaise de bureaux noir.</w:t>
            </w:r>
          </w:p>
        </w:tc>
        <w:tc>
          <w:tcPr>
            <w:tcW w:w="0" w:type="auto"/>
          </w:tcPr>
          <w:p w14:paraId="7A85F841" w14:textId="77777777" w:rsidR="001D1C43" w:rsidRDefault="001D1C43" w:rsidP="002E5726">
            <w:r>
              <w:t>OK</w:t>
            </w:r>
          </w:p>
          <w:p w14:paraId="0091DC0A" w14:textId="77777777" w:rsidR="001D1C43" w:rsidRDefault="001D1C43" w:rsidP="002E5726">
            <w:r>
              <w:t>12 Mar</w:t>
            </w:r>
          </w:p>
        </w:tc>
      </w:tr>
      <w:tr w:rsidR="001D1C43" w14:paraId="4DCECB84" w14:textId="77777777" w:rsidTr="002E5726">
        <w:tblPrEx>
          <w:tblCellMar>
            <w:top w:w="0" w:type="dxa"/>
            <w:bottom w:w="0" w:type="dxa"/>
          </w:tblCellMar>
        </w:tblPrEx>
        <w:tc>
          <w:tcPr>
            <w:tcW w:w="0" w:type="auto"/>
          </w:tcPr>
          <w:p w14:paraId="4FF9CFA3" w14:textId="77777777" w:rsidR="001D1C43" w:rsidRDefault="001D1C43" w:rsidP="002E5726">
            <w:r>
              <w:t>Bureaux</w:t>
            </w:r>
          </w:p>
        </w:tc>
        <w:tc>
          <w:tcPr>
            <w:tcW w:w="0" w:type="auto"/>
          </w:tcPr>
          <w:p w14:paraId="3D9F90D5" w14:textId="77777777" w:rsidR="001D1C43" w:rsidRDefault="001D1C43" w:rsidP="002E5726">
            <w:r>
              <w:t xml:space="preserve">Sur </w:t>
            </w:r>
            <w:proofErr w:type="gramStart"/>
            <w:r>
              <w:t>le bureaux</w:t>
            </w:r>
            <w:proofErr w:type="gramEnd"/>
            <w:r>
              <w:t xml:space="preserve"> il y a un pc noir, un écran, un clavier et une souris.</w:t>
            </w:r>
          </w:p>
        </w:tc>
        <w:tc>
          <w:tcPr>
            <w:tcW w:w="0" w:type="auto"/>
          </w:tcPr>
          <w:p w14:paraId="2D841572" w14:textId="77777777" w:rsidR="001D1C43" w:rsidRDefault="001D1C43" w:rsidP="002E5726">
            <w:r>
              <w:t>OK</w:t>
            </w:r>
          </w:p>
          <w:p w14:paraId="3F3776A1" w14:textId="77777777" w:rsidR="001D1C43" w:rsidRDefault="001D1C43" w:rsidP="002E5726">
            <w:r>
              <w:t>12 Mar</w:t>
            </w:r>
          </w:p>
        </w:tc>
      </w:tr>
      <w:tr w:rsidR="001D1C43" w14:paraId="4D8139C5" w14:textId="77777777" w:rsidTr="002E5726">
        <w:tblPrEx>
          <w:tblCellMar>
            <w:top w:w="0" w:type="dxa"/>
            <w:bottom w:w="0" w:type="dxa"/>
          </w:tblCellMar>
        </w:tblPrEx>
        <w:tc>
          <w:tcPr>
            <w:tcW w:w="0" w:type="auto"/>
          </w:tcPr>
          <w:p w14:paraId="1162564E" w14:textId="77777777" w:rsidR="001D1C43" w:rsidRDefault="001D1C43" w:rsidP="002E5726">
            <w:r>
              <w:t>Cuisine</w:t>
            </w:r>
          </w:p>
        </w:tc>
        <w:tc>
          <w:tcPr>
            <w:tcW w:w="0" w:type="auto"/>
          </w:tcPr>
          <w:p w14:paraId="0495AF87" w14:textId="77777777" w:rsidR="001D1C43" w:rsidRDefault="001D1C43" w:rsidP="002E5726">
            <w:r>
              <w:t xml:space="preserve">Dans le coin inférieur droit quand je rentre dans la pièce il y a une cuisine composée d'un </w:t>
            </w:r>
            <w:proofErr w:type="spellStart"/>
            <w:r>
              <w:t>lave vaisselle</w:t>
            </w:r>
            <w:proofErr w:type="spellEnd"/>
            <w:r>
              <w:t>, d'un four d'un lavabo.</w:t>
            </w:r>
          </w:p>
        </w:tc>
        <w:tc>
          <w:tcPr>
            <w:tcW w:w="0" w:type="auto"/>
          </w:tcPr>
          <w:p w14:paraId="7D7B8290" w14:textId="77777777" w:rsidR="001D1C43" w:rsidRDefault="001D1C43" w:rsidP="002E5726">
            <w:r>
              <w:t>OK</w:t>
            </w:r>
          </w:p>
          <w:p w14:paraId="064CDB2E" w14:textId="77777777" w:rsidR="001D1C43" w:rsidRDefault="001D1C43" w:rsidP="002E5726">
            <w:r>
              <w:t>12 Mar</w:t>
            </w:r>
          </w:p>
        </w:tc>
      </w:tr>
      <w:tr w:rsidR="001D1C43" w14:paraId="5AABB721" w14:textId="77777777" w:rsidTr="002E5726">
        <w:tblPrEx>
          <w:tblCellMar>
            <w:top w:w="0" w:type="dxa"/>
            <w:bottom w:w="0" w:type="dxa"/>
          </w:tblCellMar>
        </w:tblPrEx>
        <w:tc>
          <w:tcPr>
            <w:tcW w:w="0" w:type="auto"/>
          </w:tcPr>
          <w:p w14:paraId="71920E09" w14:textId="77777777" w:rsidR="001D1C43" w:rsidRDefault="001D1C43" w:rsidP="002E5726">
            <w:r>
              <w:t>Dimensions et place</w:t>
            </w:r>
          </w:p>
        </w:tc>
        <w:tc>
          <w:tcPr>
            <w:tcW w:w="0" w:type="auto"/>
          </w:tcPr>
          <w:p w14:paraId="0B315673" w14:textId="77777777" w:rsidR="001D1C43" w:rsidRDefault="001D1C43" w:rsidP="002E5726">
            <w:r>
              <w:t xml:space="preserve">Contre le mur il y a le lavabo de 100x100x60cm, à sa gauche il y a le four sur un meuble de cuisine de 100x100x60cm et à gauche du four il y a le </w:t>
            </w:r>
            <w:proofErr w:type="spellStart"/>
            <w:r>
              <w:t>lave vaisselle</w:t>
            </w:r>
            <w:proofErr w:type="spellEnd"/>
            <w:r>
              <w:t xml:space="preserve"> qui fait les mêmes dimensions.</w:t>
            </w:r>
          </w:p>
        </w:tc>
        <w:tc>
          <w:tcPr>
            <w:tcW w:w="0" w:type="auto"/>
          </w:tcPr>
          <w:p w14:paraId="7ECE31E5" w14:textId="77777777" w:rsidR="001D1C43" w:rsidRDefault="001D1C43" w:rsidP="002E5726">
            <w:r>
              <w:t>OK</w:t>
            </w:r>
          </w:p>
          <w:p w14:paraId="475D2044" w14:textId="77777777" w:rsidR="001D1C43" w:rsidRDefault="001D1C43" w:rsidP="002E5726">
            <w:r>
              <w:t>12 Mar</w:t>
            </w:r>
          </w:p>
        </w:tc>
      </w:tr>
      <w:tr w:rsidR="001D1C43" w14:paraId="181CD40C" w14:textId="77777777" w:rsidTr="002E5726">
        <w:tblPrEx>
          <w:tblCellMar>
            <w:top w:w="0" w:type="dxa"/>
            <w:bottom w:w="0" w:type="dxa"/>
          </w:tblCellMar>
        </w:tblPrEx>
        <w:tc>
          <w:tcPr>
            <w:tcW w:w="0" w:type="auto"/>
          </w:tcPr>
          <w:p w14:paraId="089D5272" w14:textId="77777777" w:rsidR="001D1C43" w:rsidRDefault="001D1C43" w:rsidP="002E5726">
            <w:r>
              <w:t>Fenêtres</w:t>
            </w:r>
          </w:p>
        </w:tc>
        <w:tc>
          <w:tcPr>
            <w:tcW w:w="0" w:type="auto"/>
          </w:tcPr>
          <w:p w14:paraId="167090A5" w14:textId="77777777" w:rsidR="001D1C43" w:rsidRDefault="001D1C43" w:rsidP="002E5726">
            <w:r>
              <w:t>Dans le studio, il y a une fenêtre au milieu de chaque mur extérieur.</w:t>
            </w:r>
          </w:p>
        </w:tc>
        <w:tc>
          <w:tcPr>
            <w:tcW w:w="0" w:type="auto"/>
          </w:tcPr>
          <w:p w14:paraId="7769CA60" w14:textId="77777777" w:rsidR="001D1C43" w:rsidRDefault="001D1C43" w:rsidP="002E5726">
            <w:r>
              <w:t>OK</w:t>
            </w:r>
          </w:p>
          <w:p w14:paraId="3085CD2C" w14:textId="77777777" w:rsidR="001D1C43" w:rsidRDefault="001D1C43" w:rsidP="002E5726">
            <w:r>
              <w:t>12 Mar</w:t>
            </w:r>
          </w:p>
        </w:tc>
      </w:tr>
    </w:tbl>
    <w:p w14:paraId="24FF99A4" w14:textId="77777777" w:rsidR="001D1C43" w:rsidRDefault="001D1C43" w:rsidP="001D1C43">
      <w:pPr>
        <w:pStyle w:val="Titre4"/>
      </w:pPr>
      <w:r>
        <w:t>Bureau personnel</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5"/>
        <w:gridCol w:w="7169"/>
        <w:gridCol w:w="496"/>
      </w:tblGrid>
      <w:tr w:rsidR="001D1C43" w14:paraId="006F17C5" w14:textId="77777777" w:rsidTr="002E5726">
        <w:tblPrEx>
          <w:tblCellMar>
            <w:top w:w="0" w:type="dxa"/>
            <w:bottom w:w="0" w:type="dxa"/>
          </w:tblCellMar>
        </w:tblPrEx>
        <w:tc>
          <w:tcPr>
            <w:tcW w:w="0" w:type="auto"/>
          </w:tcPr>
          <w:p w14:paraId="7CB5F4C7" w14:textId="77777777" w:rsidR="001D1C43" w:rsidRDefault="001D1C43" w:rsidP="002E5726">
            <w:r>
              <w:t>Bureau</w:t>
            </w:r>
          </w:p>
        </w:tc>
        <w:tc>
          <w:tcPr>
            <w:tcW w:w="0" w:type="auto"/>
          </w:tcPr>
          <w:p w14:paraId="6B7C6C14" w14:textId="77777777" w:rsidR="001D1C43" w:rsidRDefault="001D1C43" w:rsidP="002E5726">
            <w:r>
              <w:t>Quand j'entre par la porte, Je vois un bureau contre et au milieu du mur du fond, qui fait 90cm de hauteur, 150cm de longueur et 50cm de largeur.</w:t>
            </w:r>
          </w:p>
        </w:tc>
        <w:tc>
          <w:tcPr>
            <w:tcW w:w="0" w:type="auto"/>
          </w:tcPr>
          <w:p w14:paraId="1F4B29CA" w14:textId="77777777" w:rsidR="001D1C43" w:rsidRDefault="001D1C43" w:rsidP="002E5726">
            <w:r>
              <w:t>OK</w:t>
            </w:r>
          </w:p>
          <w:p w14:paraId="218EDADD" w14:textId="77777777" w:rsidR="001D1C43" w:rsidRDefault="001D1C43" w:rsidP="002E5726">
            <w:r>
              <w:t>12 Mar</w:t>
            </w:r>
          </w:p>
        </w:tc>
      </w:tr>
      <w:tr w:rsidR="001D1C43" w14:paraId="472CB5D3" w14:textId="77777777" w:rsidTr="002E5726">
        <w:tblPrEx>
          <w:tblCellMar>
            <w:top w:w="0" w:type="dxa"/>
            <w:bottom w:w="0" w:type="dxa"/>
          </w:tblCellMar>
        </w:tblPrEx>
        <w:tc>
          <w:tcPr>
            <w:tcW w:w="0" w:type="auto"/>
          </w:tcPr>
          <w:p w14:paraId="40EF9EFB" w14:textId="77777777" w:rsidR="001D1C43" w:rsidRDefault="001D1C43" w:rsidP="002E5726">
            <w:r>
              <w:t>Fenêtres</w:t>
            </w:r>
          </w:p>
        </w:tc>
        <w:tc>
          <w:tcPr>
            <w:tcW w:w="0" w:type="auto"/>
          </w:tcPr>
          <w:p w14:paraId="43B2E8CA" w14:textId="77777777" w:rsidR="001D1C43" w:rsidRDefault="001D1C43" w:rsidP="002E5726">
            <w:r>
              <w:t xml:space="preserve">Au centre de chaque mur extérieur, Il y a </w:t>
            </w:r>
            <w:proofErr w:type="gramStart"/>
            <w:r>
              <w:t>une fenêtre carré</w:t>
            </w:r>
            <w:proofErr w:type="gramEnd"/>
            <w:r>
              <w:t xml:space="preserve"> de 60cm sur 60cm.</w:t>
            </w:r>
          </w:p>
        </w:tc>
        <w:tc>
          <w:tcPr>
            <w:tcW w:w="0" w:type="auto"/>
          </w:tcPr>
          <w:p w14:paraId="41995803" w14:textId="77777777" w:rsidR="001D1C43" w:rsidRDefault="001D1C43" w:rsidP="002E5726">
            <w:r>
              <w:t>OK</w:t>
            </w:r>
          </w:p>
          <w:p w14:paraId="32D241A2" w14:textId="77777777" w:rsidR="001D1C43" w:rsidRDefault="001D1C43" w:rsidP="002E5726">
            <w:r>
              <w:t>12 Mar</w:t>
            </w:r>
          </w:p>
        </w:tc>
      </w:tr>
      <w:tr w:rsidR="001D1C43" w14:paraId="4A72283B" w14:textId="77777777" w:rsidTr="002E5726">
        <w:tblPrEx>
          <w:tblCellMar>
            <w:top w:w="0" w:type="dxa"/>
            <w:bottom w:w="0" w:type="dxa"/>
          </w:tblCellMar>
        </w:tblPrEx>
        <w:tc>
          <w:tcPr>
            <w:tcW w:w="0" w:type="auto"/>
          </w:tcPr>
          <w:p w14:paraId="19482E8E" w14:textId="77777777" w:rsidR="001D1C43" w:rsidRDefault="001D1C43" w:rsidP="002E5726">
            <w:r>
              <w:t>PC</w:t>
            </w:r>
          </w:p>
        </w:tc>
        <w:tc>
          <w:tcPr>
            <w:tcW w:w="0" w:type="auto"/>
          </w:tcPr>
          <w:p w14:paraId="012EBB55" w14:textId="77777777" w:rsidR="001D1C43" w:rsidRDefault="001D1C43" w:rsidP="002E5726">
            <w:r>
              <w:t>Quand j'entre dans la pièce, Sur le bureau, Il y a un pc, un écran, un clavier.</w:t>
            </w:r>
          </w:p>
        </w:tc>
        <w:tc>
          <w:tcPr>
            <w:tcW w:w="0" w:type="auto"/>
          </w:tcPr>
          <w:p w14:paraId="78D552C3" w14:textId="77777777" w:rsidR="001D1C43" w:rsidRDefault="001D1C43" w:rsidP="002E5726">
            <w:r>
              <w:t>OK</w:t>
            </w:r>
          </w:p>
          <w:p w14:paraId="2AD50D76" w14:textId="77777777" w:rsidR="001D1C43" w:rsidRDefault="001D1C43" w:rsidP="002E5726">
            <w:r>
              <w:t>12 Mar</w:t>
            </w:r>
          </w:p>
        </w:tc>
      </w:tr>
      <w:tr w:rsidR="001D1C43" w14:paraId="2798D962" w14:textId="77777777" w:rsidTr="002E5726">
        <w:tblPrEx>
          <w:tblCellMar>
            <w:top w:w="0" w:type="dxa"/>
            <w:bottom w:w="0" w:type="dxa"/>
          </w:tblCellMar>
        </w:tblPrEx>
        <w:tc>
          <w:tcPr>
            <w:tcW w:w="0" w:type="auto"/>
          </w:tcPr>
          <w:p w14:paraId="187E3A66" w14:textId="77777777" w:rsidR="001D1C43" w:rsidRDefault="001D1C43" w:rsidP="002E5726">
            <w:r>
              <w:t>Aquarium</w:t>
            </w:r>
          </w:p>
        </w:tc>
        <w:tc>
          <w:tcPr>
            <w:tcW w:w="0" w:type="auto"/>
          </w:tcPr>
          <w:p w14:paraId="3D93222A" w14:textId="77777777" w:rsidR="001D1C43" w:rsidRDefault="001D1C43" w:rsidP="002E5726">
            <w:r>
              <w:t>Quand j'entre par la porte, Contre le mur de droite à un mètre par rapport au mur du fond, Il y a un aquarium qui fait exactement 150cm de hauteur, 100cm de longueur et 70cm de largeur.</w:t>
            </w:r>
          </w:p>
        </w:tc>
        <w:tc>
          <w:tcPr>
            <w:tcW w:w="0" w:type="auto"/>
          </w:tcPr>
          <w:p w14:paraId="50926732" w14:textId="77777777" w:rsidR="001D1C43" w:rsidRDefault="001D1C43" w:rsidP="002E5726">
            <w:r>
              <w:t>OK</w:t>
            </w:r>
          </w:p>
          <w:p w14:paraId="1B8DBD03" w14:textId="77777777" w:rsidR="001D1C43" w:rsidRDefault="001D1C43" w:rsidP="002E5726">
            <w:r>
              <w:t>12 Mar</w:t>
            </w:r>
          </w:p>
        </w:tc>
      </w:tr>
      <w:tr w:rsidR="001D1C43" w14:paraId="3024D6FD" w14:textId="77777777" w:rsidTr="002E5726">
        <w:tblPrEx>
          <w:tblCellMar>
            <w:top w:w="0" w:type="dxa"/>
            <w:bottom w:w="0" w:type="dxa"/>
          </w:tblCellMar>
        </w:tblPrEx>
        <w:tc>
          <w:tcPr>
            <w:tcW w:w="0" w:type="auto"/>
          </w:tcPr>
          <w:p w14:paraId="2DD84E68" w14:textId="77777777" w:rsidR="001D1C43" w:rsidRDefault="001D1C43" w:rsidP="002E5726">
            <w:r>
              <w:t>Table</w:t>
            </w:r>
          </w:p>
        </w:tc>
        <w:tc>
          <w:tcPr>
            <w:tcW w:w="0" w:type="auto"/>
          </w:tcPr>
          <w:p w14:paraId="5E44C266" w14:textId="77777777" w:rsidR="001D1C43" w:rsidRDefault="001D1C43" w:rsidP="002E5726">
            <w:r>
              <w:t>Au centre de la pièce, Il y a une table rectangulaire en bois qui fait 80 cm de hauteur, 120 cm de largeur et 70 cm de longueur.</w:t>
            </w:r>
          </w:p>
        </w:tc>
        <w:tc>
          <w:tcPr>
            <w:tcW w:w="0" w:type="auto"/>
          </w:tcPr>
          <w:p w14:paraId="0EE29BFF" w14:textId="77777777" w:rsidR="001D1C43" w:rsidRDefault="001D1C43" w:rsidP="002E5726">
            <w:r>
              <w:t>OK</w:t>
            </w:r>
          </w:p>
          <w:p w14:paraId="2687506B" w14:textId="77777777" w:rsidR="001D1C43" w:rsidRDefault="001D1C43" w:rsidP="002E5726">
            <w:r>
              <w:t>12 Mar</w:t>
            </w:r>
          </w:p>
        </w:tc>
      </w:tr>
      <w:tr w:rsidR="001D1C43" w14:paraId="1BB59C31" w14:textId="77777777" w:rsidTr="002E5726">
        <w:tblPrEx>
          <w:tblCellMar>
            <w:top w:w="0" w:type="dxa"/>
            <w:bottom w:w="0" w:type="dxa"/>
          </w:tblCellMar>
        </w:tblPrEx>
        <w:tc>
          <w:tcPr>
            <w:tcW w:w="0" w:type="auto"/>
          </w:tcPr>
          <w:p w14:paraId="105871A5" w14:textId="77777777" w:rsidR="001D1C43" w:rsidRDefault="001D1C43" w:rsidP="002E5726">
            <w:r>
              <w:t>Lumières</w:t>
            </w:r>
          </w:p>
        </w:tc>
        <w:tc>
          <w:tcPr>
            <w:tcW w:w="0" w:type="auto"/>
          </w:tcPr>
          <w:p w14:paraId="2C0C703A" w14:textId="77777777" w:rsidR="001D1C43" w:rsidRDefault="001D1C43" w:rsidP="002E5726">
            <w:r>
              <w:t>Au plafond, Quand j'entre dans la pièce, Il y a deux projecteurs noirs</w:t>
            </w:r>
          </w:p>
        </w:tc>
        <w:tc>
          <w:tcPr>
            <w:tcW w:w="0" w:type="auto"/>
          </w:tcPr>
          <w:p w14:paraId="743A3E21" w14:textId="77777777" w:rsidR="001D1C43" w:rsidRDefault="001D1C43" w:rsidP="002E5726">
            <w:r>
              <w:t>OK</w:t>
            </w:r>
          </w:p>
          <w:p w14:paraId="796E68C1" w14:textId="77777777" w:rsidR="001D1C43" w:rsidRDefault="001D1C43" w:rsidP="002E5726">
            <w:r>
              <w:t>12 Mar</w:t>
            </w:r>
          </w:p>
        </w:tc>
      </w:tr>
      <w:tr w:rsidR="001D1C43" w14:paraId="0B0E0F7E" w14:textId="77777777" w:rsidTr="002E5726">
        <w:tblPrEx>
          <w:tblCellMar>
            <w:top w:w="0" w:type="dxa"/>
            <w:bottom w:w="0" w:type="dxa"/>
          </w:tblCellMar>
        </w:tblPrEx>
        <w:tc>
          <w:tcPr>
            <w:tcW w:w="0" w:type="auto"/>
          </w:tcPr>
          <w:p w14:paraId="2135C2D1" w14:textId="77777777" w:rsidR="001D1C43" w:rsidRDefault="001D1C43" w:rsidP="002E5726">
            <w:r>
              <w:t>Cheminée</w:t>
            </w:r>
          </w:p>
        </w:tc>
        <w:tc>
          <w:tcPr>
            <w:tcW w:w="0" w:type="auto"/>
          </w:tcPr>
          <w:p w14:paraId="267F9C8D" w14:textId="77777777" w:rsidR="001D1C43" w:rsidRDefault="001D1C43" w:rsidP="002E5726">
            <w:r>
              <w:t>Contre le mur du fond collé au mur de gauche, Quand j'entre dans la pièce, Il y a une cheminée qui fait 95 cm de largeur et 170 cm de longueur.</w:t>
            </w:r>
          </w:p>
        </w:tc>
        <w:tc>
          <w:tcPr>
            <w:tcW w:w="0" w:type="auto"/>
          </w:tcPr>
          <w:p w14:paraId="08A591C9" w14:textId="77777777" w:rsidR="001D1C43" w:rsidRDefault="001D1C43" w:rsidP="002E5726">
            <w:r>
              <w:t>OK</w:t>
            </w:r>
          </w:p>
          <w:p w14:paraId="52D68736" w14:textId="77777777" w:rsidR="001D1C43" w:rsidRDefault="001D1C43" w:rsidP="002E5726">
            <w:r>
              <w:t>12 Mar</w:t>
            </w:r>
          </w:p>
        </w:tc>
      </w:tr>
      <w:tr w:rsidR="001D1C43" w14:paraId="00B0FB90" w14:textId="77777777" w:rsidTr="002E5726">
        <w:tblPrEx>
          <w:tblCellMar>
            <w:top w:w="0" w:type="dxa"/>
            <w:bottom w:w="0" w:type="dxa"/>
          </w:tblCellMar>
        </w:tblPrEx>
        <w:tc>
          <w:tcPr>
            <w:tcW w:w="0" w:type="auto"/>
          </w:tcPr>
          <w:p w14:paraId="35750554" w14:textId="77777777" w:rsidR="001D1C43" w:rsidRDefault="001D1C43" w:rsidP="002E5726">
            <w:r>
              <w:t>Emplacement</w:t>
            </w:r>
          </w:p>
        </w:tc>
        <w:tc>
          <w:tcPr>
            <w:tcW w:w="0" w:type="auto"/>
          </w:tcPr>
          <w:p w14:paraId="655A35F7" w14:textId="77777777" w:rsidR="001D1C43" w:rsidRDefault="001D1C43" w:rsidP="002E5726">
            <w:r>
              <w:t>Dans l'immeuble, Le bureau se situe au 4ème étage au Nord-ouest.</w:t>
            </w:r>
          </w:p>
        </w:tc>
        <w:tc>
          <w:tcPr>
            <w:tcW w:w="0" w:type="auto"/>
          </w:tcPr>
          <w:p w14:paraId="50D52563" w14:textId="77777777" w:rsidR="001D1C43" w:rsidRDefault="001D1C43" w:rsidP="002E5726">
            <w:r>
              <w:t>OK</w:t>
            </w:r>
          </w:p>
          <w:p w14:paraId="1C082CF2" w14:textId="77777777" w:rsidR="001D1C43" w:rsidRDefault="001D1C43" w:rsidP="002E5726">
            <w:r>
              <w:lastRenderedPageBreak/>
              <w:t>12 Mar</w:t>
            </w:r>
          </w:p>
        </w:tc>
      </w:tr>
      <w:tr w:rsidR="001D1C43" w14:paraId="38A5B391" w14:textId="77777777" w:rsidTr="002E5726">
        <w:tblPrEx>
          <w:tblCellMar>
            <w:top w:w="0" w:type="dxa"/>
            <w:bottom w:w="0" w:type="dxa"/>
          </w:tblCellMar>
        </w:tblPrEx>
        <w:tc>
          <w:tcPr>
            <w:tcW w:w="0" w:type="auto"/>
          </w:tcPr>
          <w:p w14:paraId="20AF66E8" w14:textId="77777777" w:rsidR="001D1C43" w:rsidRDefault="001D1C43" w:rsidP="002E5726">
            <w:r>
              <w:lastRenderedPageBreak/>
              <w:t>Dimensions</w:t>
            </w:r>
          </w:p>
        </w:tc>
        <w:tc>
          <w:tcPr>
            <w:tcW w:w="0" w:type="auto"/>
          </w:tcPr>
          <w:p w14:paraId="040B907A" w14:textId="77777777" w:rsidR="001D1C43" w:rsidRDefault="001D1C43" w:rsidP="002E5726">
            <w:r>
              <w:t>La pièce qui contient le bureau fait 9x10m</w:t>
            </w:r>
          </w:p>
        </w:tc>
        <w:tc>
          <w:tcPr>
            <w:tcW w:w="0" w:type="auto"/>
          </w:tcPr>
          <w:p w14:paraId="4AB24E28" w14:textId="77777777" w:rsidR="001D1C43" w:rsidRDefault="001D1C43" w:rsidP="002E5726">
            <w:r>
              <w:t>OK</w:t>
            </w:r>
          </w:p>
          <w:p w14:paraId="356D2EB5" w14:textId="77777777" w:rsidR="001D1C43" w:rsidRDefault="001D1C43" w:rsidP="002E5726">
            <w:r>
              <w:t>12 Mar</w:t>
            </w:r>
          </w:p>
        </w:tc>
      </w:tr>
      <w:tr w:rsidR="001D1C43" w14:paraId="6A31DEB5" w14:textId="77777777" w:rsidTr="002E5726">
        <w:tblPrEx>
          <w:tblCellMar>
            <w:top w:w="0" w:type="dxa"/>
            <w:bottom w:w="0" w:type="dxa"/>
          </w:tblCellMar>
        </w:tblPrEx>
        <w:tc>
          <w:tcPr>
            <w:tcW w:w="0" w:type="auto"/>
          </w:tcPr>
          <w:p w14:paraId="47E68509" w14:textId="77777777" w:rsidR="001D1C43" w:rsidRDefault="001D1C43" w:rsidP="002E5726">
            <w:r>
              <w:t>Chaises</w:t>
            </w:r>
          </w:p>
        </w:tc>
        <w:tc>
          <w:tcPr>
            <w:tcW w:w="0" w:type="auto"/>
          </w:tcPr>
          <w:p w14:paraId="718A8F6C" w14:textId="77777777" w:rsidR="001D1C43" w:rsidRDefault="001D1C43" w:rsidP="002E5726">
            <w:r>
              <w:t>Autour de la table, Il y a 4 chaises de 75 cm de hauteur, 60 cm de largeur et 60 cm de longueur.</w:t>
            </w:r>
          </w:p>
        </w:tc>
        <w:tc>
          <w:tcPr>
            <w:tcW w:w="0" w:type="auto"/>
          </w:tcPr>
          <w:p w14:paraId="6BAD0450" w14:textId="77777777" w:rsidR="001D1C43" w:rsidRDefault="001D1C43" w:rsidP="002E5726">
            <w:r>
              <w:t>OK</w:t>
            </w:r>
          </w:p>
          <w:p w14:paraId="678B686C" w14:textId="77777777" w:rsidR="001D1C43" w:rsidRDefault="001D1C43" w:rsidP="002E5726">
            <w:r>
              <w:t>12 Mar</w:t>
            </w:r>
          </w:p>
        </w:tc>
      </w:tr>
      <w:tr w:rsidR="001D1C43" w14:paraId="29A20892" w14:textId="77777777" w:rsidTr="002E5726">
        <w:tblPrEx>
          <w:tblCellMar>
            <w:top w:w="0" w:type="dxa"/>
            <w:bottom w:w="0" w:type="dxa"/>
          </w:tblCellMar>
        </w:tblPrEx>
        <w:tc>
          <w:tcPr>
            <w:tcW w:w="0" w:type="auto"/>
          </w:tcPr>
          <w:p w14:paraId="1639C00A" w14:textId="77777777" w:rsidR="001D1C43" w:rsidRDefault="001D1C43" w:rsidP="002E5726">
            <w:r>
              <w:t>Fauteuil</w:t>
            </w:r>
          </w:p>
        </w:tc>
        <w:tc>
          <w:tcPr>
            <w:tcW w:w="0" w:type="auto"/>
          </w:tcPr>
          <w:p w14:paraId="408903E5" w14:textId="77777777" w:rsidR="001D1C43" w:rsidRDefault="001D1C43" w:rsidP="002E5726">
            <w:r>
              <w:t>Devant le bureau, Il y a un fauteuil en cuir de 120 cm de hauteur, 70cm de largeur et 80 cm de longueur.</w:t>
            </w:r>
          </w:p>
        </w:tc>
        <w:tc>
          <w:tcPr>
            <w:tcW w:w="0" w:type="auto"/>
          </w:tcPr>
          <w:p w14:paraId="63672DDF" w14:textId="77777777" w:rsidR="001D1C43" w:rsidRDefault="001D1C43" w:rsidP="002E5726">
            <w:r>
              <w:t>OK</w:t>
            </w:r>
          </w:p>
          <w:p w14:paraId="0857C15F" w14:textId="77777777" w:rsidR="001D1C43" w:rsidRDefault="001D1C43" w:rsidP="002E5726">
            <w:r>
              <w:t>12 Mar</w:t>
            </w:r>
          </w:p>
        </w:tc>
      </w:tr>
    </w:tbl>
    <w:p w14:paraId="482F7F36" w14:textId="77777777" w:rsidR="001D1C43" w:rsidRDefault="001D1C43" w:rsidP="001D1C43">
      <w:pPr>
        <w:pStyle w:val="Titre4"/>
      </w:pPr>
      <w:r>
        <w:t>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34"/>
        <w:gridCol w:w="6737"/>
        <w:gridCol w:w="589"/>
      </w:tblGrid>
      <w:tr w:rsidR="001D1C43" w14:paraId="64DC93D6" w14:textId="77777777" w:rsidTr="002E5726">
        <w:tblPrEx>
          <w:tblCellMar>
            <w:top w:w="0" w:type="dxa"/>
            <w:bottom w:w="0" w:type="dxa"/>
          </w:tblCellMar>
        </w:tblPrEx>
        <w:tc>
          <w:tcPr>
            <w:tcW w:w="0" w:type="auto"/>
          </w:tcPr>
          <w:p w14:paraId="613020F8" w14:textId="77777777" w:rsidR="001D1C43" w:rsidRDefault="001D1C43" w:rsidP="002E5726">
            <w:r>
              <w:t xml:space="preserve">Coin </w:t>
            </w:r>
            <w:proofErr w:type="spellStart"/>
            <w:r>
              <w:t>detente</w:t>
            </w:r>
            <w:proofErr w:type="spellEnd"/>
          </w:p>
        </w:tc>
        <w:tc>
          <w:tcPr>
            <w:tcW w:w="0" w:type="auto"/>
          </w:tcPr>
          <w:p w14:paraId="0E6DA895" w14:textId="77777777" w:rsidR="001D1C43" w:rsidRDefault="001D1C43" w:rsidP="002E5726">
            <w:r>
              <w:t xml:space="preserve">Dans le coin sud-ouest du toit, il y a un coin pour regarder la vue et se </w:t>
            </w:r>
            <w:proofErr w:type="spellStart"/>
            <w:r>
              <w:t>detendre</w:t>
            </w:r>
            <w:proofErr w:type="spellEnd"/>
            <w:r>
              <w:t>.</w:t>
            </w:r>
          </w:p>
        </w:tc>
        <w:tc>
          <w:tcPr>
            <w:tcW w:w="0" w:type="auto"/>
          </w:tcPr>
          <w:p w14:paraId="1FE9117B" w14:textId="77777777" w:rsidR="001D1C43" w:rsidRDefault="001D1C43" w:rsidP="002E5726">
            <w:r>
              <w:t>OK</w:t>
            </w:r>
          </w:p>
          <w:p w14:paraId="4B505BBF" w14:textId="77777777" w:rsidR="001D1C43" w:rsidRDefault="001D1C43" w:rsidP="002E5726">
            <w:r>
              <w:t>11 Mar</w:t>
            </w:r>
          </w:p>
        </w:tc>
      </w:tr>
      <w:tr w:rsidR="001D1C43" w14:paraId="58E72D32" w14:textId="77777777" w:rsidTr="002E5726">
        <w:tblPrEx>
          <w:tblCellMar>
            <w:top w:w="0" w:type="dxa"/>
            <w:bottom w:w="0" w:type="dxa"/>
          </w:tblCellMar>
        </w:tblPrEx>
        <w:tc>
          <w:tcPr>
            <w:tcW w:w="0" w:type="auto"/>
          </w:tcPr>
          <w:p w14:paraId="7D2076B1" w14:textId="77777777" w:rsidR="001D1C43" w:rsidRDefault="001D1C43" w:rsidP="002E5726">
            <w:r>
              <w:t>Banc</w:t>
            </w:r>
          </w:p>
        </w:tc>
        <w:tc>
          <w:tcPr>
            <w:tcW w:w="0" w:type="auto"/>
          </w:tcPr>
          <w:p w14:paraId="61767177" w14:textId="77777777" w:rsidR="001D1C43" w:rsidRDefault="001D1C43" w:rsidP="002E5726">
            <w:r>
              <w:t xml:space="preserve">Dans le coin </w:t>
            </w:r>
            <w:proofErr w:type="spellStart"/>
            <w:r>
              <w:t>detente</w:t>
            </w:r>
            <w:proofErr w:type="spellEnd"/>
            <w:r>
              <w:t>, il y a un banc blanc de 1,5m de longueur et 0.7m de largeur.</w:t>
            </w:r>
          </w:p>
        </w:tc>
        <w:tc>
          <w:tcPr>
            <w:tcW w:w="0" w:type="auto"/>
          </w:tcPr>
          <w:p w14:paraId="17EBC42A" w14:textId="77777777" w:rsidR="001D1C43" w:rsidRDefault="001D1C43" w:rsidP="002E5726">
            <w:r>
              <w:t>OK</w:t>
            </w:r>
          </w:p>
          <w:p w14:paraId="4AD1423E" w14:textId="77777777" w:rsidR="001D1C43" w:rsidRDefault="001D1C43" w:rsidP="002E5726">
            <w:r>
              <w:t>12 Mar</w:t>
            </w:r>
          </w:p>
        </w:tc>
      </w:tr>
      <w:tr w:rsidR="001D1C43" w14:paraId="24ED1C94" w14:textId="77777777" w:rsidTr="002E5726">
        <w:tblPrEx>
          <w:tblCellMar>
            <w:top w:w="0" w:type="dxa"/>
            <w:bottom w:w="0" w:type="dxa"/>
          </w:tblCellMar>
        </w:tblPrEx>
        <w:tc>
          <w:tcPr>
            <w:tcW w:w="0" w:type="auto"/>
          </w:tcPr>
          <w:p w14:paraId="37BDCDDA" w14:textId="77777777" w:rsidR="001D1C43" w:rsidRDefault="001D1C43" w:rsidP="002E5726">
            <w:r>
              <w:t>Table basse</w:t>
            </w:r>
          </w:p>
        </w:tc>
        <w:tc>
          <w:tcPr>
            <w:tcW w:w="0" w:type="auto"/>
          </w:tcPr>
          <w:p w14:paraId="078EF340" w14:textId="77777777" w:rsidR="001D1C43" w:rsidRDefault="001D1C43" w:rsidP="002E5726">
            <w:r>
              <w:t xml:space="preserve">Devant le banc du coin </w:t>
            </w:r>
            <w:proofErr w:type="spellStart"/>
            <w:r>
              <w:t>detente</w:t>
            </w:r>
            <w:proofErr w:type="spellEnd"/>
            <w:r>
              <w:t>, il y a une table basse de 100x50x50cm.</w:t>
            </w:r>
          </w:p>
        </w:tc>
        <w:tc>
          <w:tcPr>
            <w:tcW w:w="0" w:type="auto"/>
          </w:tcPr>
          <w:p w14:paraId="12168391" w14:textId="77777777" w:rsidR="001D1C43" w:rsidRDefault="001D1C43" w:rsidP="002E5726">
            <w:r>
              <w:t>OK</w:t>
            </w:r>
          </w:p>
          <w:p w14:paraId="04C216B0" w14:textId="77777777" w:rsidR="001D1C43" w:rsidRDefault="001D1C43" w:rsidP="002E5726">
            <w:r>
              <w:t>11 Mar</w:t>
            </w:r>
          </w:p>
        </w:tc>
      </w:tr>
      <w:tr w:rsidR="001D1C43" w14:paraId="092FDD34" w14:textId="77777777" w:rsidTr="002E5726">
        <w:tblPrEx>
          <w:tblCellMar>
            <w:top w:w="0" w:type="dxa"/>
            <w:bottom w:w="0" w:type="dxa"/>
          </w:tblCellMar>
        </w:tblPrEx>
        <w:tc>
          <w:tcPr>
            <w:tcW w:w="0" w:type="auto"/>
          </w:tcPr>
          <w:p w14:paraId="376E2DE9" w14:textId="77777777" w:rsidR="001D1C43" w:rsidRDefault="001D1C43" w:rsidP="002E5726">
            <w:r>
              <w:t>Chaises en plastique</w:t>
            </w:r>
          </w:p>
        </w:tc>
        <w:tc>
          <w:tcPr>
            <w:tcW w:w="0" w:type="auto"/>
          </w:tcPr>
          <w:p w14:paraId="18E41CD0" w14:textId="77777777" w:rsidR="001D1C43" w:rsidRDefault="001D1C43" w:rsidP="002E5726">
            <w:r>
              <w:t>Autour de la table basse, il y a 2 chaises en plastique.</w:t>
            </w:r>
          </w:p>
        </w:tc>
        <w:tc>
          <w:tcPr>
            <w:tcW w:w="0" w:type="auto"/>
          </w:tcPr>
          <w:p w14:paraId="023210E3" w14:textId="77777777" w:rsidR="001D1C43" w:rsidRDefault="001D1C43" w:rsidP="002E5726">
            <w:r>
              <w:t>OK</w:t>
            </w:r>
          </w:p>
          <w:p w14:paraId="55BE8637" w14:textId="77777777" w:rsidR="001D1C43" w:rsidRDefault="001D1C43" w:rsidP="002E5726">
            <w:r>
              <w:t>11 Mar</w:t>
            </w:r>
          </w:p>
        </w:tc>
      </w:tr>
      <w:tr w:rsidR="001D1C43" w14:paraId="6A1F0174" w14:textId="77777777" w:rsidTr="002E5726">
        <w:tblPrEx>
          <w:tblCellMar>
            <w:top w:w="0" w:type="dxa"/>
            <w:bottom w:w="0" w:type="dxa"/>
          </w:tblCellMar>
        </w:tblPrEx>
        <w:tc>
          <w:tcPr>
            <w:tcW w:w="0" w:type="auto"/>
          </w:tcPr>
          <w:p w14:paraId="0C45C99E" w14:textId="77777777" w:rsidR="001D1C43" w:rsidRDefault="001D1C43" w:rsidP="002E5726">
            <w:r>
              <w:t>Pots de fleurs</w:t>
            </w:r>
          </w:p>
        </w:tc>
        <w:tc>
          <w:tcPr>
            <w:tcW w:w="0" w:type="auto"/>
          </w:tcPr>
          <w:p w14:paraId="6C546EF0" w14:textId="77777777" w:rsidR="001D1C43" w:rsidRDefault="001D1C43" w:rsidP="002E5726">
            <w:r>
              <w:t xml:space="preserve">Sur les </w:t>
            </w:r>
            <w:proofErr w:type="spellStart"/>
            <w:r>
              <w:t>cotes</w:t>
            </w:r>
            <w:proofErr w:type="spellEnd"/>
            <w:r>
              <w:t xml:space="preserve"> du coin </w:t>
            </w:r>
            <w:proofErr w:type="spellStart"/>
            <w:r>
              <w:t>detente</w:t>
            </w:r>
            <w:proofErr w:type="spellEnd"/>
            <w:r>
              <w:t xml:space="preserve">, il y a des bacs </w:t>
            </w:r>
            <w:proofErr w:type="spellStart"/>
            <w:r>
              <w:t>a</w:t>
            </w:r>
            <w:proofErr w:type="spellEnd"/>
            <w:r>
              <w:t xml:space="preserve"> fleurs de 75cm de </w:t>
            </w:r>
            <w:proofErr w:type="spellStart"/>
            <w:r>
              <w:t>diametre</w:t>
            </w:r>
            <w:proofErr w:type="spellEnd"/>
            <w:r>
              <w:t xml:space="preserve"> et 50cm de hauteur.</w:t>
            </w:r>
          </w:p>
        </w:tc>
        <w:tc>
          <w:tcPr>
            <w:tcW w:w="0" w:type="auto"/>
          </w:tcPr>
          <w:p w14:paraId="7E30E465" w14:textId="77777777" w:rsidR="001D1C43" w:rsidRDefault="001D1C43" w:rsidP="002E5726">
            <w:r>
              <w:t>OK</w:t>
            </w:r>
          </w:p>
          <w:p w14:paraId="34B6F698" w14:textId="77777777" w:rsidR="001D1C43" w:rsidRDefault="001D1C43" w:rsidP="002E5726">
            <w:r>
              <w:t>12 Mar</w:t>
            </w:r>
          </w:p>
        </w:tc>
      </w:tr>
      <w:tr w:rsidR="001D1C43" w14:paraId="175776FA" w14:textId="77777777" w:rsidTr="002E5726">
        <w:tblPrEx>
          <w:tblCellMar>
            <w:top w:w="0" w:type="dxa"/>
            <w:bottom w:w="0" w:type="dxa"/>
          </w:tblCellMar>
        </w:tblPrEx>
        <w:tc>
          <w:tcPr>
            <w:tcW w:w="0" w:type="auto"/>
          </w:tcPr>
          <w:p w14:paraId="4287AFFC" w14:textId="77777777" w:rsidR="001D1C43" w:rsidRDefault="001D1C43" w:rsidP="002E5726">
            <w:r>
              <w:t>Barbecue</w:t>
            </w:r>
          </w:p>
        </w:tc>
        <w:tc>
          <w:tcPr>
            <w:tcW w:w="0" w:type="auto"/>
          </w:tcPr>
          <w:p w14:paraId="6A771F26" w14:textId="77777777" w:rsidR="001D1C43" w:rsidRDefault="001D1C43" w:rsidP="002E5726">
            <w:r>
              <w:t xml:space="preserve">Dans le coin </w:t>
            </w:r>
            <w:proofErr w:type="spellStart"/>
            <w:r>
              <w:t>detente</w:t>
            </w:r>
            <w:proofErr w:type="spellEnd"/>
            <w:r>
              <w:t>, il y a un barbecue portable de 80x50x30cm.</w:t>
            </w:r>
          </w:p>
        </w:tc>
        <w:tc>
          <w:tcPr>
            <w:tcW w:w="0" w:type="auto"/>
          </w:tcPr>
          <w:p w14:paraId="76F2F561" w14:textId="77777777" w:rsidR="001D1C43" w:rsidRDefault="001D1C43" w:rsidP="002E5726">
            <w:r>
              <w:t>OK</w:t>
            </w:r>
          </w:p>
          <w:p w14:paraId="61BC7EC0" w14:textId="77777777" w:rsidR="001D1C43" w:rsidRDefault="001D1C43" w:rsidP="002E5726">
            <w:r>
              <w:t>12 Mar</w:t>
            </w:r>
          </w:p>
        </w:tc>
      </w:tr>
      <w:tr w:rsidR="001D1C43" w14:paraId="282E8818" w14:textId="77777777" w:rsidTr="002E5726">
        <w:tblPrEx>
          <w:tblCellMar>
            <w:top w:w="0" w:type="dxa"/>
            <w:bottom w:w="0" w:type="dxa"/>
          </w:tblCellMar>
        </w:tblPrEx>
        <w:tc>
          <w:tcPr>
            <w:tcW w:w="0" w:type="auto"/>
          </w:tcPr>
          <w:p w14:paraId="117C0587" w14:textId="77777777" w:rsidR="001D1C43" w:rsidRDefault="001D1C43" w:rsidP="002E5726">
            <w:proofErr w:type="spellStart"/>
            <w:r>
              <w:t>Cheminee</w:t>
            </w:r>
            <w:proofErr w:type="spellEnd"/>
          </w:p>
        </w:tc>
        <w:tc>
          <w:tcPr>
            <w:tcW w:w="0" w:type="auto"/>
          </w:tcPr>
          <w:p w14:paraId="5DECC211" w14:textId="77777777" w:rsidR="001D1C43" w:rsidRDefault="001D1C43" w:rsidP="002E5726">
            <w:r>
              <w:t xml:space="preserve">Dans le coin nord-est du toit, il y a une </w:t>
            </w:r>
            <w:proofErr w:type="spellStart"/>
            <w:r>
              <w:t>cheminee</w:t>
            </w:r>
            <w:proofErr w:type="spellEnd"/>
            <w:r>
              <w:t xml:space="preserve"> en brique de 50x50x200cm</w:t>
            </w:r>
          </w:p>
        </w:tc>
        <w:tc>
          <w:tcPr>
            <w:tcW w:w="0" w:type="auto"/>
          </w:tcPr>
          <w:p w14:paraId="5EDDDE97" w14:textId="77777777" w:rsidR="001D1C43" w:rsidRDefault="001D1C43" w:rsidP="002E5726">
            <w:r>
              <w:t>OK</w:t>
            </w:r>
          </w:p>
          <w:p w14:paraId="00B12D96" w14:textId="77777777" w:rsidR="001D1C43" w:rsidRDefault="001D1C43" w:rsidP="002E5726">
            <w:r>
              <w:t>11 Mar</w:t>
            </w:r>
          </w:p>
        </w:tc>
      </w:tr>
      <w:tr w:rsidR="001D1C43" w14:paraId="685E7B41" w14:textId="77777777" w:rsidTr="002E5726">
        <w:tblPrEx>
          <w:tblCellMar>
            <w:top w:w="0" w:type="dxa"/>
            <w:bottom w:w="0" w:type="dxa"/>
          </w:tblCellMar>
        </w:tblPrEx>
        <w:tc>
          <w:tcPr>
            <w:tcW w:w="0" w:type="auto"/>
          </w:tcPr>
          <w:p w14:paraId="1C27C7D4" w14:textId="77777777" w:rsidR="001D1C43" w:rsidRDefault="001D1C43" w:rsidP="002E5726">
            <w:r>
              <w:t>Panneaux solaires</w:t>
            </w:r>
          </w:p>
        </w:tc>
        <w:tc>
          <w:tcPr>
            <w:tcW w:w="0" w:type="auto"/>
          </w:tcPr>
          <w:p w14:paraId="3D29DD74" w14:textId="77777777" w:rsidR="001D1C43" w:rsidRDefault="001D1C43" w:rsidP="002E5726">
            <w:r>
              <w:t xml:space="preserve">Sur tout le </w:t>
            </w:r>
            <w:proofErr w:type="spellStart"/>
            <w:proofErr w:type="gramStart"/>
            <w:r>
              <w:t>cote</w:t>
            </w:r>
            <w:proofErr w:type="spellEnd"/>
            <w:proofErr w:type="gramEnd"/>
            <w:r>
              <w:t xml:space="preserve"> est du toit, il y a des panneaux solaires.</w:t>
            </w:r>
          </w:p>
        </w:tc>
        <w:tc>
          <w:tcPr>
            <w:tcW w:w="0" w:type="auto"/>
          </w:tcPr>
          <w:p w14:paraId="0A218DA3" w14:textId="77777777" w:rsidR="001D1C43" w:rsidRDefault="001D1C43" w:rsidP="002E5726">
            <w:r>
              <w:t>OK</w:t>
            </w:r>
          </w:p>
          <w:p w14:paraId="444363F5" w14:textId="77777777" w:rsidR="001D1C43" w:rsidRDefault="001D1C43" w:rsidP="002E5726">
            <w:r>
              <w:t>11 Mar</w:t>
            </w:r>
          </w:p>
        </w:tc>
      </w:tr>
      <w:tr w:rsidR="001D1C43" w14:paraId="12566FB2" w14:textId="77777777" w:rsidTr="002E5726">
        <w:tblPrEx>
          <w:tblCellMar>
            <w:top w:w="0" w:type="dxa"/>
            <w:bottom w:w="0" w:type="dxa"/>
          </w:tblCellMar>
        </w:tblPrEx>
        <w:tc>
          <w:tcPr>
            <w:tcW w:w="0" w:type="auto"/>
          </w:tcPr>
          <w:p w14:paraId="0BAB50DF" w14:textId="77777777" w:rsidR="001D1C43" w:rsidRDefault="001D1C43" w:rsidP="002E5726">
            <w:r>
              <w:t>Ventilations</w:t>
            </w:r>
          </w:p>
        </w:tc>
        <w:tc>
          <w:tcPr>
            <w:tcW w:w="0" w:type="auto"/>
          </w:tcPr>
          <w:p w14:paraId="464A2FD6" w14:textId="77777777" w:rsidR="001D1C43" w:rsidRDefault="001D1C43" w:rsidP="002E5726">
            <w:r>
              <w:t>Dans le coin nord-ouest du toit, il y a 4 ventilations de 1m cube chacune.</w:t>
            </w:r>
          </w:p>
        </w:tc>
        <w:tc>
          <w:tcPr>
            <w:tcW w:w="0" w:type="auto"/>
          </w:tcPr>
          <w:p w14:paraId="271A00C2" w14:textId="77777777" w:rsidR="001D1C43" w:rsidRDefault="001D1C43" w:rsidP="002E5726">
            <w:r>
              <w:t>OK</w:t>
            </w:r>
          </w:p>
          <w:p w14:paraId="2B9BC80D" w14:textId="77777777" w:rsidR="001D1C43" w:rsidRDefault="001D1C43" w:rsidP="002E5726">
            <w:r>
              <w:t>11 Mar</w:t>
            </w:r>
          </w:p>
        </w:tc>
      </w:tr>
      <w:tr w:rsidR="001D1C43" w14:paraId="3CE8A166" w14:textId="77777777" w:rsidTr="002E5726">
        <w:tblPrEx>
          <w:tblCellMar>
            <w:top w:w="0" w:type="dxa"/>
            <w:bottom w:w="0" w:type="dxa"/>
          </w:tblCellMar>
        </w:tblPrEx>
        <w:tc>
          <w:tcPr>
            <w:tcW w:w="0" w:type="auto"/>
          </w:tcPr>
          <w:p w14:paraId="1907B265" w14:textId="77777777" w:rsidR="001D1C43" w:rsidRDefault="001D1C43" w:rsidP="002E5726">
            <w:r>
              <w:t>Parabole</w:t>
            </w:r>
          </w:p>
        </w:tc>
        <w:tc>
          <w:tcPr>
            <w:tcW w:w="0" w:type="auto"/>
          </w:tcPr>
          <w:p w14:paraId="57537F0B" w14:textId="77777777" w:rsidR="001D1C43" w:rsidRDefault="001D1C43" w:rsidP="002E5726">
            <w:r>
              <w:t>Dans le milieu ouest du toit, il y a une antenne TV.</w:t>
            </w:r>
          </w:p>
        </w:tc>
        <w:tc>
          <w:tcPr>
            <w:tcW w:w="0" w:type="auto"/>
          </w:tcPr>
          <w:p w14:paraId="393DA53C" w14:textId="77777777" w:rsidR="001D1C43" w:rsidRDefault="001D1C43" w:rsidP="002E5726">
            <w:r>
              <w:t>OK</w:t>
            </w:r>
          </w:p>
          <w:p w14:paraId="0CF8B947" w14:textId="77777777" w:rsidR="001D1C43" w:rsidRDefault="001D1C43" w:rsidP="002E5726">
            <w:r>
              <w:t>11 Mar</w:t>
            </w:r>
          </w:p>
        </w:tc>
      </w:tr>
      <w:tr w:rsidR="001D1C43" w14:paraId="24343080" w14:textId="77777777" w:rsidTr="002E5726">
        <w:tblPrEx>
          <w:tblCellMar>
            <w:top w:w="0" w:type="dxa"/>
            <w:bottom w:w="0" w:type="dxa"/>
          </w:tblCellMar>
        </w:tblPrEx>
        <w:tc>
          <w:tcPr>
            <w:tcW w:w="0" w:type="auto"/>
          </w:tcPr>
          <w:p w14:paraId="4384A045" w14:textId="77777777" w:rsidR="001D1C43" w:rsidRDefault="001D1C43" w:rsidP="002E5726">
            <w:r>
              <w:t>Etage</w:t>
            </w:r>
          </w:p>
        </w:tc>
        <w:tc>
          <w:tcPr>
            <w:tcW w:w="0" w:type="auto"/>
          </w:tcPr>
          <w:p w14:paraId="52054537" w14:textId="77777777" w:rsidR="001D1C43" w:rsidRDefault="001D1C43" w:rsidP="002E5726">
            <w:r>
              <w:t xml:space="preserve">Dans l'immeuble, ce toit est au dernier </w:t>
            </w:r>
            <w:proofErr w:type="spellStart"/>
            <w:r>
              <w:t>etage</w:t>
            </w:r>
            <w:proofErr w:type="spellEnd"/>
            <w:r>
              <w:t>.</w:t>
            </w:r>
          </w:p>
        </w:tc>
        <w:tc>
          <w:tcPr>
            <w:tcW w:w="0" w:type="auto"/>
          </w:tcPr>
          <w:p w14:paraId="2F3D3A21" w14:textId="77777777" w:rsidR="001D1C43" w:rsidRDefault="001D1C43" w:rsidP="002E5726">
            <w:r>
              <w:t>OK</w:t>
            </w:r>
          </w:p>
          <w:p w14:paraId="5AEBD416" w14:textId="77777777" w:rsidR="001D1C43" w:rsidRDefault="001D1C43" w:rsidP="002E5726">
            <w:r>
              <w:t>11 Mar</w:t>
            </w:r>
          </w:p>
        </w:tc>
      </w:tr>
      <w:tr w:rsidR="001D1C43" w14:paraId="616FE9D2" w14:textId="77777777" w:rsidTr="002E5726">
        <w:tblPrEx>
          <w:tblCellMar>
            <w:top w:w="0" w:type="dxa"/>
            <w:bottom w:w="0" w:type="dxa"/>
          </w:tblCellMar>
        </w:tblPrEx>
        <w:tc>
          <w:tcPr>
            <w:tcW w:w="0" w:type="auto"/>
          </w:tcPr>
          <w:p w14:paraId="0135768B" w14:textId="77777777" w:rsidR="001D1C43" w:rsidRDefault="001D1C43" w:rsidP="002E5726">
            <w:r>
              <w:t>Grillages</w:t>
            </w:r>
          </w:p>
        </w:tc>
        <w:tc>
          <w:tcPr>
            <w:tcW w:w="0" w:type="auto"/>
          </w:tcPr>
          <w:p w14:paraId="7B117661" w14:textId="77777777" w:rsidR="001D1C43" w:rsidRDefault="001D1C43" w:rsidP="002E5726">
            <w:r>
              <w:t>Tout autour du toit, il y a des grillages de 2,5m de haut.</w:t>
            </w:r>
          </w:p>
        </w:tc>
        <w:tc>
          <w:tcPr>
            <w:tcW w:w="0" w:type="auto"/>
          </w:tcPr>
          <w:p w14:paraId="67F756CE" w14:textId="77777777" w:rsidR="001D1C43" w:rsidRDefault="001D1C43" w:rsidP="002E5726">
            <w:r>
              <w:t>OK</w:t>
            </w:r>
          </w:p>
          <w:p w14:paraId="16CA140D" w14:textId="77777777" w:rsidR="001D1C43" w:rsidRDefault="001D1C43" w:rsidP="002E5726">
            <w:r>
              <w:t>11 Mar</w:t>
            </w:r>
          </w:p>
        </w:tc>
      </w:tr>
    </w:tbl>
    <w:p w14:paraId="1D6A18D9" w14:textId="77777777" w:rsidR="001D1C43" w:rsidRDefault="001D1C43" w:rsidP="001D1C43">
      <w:pPr>
        <w:pStyle w:val="Titre4"/>
      </w:pPr>
      <w:r>
        <w:t>Modifications toit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19"/>
        <w:gridCol w:w="6647"/>
        <w:gridCol w:w="594"/>
      </w:tblGrid>
      <w:tr w:rsidR="001D1C43" w14:paraId="07219675" w14:textId="77777777" w:rsidTr="002E5726">
        <w:tblPrEx>
          <w:tblCellMar>
            <w:top w:w="0" w:type="dxa"/>
            <w:bottom w:w="0" w:type="dxa"/>
          </w:tblCellMar>
        </w:tblPrEx>
        <w:tc>
          <w:tcPr>
            <w:tcW w:w="0" w:type="auto"/>
          </w:tcPr>
          <w:p w14:paraId="0A480478" w14:textId="77777777" w:rsidR="001D1C43" w:rsidRDefault="001D1C43" w:rsidP="002E5726">
            <w:r>
              <w:t>Snacks</w:t>
            </w:r>
          </w:p>
        </w:tc>
        <w:tc>
          <w:tcPr>
            <w:tcW w:w="0" w:type="auto"/>
          </w:tcPr>
          <w:p w14:paraId="07E01596" w14:textId="77777777" w:rsidR="001D1C43" w:rsidRDefault="001D1C43" w:rsidP="002E5726">
            <w:r>
              <w:t>Sur la table basse du coin détente, il y a différents snacks.</w:t>
            </w:r>
          </w:p>
        </w:tc>
        <w:tc>
          <w:tcPr>
            <w:tcW w:w="0" w:type="auto"/>
          </w:tcPr>
          <w:p w14:paraId="3AA8D27D" w14:textId="77777777" w:rsidR="001D1C43" w:rsidRDefault="001D1C43" w:rsidP="002E5726">
            <w:r>
              <w:t>OK</w:t>
            </w:r>
          </w:p>
          <w:p w14:paraId="799FEBAF" w14:textId="77777777" w:rsidR="001D1C43" w:rsidRDefault="001D1C43" w:rsidP="002E5726">
            <w:r>
              <w:t>11 Mar</w:t>
            </w:r>
          </w:p>
        </w:tc>
      </w:tr>
      <w:tr w:rsidR="001D1C43" w14:paraId="3D886F23" w14:textId="77777777" w:rsidTr="002E5726">
        <w:tblPrEx>
          <w:tblCellMar>
            <w:top w:w="0" w:type="dxa"/>
            <w:bottom w:w="0" w:type="dxa"/>
          </w:tblCellMar>
        </w:tblPrEx>
        <w:tc>
          <w:tcPr>
            <w:tcW w:w="0" w:type="auto"/>
          </w:tcPr>
          <w:p w14:paraId="2E95BFFA" w14:textId="77777777" w:rsidR="001D1C43" w:rsidRDefault="001D1C43" w:rsidP="002E5726">
            <w:r>
              <w:lastRenderedPageBreak/>
              <w:t>Chemins</w:t>
            </w:r>
          </w:p>
        </w:tc>
        <w:tc>
          <w:tcPr>
            <w:tcW w:w="0" w:type="auto"/>
          </w:tcPr>
          <w:p w14:paraId="41F29982" w14:textId="77777777" w:rsidR="001D1C43" w:rsidRDefault="001D1C43" w:rsidP="002E5726">
            <w:r>
              <w:t>Depuis chacun des escaliers/ascenseurs, il y a un chemin pour accéder au coin détente.</w:t>
            </w:r>
          </w:p>
        </w:tc>
        <w:tc>
          <w:tcPr>
            <w:tcW w:w="0" w:type="auto"/>
          </w:tcPr>
          <w:p w14:paraId="12F7F934" w14:textId="77777777" w:rsidR="001D1C43" w:rsidRDefault="001D1C43" w:rsidP="002E5726">
            <w:r>
              <w:t>OK</w:t>
            </w:r>
          </w:p>
          <w:p w14:paraId="4E2005B9" w14:textId="77777777" w:rsidR="001D1C43" w:rsidRDefault="001D1C43" w:rsidP="002E5726">
            <w:r>
              <w:t>11 Mar</w:t>
            </w:r>
          </w:p>
        </w:tc>
      </w:tr>
      <w:tr w:rsidR="001D1C43" w14:paraId="65601244" w14:textId="77777777" w:rsidTr="002E5726">
        <w:tblPrEx>
          <w:tblCellMar>
            <w:top w:w="0" w:type="dxa"/>
            <w:bottom w:w="0" w:type="dxa"/>
          </w:tblCellMar>
        </w:tblPrEx>
        <w:tc>
          <w:tcPr>
            <w:tcW w:w="0" w:type="auto"/>
          </w:tcPr>
          <w:p w14:paraId="361C5EE4" w14:textId="77777777" w:rsidR="001D1C43" w:rsidRDefault="001D1C43" w:rsidP="002E5726">
            <w:r>
              <w:t>Dimensions barbecue</w:t>
            </w:r>
          </w:p>
        </w:tc>
        <w:tc>
          <w:tcPr>
            <w:tcW w:w="0" w:type="auto"/>
          </w:tcPr>
          <w:p w14:paraId="79712E1C" w14:textId="77777777" w:rsidR="001D1C43" w:rsidRDefault="001D1C43" w:rsidP="002E5726">
            <w:r>
              <w:t>Le barbecue doit faire 80x80x80cm.</w:t>
            </w:r>
          </w:p>
        </w:tc>
        <w:tc>
          <w:tcPr>
            <w:tcW w:w="0" w:type="auto"/>
          </w:tcPr>
          <w:p w14:paraId="0602EDD9" w14:textId="77777777" w:rsidR="001D1C43" w:rsidRDefault="001D1C43" w:rsidP="002E5726">
            <w:r>
              <w:t>OK</w:t>
            </w:r>
          </w:p>
          <w:p w14:paraId="396B531B" w14:textId="77777777" w:rsidR="001D1C43" w:rsidRDefault="001D1C43" w:rsidP="002E5726">
            <w:r>
              <w:t>12 Mar</w:t>
            </w:r>
          </w:p>
        </w:tc>
      </w:tr>
      <w:tr w:rsidR="001D1C43" w14:paraId="355B2CAB" w14:textId="77777777" w:rsidTr="002E5726">
        <w:tblPrEx>
          <w:tblCellMar>
            <w:top w:w="0" w:type="dxa"/>
            <w:bottom w:w="0" w:type="dxa"/>
          </w:tblCellMar>
        </w:tblPrEx>
        <w:tc>
          <w:tcPr>
            <w:tcW w:w="0" w:type="auto"/>
          </w:tcPr>
          <w:p w14:paraId="31A9A447" w14:textId="77777777" w:rsidR="001D1C43" w:rsidRDefault="001D1C43" w:rsidP="002E5726">
            <w:r>
              <w:t xml:space="preserve">Bacs </w:t>
            </w:r>
            <w:proofErr w:type="spellStart"/>
            <w:proofErr w:type="gramStart"/>
            <w:r>
              <w:t>a</w:t>
            </w:r>
            <w:proofErr w:type="spellEnd"/>
            <w:proofErr w:type="gramEnd"/>
            <w:r>
              <w:t xml:space="preserve"> fleur</w:t>
            </w:r>
          </w:p>
        </w:tc>
        <w:tc>
          <w:tcPr>
            <w:tcW w:w="0" w:type="auto"/>
          </w:tcPr>
          <w:p w14:paraId="54100F02" w14:textId="77777777" w:rsidR="001D1C43" w:rsidRDefault="001D1C43" w:rsidP="002E5726">
            <w:proofErr w:type="gramStart"/>
            <w:r>
              <w:t>Le bacs</w:t>
            </w:r>
            <w:proofErr w:type="gramEnd"/>
            <w:r>
              <w:t xml:space="preserve"> à fleur sont rectangulaire et ils font 55x20x20 cm</w:t>
            </w:r>
          </w:p>
        </w:tc>
        <w:tc>
          <w:tcPr>
            <w:tcW w:w="0" w:type="auto"/>
          </w:tcPr>
          <w:p w14:paraId="071CAA0E" w14:textId="77777777" w:rsidR="001D1C43" w:rsidRDefault="001D1C43" w:rsidP="002E5726">
            <w:r>
              <w:t>OK</w:t>
            </w:r>
          </w:p>
          <w:p w14:paraId="71B484E5" w14:textId="77777777" w:rsidR="001D1C43" w:rsidRDefault="001D1C43" w:rsidP="002E5726">
            <w:r>
              <w:t>12 Mar</w:t>
            </w:r>
          </w:p>
        </w:tc>
      </w:tr>
    </w:tbl>
    <w:p w14:paraId="05CD701F" w14:textId="77777777" w:rsidR="001D1C43" w:rsidRDefault="001D1C43" w:rsidP="001D1C43"/>
    <w:p w14:paraId="2FFDAEFF" w14:textId="77777777" w:rsidR="00054D73" w:rsidRPr="00054D73" w:rsidRDefault="00054D73" w:rsidP="00054D73">
      <w:pPr>
        <w:pStyle w:val="Retraitcorpsdetexte"/>
      </w:pPr>
    </w:p>
    <w:p w14:paraId="4F0321BF" w14:textId="77777777" w:rsidR="007F30AE" w:rsidRPr="00CD7A39" w:rsidRDefault="007F30AE" w:rsidP="008E53F9">
      <w:pPr>
        <w:pStyle w:val="Titre1"/>
      </w:pPr>
      <w:bookmarkStart w:id="33" w:name="_Toc165969653"/>
      <w:bookmarkStart w:id="34" w:name="_Toc128323780"/>
      <w:r w:rsidRPr="00CD7A39">
        <w:t>Conclusion</w:t>
      </w:r>
      <w:bookmarkEnd w:id="33"/>
      <w:bookmarkEnd w:id="34"/>
    </w:p>
    <w:p w14:paraId="463286EF" w14:textId="6469D73D" w:rsidR="007F30AE" w:rsidRDefault="007F30AE" w:rsidP="008E53F9">
      <w:pPr>
        <w:pStyle w:val="Titre2"/>
      </w:pPr>
      <w:bookmarkStart w:id="35" w:name="_Toc165969654"/>
      <w:bookmarkStart w:id="36" w:name="_Toc128323781"/>
      <w:r w:rsidRPr="00CD7A39">
        <w:t xml:space="preserve">Bilan des </w:t>
      </w:r>
      <w:bookmarkEnd w:id="35"/>
      <w:r w:rsidR="008E53F9" w:rsidRPr="00CD7A39">
        <w:t>fonctionnalités demandée</w:t>
      </w:r>
      <w:bookmarkEnd w:id="36"/>
      <w:r w:rsidR="008244E1">
        <w:t>s</w:t>
      </w:r>
    </w:p>
    <w:p w14:paraId="25DF0861" w14:textId="08E31AF9" w:rsidR="008244E1" w:rsidRDefault="008244E1" w:rsidP="008244E1">
      <w:pPr>
        <w:pStyle w:val="Retraitcorpsdetexte3"/>
        <w:numPr>
          <w:ilvl w:val="0"/>
          <w:numId w:val="34"/>
        </w:numPr>
        <w:jc w:val="left"/>
        <w:rPr>
          <w:rFonts w:asciiTheme="majorHAnsi" w:hAnsiTheme="majorHAnsi"/>
        </w:rPr>
      </w:pPr>
      <w:r>
        <w:rPr>
          <w:rFonts w:asciiTheme="majorHAnsi" w:hAnsiTheme="majorHAnsi"/>
        </w:rPr>
        <w:t>Bureaux</w:t>
      </w:r>
      <w:r>
        <w:rPr>
          <w:rFonts w:asciiTheme="majorHAnsi" w:hAnsiTheme="majorHAnsi"/>
        </w:rPr>
        <w:t>=Ok</w:t>
      </w:r>
    </w:p>
    <w:p w14:paraId="7851302D" w14:textId="72773135" w:rsidR="008244E1" w:rsidRDefault="008244E1" w:rsidP="008244E1">
      <w:pPr>
        <w:pStyle w:val="Retraitcorpsdetexte3"/>
        <w:numPr>
          <w:ilvl w:val="0"/>
          <w:numId w:val="29"/>
        </w:numPr>
        <w:jc w:val="left"/>
        <w:rPr>
          <w:rFonts w:asciiTheme="majorHAnsi" w:hAnsiTheme="majorHAnsi"/>
        </w:rPr>
      </w:pPr>
      <w:r>
        <w:rPr>
          <w:rFonts w:asciiTheme="majorHAnsi" w:hAnsiTheme="majorHAnsi"/>
        </w:rPr>
        <w:t>Modifications toit=Ok</w:t>
      </w:r>
    </w:p>
    <w:p w14:paraId="5DB21E5D" w14:textId="1A684056" w:rsidR="008244E1" w:rsidRDefault="008244E1" w:rsidP="008244E1">
      <w:pPr>
        <w:pStyle w:val="Retraitcorpsdetexte3"/>
        <w:numPr>
          <w:ilvl w:val="0"/>
          <w:numId w:val="29"/>
        </w:numPr>
        <w:jc w:val="left"/>
        <w:rPr>
          <w:rFonts w:asciiTheme="majorHAnsi" w:hAnsiTheme="majorHAnsi"/>
        </w:rPr>
      </w:pPr>
      <w:r>
        <w:rPr>
          <w:rFonts w:asciiTheme="majorHAnsi" w:hAnsiTheme="majorHAnsi"/>
        </w:rPr>
        <w:t>Parking=Ok</w:t>
      </w:r>
    </w:p>
    <w:p w14:paraId="1543C4E8" w14:textId="48B08AD4" w:rsidR="008244E1" w:rsidRDefault="008244E1" w:rsidP="008244E1">
      <w:pPr>
        <w:pStyle w:val="Retraitcorpsdetexte3"/>
        <w:numPr>
          <w:ilvl w:val="0"/>
          <w:numId w:val="29"/>
        </w:numPr>
        <w:jc w:val="left"/>
        <w:rPr>
          <w:rFonts w:asciiTheme="majorHAnsi" w:hAnsiTheme="majorHAnsi"/>
        </w:rPr>
      </w:pPr>
      <w:r>
        <w:rPr>
          <w:rFonts w:asciiTheme="majorHAnsi" w:hAnsiTheme="majorHAnsi"/>
        </w:rPr>
        <w:t>Toit=Ok</w:t>
      </w:r>
    </w:p>
    <w:p w14:paraId="63E5BA11" w14:textId="686CB607" w:rsidR="008244E1" w:rsidRDefault="008244E1" w:rsidP="008244E1">
      <w:pPr>
        <w:pStyle w:val="Retraitcorpsdetexte3"/>
        <w:numPr>
          <w:ilvl w:val="0"/>
          <w:numId w:val="29"/>
        </w:numPr>
        <w:jc w:val="left"/>
        <w:rPr>
          <w:rFonts w:asciiTheme="majorHAnsi" w:hAnsiTheme="majorHAnsi"/>
        </w:rPr>
      </w:pPr>
      <w:r>
        <w:rPr>
          <w:rFonts w:asciiTheme="majorHAnsi" w:hAnsiTheme="majorHAnsi"/>
        </w:rPr>
        <w:t>Appartement=Ok</w:t>
      </w:r>
    </w:p>
    <w:p w14:paraId="7F200A72" w14:textId="4856E54D" w:rsidR="008244E1" w:rsidRDefault="008244E1" w:rsidP="008244E1">
      <w:pPr>
        <w:pStyle w:val="Retraitcorpsdetexte3"/>
        <w:numPr>
          <w:ilvl w:val="0"/>
          <w:numId w:val="29"/>
        </w:numPr>
        <w:jc w:val="left"/>
        <w:rPr>
          <w:rFonts w:asciiTheme="majorHAnsi" w:hAnsiTheme="majorHAnsi"/>
        </w:rPr>
      </w:pPr>
      <w:r>
        <w:rPr>
          <w:rFonts w:asciiTheme="majorHAnsi" w:hAnsiTheme="majorHAnsi"/>
        </w:rPr>
        <w:t>Salle de jeu=Ok</w:t>
      </w:r>
    </w:p>
    <w:p w14:paraId="0B3DA350" w14:textId="4E04D96B" w:rsidR="008244E1" w:rsidRDefault="008244E1" w:rsidP="008244E1">
      <w:pPr>
        <w:pStyle w:val="Retraitcorpsdetexte3"/>
        <w:numPr>
          <w:ilvl w:val="0"/>
          <w:numId w:val="29"/>
        </w:numPr>
        <w:jc w:val="left"/>
        <w:rPr>
          <w:rFonts w:asciiTheme="majorHAnsi" w:hAnsiTheme="majorHAnsi"/>
        </w:rPr>
      </w:pPr>
      <w:r>
        <w:rPr>
          <w:rFonts w:asciiTheme="majorHAnsi" w:hAnsiTheme="majorHAnsi"/>
        </w:rPr>
        <w:t>Studio 4</w:t>
      </w:r>
      <w:r w:rsidRPr="00911822">
        <w:rPr>
          <w:rFonts w:asciiTheme="majorHAnsi" w:hAnsiTheme="majorHAnsi"/>
          <w:vertAlign w:val="superscript"/>
        </w:rPr>
        <w:t>ème</w:t>
      </w:r>
      <w:r>
        <w:rPr>
          <w:rFonts w:asciiTheme="majorHAnsi" w:hAnsiTheme="majorHAnsi"/>
        </w:rPr>
        <w:t xml:space="preserve"> étage=Ok</w:t>
      </w:r>
    </w:p>
    <w:p w14:paraId="56AEFD1E" w14:textId="1316137B" w:rsidR="008244E1" w:rsidRDefault="008244E1" w:rsidP="008244E1">
      <w:pPr>
        <w:pStyle w:val="Retraitcorpsdetexte3"/>
        <w:numPr>
          <w:ilvl w:val="0"/>
          <w:numId w:val="29"/>
        </w:numPr>
        <w:jc w:val="left"/>
        <w:rPr>
          <w:rFonts w:asciiTheme="majorHAnsi" w:hAnsiTheme="majorHAnsi"/>
        </w:rPr>
      </w:pPr>
      <w:r>
        <w:rPr>
          <w:rFonts w:asciiTheme="majorHAnsi" w:hAnsiTheme="majorHAnsi"/>
        </w:rPr>
        <w:t>Salon=Ok</w:t>
      </w:r>
    </w:p>
    <w:p w14:paraId="12314590" w14:textId="239EF775" w:rsidR="008244E1" w:rsidRDefault="008244E1" w:rsidP="008244E1">
      <w:pPr>
        <w:pStyle w:val="Retraitcorpsdetexte3"/>
        <w:numPr>
          <w:ilvl w:val="0"/>
          <w:numId w:val="29"/>
        </w:numPr>
        <w:jc w:val="left"/>
        <w:rPr>
          <w:rFonts w:asciiTheme="majorHAnsi" w:hAnsiTheme="majorHAnsi"/>
        </w:rPr>
      </w:pPr>
      <w:r>
        <w:rPr>
          <w:rFonts w:asciiTheme="majorHAnsi" w:hAnsiTheme="majorHAnsi"/>
        </w:rPr>
        <w:t>Salle de bain=Ok</w:t>
      </w:r>
    </w:p>
    <w:p w14:paraId="07465ABD" w14:textId="7041143A" w:rsidR="008244E1" w:rsidRDefault="008244E1" w:rsidP="008244E1">
      <w:pPr>
        <w:pStyle w:val="Retraitcorpsdetexte3"/>
        <w:numPr>
          <w:ilvl w:val="0"/>
          <w:numId w:val="29"/>
        </w:numPr>
        <w:jc w:val="left"/>
        <w:rPr>
          <w:rFonts w:asciiTheme="majorHAnsi" w:hAnsiTheme="majorHAnsi"/>
        </w:rPr>
      </w:pPr>
      <w:r>
        <w:rPr>
          <w:rFonts w:asciiTheme="majorHAnsi" w:hAnsiTheme="majorHAnsi"/>
        </w:rPr>
        <w:t>Chambre=Ok</w:t>
      </w:r>
    </w:p>
    <w:p w14:paraId="3113CBB2" w14:textId="78D70824" w:rsidR="008244E1" w:rsidRDefault="008244E1" w:rsidP="008244E1">
      <w:pPr>
        <w:pStyle w:val="Retraitcorpsdetexte3"/>
        <w:numPr>
          <w:ilvl w:val="0"/>
          <w:numId w:val="29"/>
        </w:numPr>
        <w:jc w:val="left"/>
        <w:rPr>
          <w:rFonts w:asciiTheme="majorHAnsi" w:hAnsiTheme="majorHAnsi"/>
        </w:rPr>
      </w:pPr>
      <w:r>
        <w:rPr>
          <w:rFonts w:asciiTheme="majorHAnsi" w:hAnsiTheme="majorHAnsi"/>
        </w:rPr>
        <w:t>Bureaux personnels=Ok</w:t>
      </w:r>
    </w:p>
    <w:p w14:paraId="5F7A26A2" w14:textId="22207C7A" w:rsidR="008244E1" w:rsidRDefault="008244E1" w:rsidP="008244E1">
      <w:pPr>
        <w:pStyle w:val="Retraitcorpsdetexte3"/>
        <w:numPr>
          <w:ilvl w:val="0"/>
          <w:numId w:val="29"/>
        </w:numPr>
        <w:jc w:val="left"/>
        <w:rPr>
          <w:rFonts w:asciiTheme="majorHAnsi" w:hAnsiTheme="majorHAnsi"/>
        </w:rPr>
      </w:pPr>
      <w:r>
        <w:rPr>
          <w:rFonts w:asciiTheme="majorHAnsi" w:hAnsiTheme="majorHAnsi"/>
        </w:rPr>
        <w:t>Studio=Ok</w:t>
      </w:r>
    </w:p>
    <w:p w14:paraId="6C28ECD1" w14:textId="6D8D3DB0" w:rsidR="008244E1" w:rsidRPr="00CD7A39" w:rsidRDefault="008244E1" w:rsidP="008244E1">
      <w:pPr>
        <w:pStyle w:val="Retraitcorpsdetexte3"/>
        <w:numPr>
          <w:ilvl w:val="0"/>
          <w:numId w:val="29"/>
        </w:numPr>
        <w:jc w:val="left"/>
        <w:rPr>
          <w:rFonts w:asciiTheme="majorHAnsi" w:hAnsiTheme="majorHAnsi"/>
        </w:rPr>
      </w:pPr>
      <w:r>
        <w:rPr>
          <w:rFonts w:asciiTheme="majorHAnsi" w:hAnsiTheme="majorHAnsi"/>
        </w:rPr>
        <w:t>Jardin=Ok</w:t>
      </w:r>
    </w:p>
    <w:p w14:paraId="7EB7C591" w14:textId="77777777" w:rsidR="008244E1" w:rsidRPr="008244E1" w:rsidRDefault="008244E1" w:rsidP="008244E1">
      <w:pPr>
        <w:pStyle w:val="Retraitcorpsdetexte"/>
        <w:jc w:val="left"/>
      </w:pPr>
    </w:p>
    <w:p w14:paraId="2ACEB7F4" w14:textId="77777777" w:rsidR="007F30AE" w:rsidRPr="00CD7A39" w:rsidRDefault="007F30AE" w:rsidP="008E53F9">
      <w:pPr>
        <w:pStyle w:val="Titre2"/>
      </w:pPr>
      <w:bookmarkStart w:id="37" w:name="_Toc165969655"/>
      <w:bookmarkStart w:id="38" w:name="_Toc128323782"/>
      <w:r w:rsidRPr="00CD7A39">
        <w:t>Bilan de la planification</w:t>
      </w:r>
      <w:bookmarkEnd w:id="37"/>
      <w:bookmarkEnd w:id="38"/>
    </w:p>
    <w:p w14:paraId="40DB0BF0" w14:textId="19E30854" w:rsidR="001E72AA" w:rsidRPr="00CD7A39" w:rsidRDefault="001E72AA" w:rsidP="001E72AA">
      <w:pPr>
        <w:pStyle w:val="Retraitcorpsdetexte"/>
        <w:jc w:val="left"/>
        <w:rPr>
          <w:rFonts w:asciiTheme="majorHAnsi" w:hAnsiTheme="majorHAnsi"/>
        </w:rPr>
      </w:pPr>
      <w:r w:rsidRPr="00CD7A39">
        <w:rPr>
          <w:rFonts w:asciiTheme="majorHAnsi" w:hAnsiTheme="majorHAnsi"/>
          <w:noProof/>
        </w:rPr>
        <w:drawing>
          <wp:inline distT="0" distB="0" distL="0" distR="0" wp14:anchorId="2C62461E" wp14:editId="13C9164B">
            <wp:extent cx="4601734" cy="2419154"/>
            <wp:effectExtent l="19050" t="19050" r="27940" b="196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3128" cy="2425144"/>
                    </a:xfrm>
                    <a:prstGeom prst="rect">
                      <a:avLst/>
                    </a:prstGeom>
                    <a:noFill/>
                    <a:ln>
                      <a:solidFill>
                        <a:schemeClr val="bg1">
                          <a:lumMod val="65000"/>
                        </a:schemeClr>
                      </a:solidFill>
                    </a:ln>
                  </pic:spPr>
                </pic:pic>
              </a:graphicData>
            </a:graphic>
          </wp:inline>
        </w:drawing>
      </w:r>
    </w:p>
    <w:p w14:paraId="12044E1E" w14:textId="2C6978F4" w:rsidR="001E72AA" w:rsidRPr="00CD7A39" w:rsidRDefault="001E72AA" w:rsidP="001E72AA">
      <w:pPr>
        <w:pStyle w:val="Retraitcorpsdetexte"/>
        <w:jc w:val="left"/>
        <w:rPr>
          <w:rFonts w:asciiTheme="majorHAnsi" w:hAnsiTheme="majorHAnsi"/>
        </w:rPr>
      </w:pPr>
      <w:r w:rsidRPr="00CD7A39">
        <w:rPr>
          <w:rFonts w:asciiTheme="majorHAnsi" w:hAnsiTheme="majorHAnsi"/>
        </w:rPr>
        <w:t>Notre vélocité </w:t>
      </w:r>
      <w:r w:rsidR="00054D73">
        <w:rPr>
          <w:rFonts w:asciiTheme="majorHAnsi" w:hAnsiTheme="majorHAnsi"/>
        </w:rPr>
        <w:t xml:space="preserve">jusqu’au sprint 4 </w:t>
      </w:r>
      <w:r w:rsidRPr="00CD7A39">
        <w:rPr>
          <w:rFonts w:asciiTheme="majorHAnsi" w:hAnsiTheme="majorHAnsi"/>
        </w:rPr>
        <w:t>:</w:t>
      </w:r>
    </w:p>
    <w:p w14:paraId="0DAFF5F5" w14:textId="2E2619FC" w:rsidR="001E72AA" w:rsidRPr="00CD7A39" w:rsidRDefault="001E72AA" w:rsidP="001E72AA">
      <w:pPr>
        <w:pStyle w:val="Retraitcorpsdetexte"/>
        <w:numPr>
          <w:ilvl w:val="0"/>
          <w:numId w:val="21"/>
        </w:numPr>
        <w:jc w:val="left"/>
        <w:rPr>
          <w:rFonts w:asciiTheme="majorHAnsi" w:hAnsiTheme="majorHAnsi"/>
        </w:rPr>
      </w:pPr>
      <w:r w:rsidRPr="00CD7A39">
        <w:rPr>
          <w:rFonts w:asciiTheme="majorHAnsi" w:hAnsiTheme="majorHAnsi"/>
        </w:rPr>
        <w:t>Sprint 2 : 0</w:t>
      </w:r>
    </w:p>
    <w:p w14:paraId="314FC7F1" w14:textId="59D803A3" w:rsidR="001E72AA" w:rsidRPr="00CD7A39" w:rsidRDefault="001E72AA" w:rsidP="001E72AA">
      <w:pPr>
        <w:pStyle w:val="Retraitcorpsdetexte"/>
        <w:numPr>
          <w:ilvl w:val="0"/>
          <w:numId w:val="21"/>
        </w:numPr>
        <w:jc w:val="left"/>
        <w:rPr>
          <w:rFonts w:asciiTheme="majorHAnsi" w:hAnsiTheme="majorHAnsi"/>
        </w:rPr>
      </w:pPr>
      <w:r w:rsidRPr="00CD7A39">
        <w:rPr>
          <w:rFonts w:asciiTheme="majorHAnsi" w:hAnsiTheme="majorHAnsi"/>
        </w:rPr>
        <w:lastRenderedPageBreak/>
        <w:t>Sprint 3 : 13</w:t>
      </w:r>
    </w:p>
    <w:p w14:paraId="72B9D653" w14:textId="40FAFC02" w:rsidR="001E72AA" w:rsidRDefault="001E72AA" w:rsidP="001E72AA">
      <w:pPr>
        <w:pStyle w:val="Retraitcorpsdetexte"/>
        <w:numPr>
          <w:ilvl w:val="0"/>
          <w:numId w:val="21"/>
        </w:numPr>
        <w:jc w:val="left"/>
        <w:rPr>
          <w:rFonts w:asciiTheme="majorHAnsi" w:hAnsiTheme="majorHAnsi"/>
        </w:rPr>
      </w:pPr>
      <w:r w:rsidRPr="00CD7A39">
        <w:rPr>
          <w:rFonts w:asciiTheme="majorHAnsi" w:hAnsiTheme="majorHAnsi"/>
        </w:rPr>
        <w:t>Sprint 4 : 6</w:t>
      </w:r>
    </w:p>
    <w:p w14:paraId="70EA0E38" w14:textId="26A7042E" w:rsidR="00054D73" w:rsidRPr="00CD7A39" w:rsidRDefault="00054D73" w:rsidP="001E72AA">
      <w:pPr>
        <w:pStyle w:val="Retraitcorpsdetexte"/>
        <w:numPr>
          <w:ilvl w:val="0"/>
          <w:numId w:val="21"/>
        </w:numPr>
        <w:jc w:val="left"/>
        <w:rPr>
          <w:rFonts w:asciiTheme="majorHAnsi" w:hAnsiTheme="majorHAnsi"/>
        </w:rPr>
      </w:pPr>
      <w:r>
        <w:rPr>
          <w:rFonts w:asciiTheme="majorHAnsi" w:hAnsiTheme="majorHAnsi"/>
        </w:rPr>
        <w:t>Sprint 5 : 8</w:t>
      </w:r>
    </w:p>
    <w:p w14:paraId="513CD75D" w14:textId="55067928" w:rsidR="004F7E85" w:rsidRPr="00CD7A39" w:rsidRDefault="001E72AA" w:rsidP="004F7E85">
      <w:pPr>
        <w:pStyle w:val="Retraitcorpsdetexte"/>
        <w:jc w:val="left"/>
        <w:rPr>
          <w:rFonts w:asciiTheme="majorHAnsi" w:hAnsiTheme="majorHAnsi"/>
        </w:rPr>
      </w:pPr>
      <w:r w:rsidRPr="00CD7A39">
        <w:rPr>
          <w:rFonts w:asciiTheme="majorHAnsi" w:hAnsiTheme="majorHAnsi"/>
        </w:rPr>
        <w:t>Vélocité moyenne : 6.33….</w:t>
      </w:r>
    </w:p>
    <w:p w14:paraId="37BACC17" w14:textId="6B2EF9C5" w:rsidR="004F7E85" w:rsidRDefault="004F7E85" w:rsidP="001E72AA">
      <w:pPr>
        <w:pStyle w:val="Retraitcorpsdetexte"/>
        <w:jc w:val="left"/>
        <w:rPr>
          <w:rFonts w:asciiTheme="majorHAnsi" w:hAnsiTheme="majorHAnsi"/>
        </w:rPr>
      </w:pPr>
      <w:r w:rsidRPr="00CD7A39">
        <w:rPr>
          <w:rFonts w:asciiTheme="majorHAnsi" w:hAnsiTheme="majorHAnsi"/>
        </w:rPr>
        <w:t>Notre date de fin de projet si la vélocité reste stable : 1 sprint donc si on se dépêche le 12.03.2024</w:t>
      </w:r>
    </w:p>
    <w:p w14:paraId="21426E46" w14:textId="77777777" w:rsidR="00054D73" w:rsidRDefault="00054D73" w:rsidP="001E72AA">
      <w:pPr>
        <w:pStyle w:val="Retraitcorpsdetexte"/>
        <w:jc w:val="left"/>
        <w:rPr>
          <w:rFonts w:asciiTheme="majorHAnsi" w:hAnsiTheme="majorHAnsi"/>
        </w:rPr>
      </w:pPr>
    </w:p>
    <w:p w14:paraId="0C4C11CD" w14:textId="6551F24B" w:rsidR="00054D73" w:rsidRPr="00CD7A39" w:rsidRDefault="00054D73" w:rsidP="00054D73">
      <w:pPr>
        <w:pStyle w:val="Retraitcorpsdetexte"/>
        <w:jc w:val="left"/>
        <w:rPr>
          <w:rFonts w:asciiTheme="majorHAnsi" w:hAnsiTheme="majorHAnsi"/>
        </w:rPr>
      </w:pPr>
      <w:r w:rsidRPr="00CD7A39">
        <w:rPr>
          <w:rFonts w:asciiTheme="majorHAnsi" w:hAnsiTheme="majorHAnsi"/>
        </w:rPr>
        <w:t>Notre vélocité </w:t>
      </w:r>
      <w:r>
        <w:rPr>
          <w:rFonts w:asciiTheme="majorHAnsi" w:hAnsiTheme="majorHAnsi"/>
        </w:rPr>
        <w:t xml:space="preserve">jusqu’au sprint </w:t>
      </w:r>
      <w:r>
        <w:rPr>
          <w:rFonts w:asciiTheme="majorHAnsi" w:hAnsiTheme="majorHAnsi"/>
        </w:rPr>
        <w:t xml:space="preserve">5 </w:t>
      </w:r>
      <w:r w:rsidRPr="00CD7A39">
        <w:rPr>
          <w:rFonts w:asciiTheme="majorHAnsi" w:hAnsiTheme="majorHAnsi"/>
        </w:rPr>
        <w:t>:</w:t>
      </w:r>
    </w:p>
    <w:p w14:paraId="5D5395BA" w14:textId="77777777" w:rsidR="00054D73" w:rsidRPr="00CD7A39" w:rsidRDefault="00054D73" w:rsidP="00054D73">
      <w:pPr>
        <w:pStyle w:val="Retraitcorpsdetexte"/>
        <w:numPr>
          <w:ilvl w:val="0"/>
          <w:numId w:val="21"/>
        </w:numPr>
        <w:jc w:val="left"/>
        <w:rPr>
          <w:rFonts w:asciiTheme="majorHAnsi" w:hAnsiTheme="majorHAnsi"/>
        </w:rPr>
      </w:pPr>
      <w:r w:rsidRPr="00CD7A39">
        <w:rPr>
          <w:rFonts w:asciiTheme="majorHAnsi" w:hAnsiTheme="majorHAnsi"/>
        </w:rPr>
        <w:t>Sprint 2 : 0</w:t>
      </w:r>
    </w:p>
    <w:p w14:paraId="6AA3D982" w14:textId="77777777" w:rsidR="00054D73" w:rsidRPr="00CD7A39" w:rsidRDefault="00054D73" w:rsidP="00054D73">
      <w:pPr>
        <w:pStyle w:val="Retraitcorpsdetexte"/>
        <w:numPr>
          <w:ilvl w:val="0"/>
          <w:numId w:val="21"/>
        </w:numPr>
        <w:jc w:val="left"/>
        <w:rPr>
          <w:rFonts w:asciiTheme="majorHAnsi" w:hAnsiTheme="majorHAnsi"/>
        </w:rPr>
      </w:pPr>
      <w:r w:rsidRPr="00CD7A39">
        <w:rPr>
          <w:rFonts w:asciiTheme="majorHAnsi" w:hAnsiTheme="majorHAnsi"/>
        </w:rPr>
        <w:t>Sprint 3 : 13</w:t>
      </w:r>
    </w:p>
    <w:p w14:paraId="2ADC415F" w14:textId="77777777" w:rsidR="00054D73" w:rsidRDefault="00054D73" w:rsidP="00054D73">
      <w:pPr>
        <w:pStyle w:val="Retraitcorpsdetexte"/>
        <w:numPr>
          <w:ilvl w:val="0"/>
          <w:numId w:val="21"/>
        </w:numPr>
        <w:jc w:val="left"/>
        <w:rPr>
          <w:rFonts w:asciiTheme="majorHAnsi" w:hAnsiTheme="majorHAnsi"/>
        </w:rPr>
      </w:pPr>
      <w:r w:rsidRPr="00CD7A39">
        <w:rPr>
          <w:rFonts w:asciiTheme="majorHAnsi" w:hAnsiTheme="majorHAnsi"/>
        </w:rPr>
        <w:t>Sprint 4 : 6</w:t>
      </w:r>
    </w:p>
    <w:p w14:paraId="5EC497A0" w14:textId="77777777" w:rsidR="00054D73" w:rsidRPr="00CD7A39" w:rsidRDefault="00054D73" w:rsidP="00054D73">
      <w:pPr>
        <w:pStyle w:val="Retraitcorpsdetexte"/>
        <w:numPr>
          <w:ilvl w:val="0"/>
          <w:numId w:val="21"/>
        </w:numPr>
        <w:jc w:val="left"/>
        <w:rPr>
          <w:rFonts w:asciiTheme="majorHAnsi" w:hAnsiTheme="majorHAnsi"/>
        </w:rPr>
      </w:pPr>
      <w:r>
        <w:rPr>
          <w:rFonts w:asciiTheme="majorHAnsi" w:hAnsiTheme="majorHAnsi"/>
        </w:rPr>
        <w:t>Sprint 5 : 8</w:t>
      </w:r>
    </w:p>
    <w:p w14:paraId="22F42C16" w14:textId="77777777" w:rsidR="00054D73" w:rsidRPr="00CD7A39" w:rsidRDefault="00054D73" w:rsidP="001E72AA">
      <w:pPr>
        <w:pStyle w:val="Retraitcorpsdetexte"/>
        <w:jc w:val="left"/>
        <w:rPr>
          <w:rFonts w:asciiTheme="majorHAnsi" w:hAnsiTheme="majorHAnsi"/>
        </w:rPr>
      </w:pPr>
    </w:p>
    <w:p w14:paraId="0E19FF6D" w14:textId="3EE55D64" w:rsidR="004F7E85" w:rsidRPr="00CD7A39" w:rsidRDefault="004F7E85" w:rsidP="004F7E85">
      <w:pPr>
        <w:pStyle w:val="Retraitcorpsdetexte"/>
        <w:jc w:val="left"/>
        <w:rPr>
          <w:rFonts w:asciiTheme="majorHAnsi" w:hAnsiTheme="majorHAnsi"/>
        </w:rPr>
      </w:pPr>
    </w:p>
    <w:p w14:paraId="0F6648D7" w14:textId="77777777" w:rsidR="007F30AE" w:rsidRDefault="007F30AE" w:rsidP="008E53F9">
      <w:pPr>
        <w:pStyle w:val="Titre2"/>
      </w:pPr>
      <w:bookmarkStart w:id="39" w:name="_Toc165969656"/>
      <w:bookmarkStart w:id="40" w:name="_Toc128323783"/>
      <w:r w:rsidRPr="00CD7A39">
        <w:t>Bilan personnel</w:t>
      </w:r>
      <w:bookmarkEnd w:id="39"/>
      <w:bookmarkEnd w:id="40"/>
    </w:p>
    <w:p w14:paraId="0A54AD1F" w14:textId="77777777" w:rsidR="00911822" w:rsidRDefault="00911822" w:rsidP="00911822">
      <w:pPr>
        <w:pStyle w:val="Retraitcorpsdetexte"/>
      </w:pPr>
    </w:p>
    <w:p w14:paraId="14C0403F" w14:textId="1656B177" w:rsidR="00911822" w:rsidRDefault="00911822" w:rsidP="008244E1">
      <w:pPr>
        <w:pStyle w:val="Retraitcorpsdetexte"/>
      </w:pPr>
      <w:r>
        <w:t>Si je devais refaire ce projet j’essaierais d’un peu mois parler et de plus, me concentrer sur mon travail, j’essayerais aussi d’écrire de meilleur user story.</w:t>
      </w:r>
    </w:p>
    <w:p w14:paraId="3864D64A" w14:textId="366E28F0" w:rsidR="00911822" w:rsidRDefault="00911822" w:rsidP="00911822">
      <w:pPr>
        <w:pStyle w:val="Retraitcorpsdetexte"/>
      </w:pPr>
      <w:r>
        <w:t xml:space="preserve">Je garderais ma rapidité et mon efficacité de travail, mais aussi ma communication. La réalisation de ce projet m’a appris </w:t>
      </w:r>
      <w:r w:rsidR="008244E1">
        <w:t>à</w:t>
      </w:r>
      <w:r>
        <w:t xml:space="preserve"> utiliser </w:t>
      </w:r>
      <w:r w:rsidR="008244E1">
        <w:t>divers logiciels</w:t>
      </w:r>
      <w:r>
        <w:t xml:space="preserve"> comme </w:t>
      </w:r>
      <w:proofErr w:type="spellStart"/>
      <w:r>
        <w:t>sweethome</w:t>
      </w:r>
      <w:proofErr w:type="spellEnd"/>
      <w:r>
        <w:t xml:space="preserve"> 3d et </w:t>
      </w:r>
      <w:r w:rsidR="008244E1">
        <w:t>GitHub</w:t>
      </w:r>
      <w:r>
        <w:t xml:space="preserve"> mais m’a aussi permis de développer </w:t>
      </w:r>
      <w:r w:rsidR="008244E1">
        <w:t xml:space="preserve">me compétence en matière de gestion de projet. J’ai aussi appris beaucoup de choses sur l’informatique en général. Une amélioration souhaitable aurait été que le projet dure beaucoup plus longtemps pour que l’on puisse comprendre mieux la méthodologie de travail </w:t>
      </w:r>
      <w:proofErr w:type="spellStart"/>
      <w:r w:rsidR="008244E1">
        <w:t>scrum</w:t>
      </w:r>
      <w:proofErr w:type="spellEnd"/>
      <w:r w:rsidR="008244E1">
        <w:t>.</w:t>
      </w:r>
    </w:p>
    <w:p w14:paraId="4578D6FD" w14:textId="6F6A72B7" w:rsidR="008244E1" w:rsidRPr="00911822" w:rsidRDefault="008244E1" w:rsidP="00911822">
      <w:pPr>
        <w:pStyle w:val="Retraitcorpsdetexte"/>
      </w:pPr>
      <w:r>
        <w:t>Je remercie Xavier Carrel pour nous avoir appris toute ces choses mais aussi mes camarades Nicola et Eliott qui ont rendu ce projet encore mieux.</w:t>
      </w:r>
    </w:p>
    <w:p w14:paraId="18F43422" w14:textId="77777777" w:rsidR="007F30AE" w:rsidRPr="00CD7A39" w:rsidRDefault="007F30AE" w:rsidP="008E53F9">
      <w:pPr>
        <w:pStyle w:val="Titre1"/>
      </w:pPr>
      <w:bookmarkStart w:id="41" w:name="_Toc532179971"/>
      <w:bookmarkStart w:id="42" w:name="_Toc165969657"/>
      <w:bookmarkStart w:id="43" w:name="_Toc128323784"/>
      <w:r w:rsidRPr="00CD7A39">
        <w:t>Divers</w:t>
      </w:r>
      <w:bookmarkEnd w:id="41"/>
      <w:bookmarkEnd w:id="42"/>
      <w:bookmarkEnd w:id="43"/>
    </w:p>
    <w:p w14:paraId="6B80B9CA" w14:textId="77777777" w:rsidR="007F30AE" w:rsidRPr="00CD7A39" w:rsidRDefault="007F30AE" w:rsidP="008E53F9">
      <w:pPr>
        <w:pStyle w:val="Titre2"/>
      </w:pPr>
      <w:bookmarkStart w:id="44" w:name="_Toc532179972"/>
      <w:bookmarkStart w:id="45" w:name="_Toc165969658"/>
      <w:bookmarkStart w:id="46" w:name="_Toc128323785"/>
      <w:r w:rsidRPr="00CD7A39">
        <w:t>Journal de travail</w:t>
      </w:r>
      <w:bookmarkEnd w:id="44"/>
      <w:bookmarkEnd w:id="45"/>
      <w:bookmarkEnd w:id="46"/>
    </w:p>
    <w:p w14:paraId="795F69C6" w14:textId="2E13BD0D" w:rsidR="00BB08ED" w:rsidRPr="00CD7A39" w:rsidRDefault="00F01A3A" w:rsidP="00BB08ED">
      <w:pPr>
        <w:pStyle w:val="Retraitcorpsdetexte"/>
        <w:rPr>
          <w:rFonts w:asciiTheme="majorHAnsi" w:hAnsiTheme="majorHAnsi"/>
        </w:rPr>
      </w:pPr>
      <w:r w:rsidRPr="00CD7A39">
        <w:rPr>
          <w:rStyle w:val="ui-provider"/>
          <w:rFonts w:asciiTheme="majorHAnsi" w:hAnsiTheme="majorHAnsi"/>
        </w:rPr>
        <w:t xml:space="preserve">Pour retrouver mon </w:t>
      </w:r>
      <w:proofErr w:type="spellStart"/>
      <w:r w:rsidRPr="00CD7A39">
        <w:rPr>
          <w:rStyle w:val="ui-provider"/>
          <w:rFonts w:asciiTheme="majorHAnsi" w:hAnsiTheme="majorHAnsi"/>
        </w:rPr>
        <w:t>JdT</w:t>
      </w:r>
      <w:proofErr w:type="spellEnd"/>
      <w:r w:rsidRPr="00CD7A39">
        <w:rPr>
          <w:rStyle w:val="ui-provider"/>
          <w:rFonts w:asciiTheme="majorHAnsi" w:hAnsiTheme="majorHAnsi"/>
        </w:rPr>
        <w:t xml:space="preserve">, allez dans mon repository personnel et rendez-vous dans </w:t>
      </w:r>
      <w:r w:rsidRPr="00CD7A39">
        <w:rPr>
          <w:rStyle w:val="ui-provider"/>
          <w:rFonts w:asciiTheme="majorHAnsi" w:hAnsiTheme="majorHAnsi"/>
          <w:i/>
          <w:iCs/>
        </w:rPr>
        <w:t>Livrables\journal.pdf.</w:t>
      </w:r>
    </w:p>
    <w:p w14:paraId="5D6F21DC" w14:textId="77777777" w:rsidR="007F30AE" w:rsidRPr="00CD7A39" w:rsidRDefault="00A3107E" w:rsidP="008E53F9">
      <w:pPr>
        <w:pStyle w:val="Titre2"/>
      </w:pPr>
      <w:bookmarkStart w:id="47" w:name="_Toc128323786"/>
      <w:r w:rsidRPr="00CD7A39">
        <w:t>Bibliographie</w:t>
      </w:r>
      <w:bookmarkEnd w:id="47"/>
    </w:p>
    <w:p w14:paraId="4F7874BE" w14:textId="77777777" w:rsidR="00903FEF" w:rsidRPr="00CD7A39" w:rsidRDefault="00903FEF" w:rsidP="008E53F9">
      <w:pPr>
        <w:pStyle w:val="Titre2"/>
      </w:pPr>
      <w:bookmarkStart w:id="48" w:name="_Toc128323787"/>
      <w:r w:rsidRPr="00CD7A39">
        <w:t>Webographie</w:t>
      </w:r>
      <w:bookmarkEnd w:id="48"/>
    </w:p>
    <w:p w14:paraId="308577AC" w14:textId="754006BF" w:rsidR="00BB08ED" w:rsidRPr="00CD7A39" w:rsidRDefault="00000000" w:rsidP="00BB08ED">
      <w:pPr>
        <w:rPr>
          <w:rFonts w:asciiTheme="majorHAnsi" w:hAnsiTheme="majorHAnsi"/>
        </w:rPr>
      </w:pPr>
      <w:hyperlink r:id="rId29" w:history="1">
        <w:r w:rsidR="00BB08ED" w:rsidRPr="00CD7A39">
          <w:rPr>
            <w:rStyle w:val="Lienhypertexte"/>
            <w:rFonts w:asciiTheme="majorHAnsi" w:hAnsiTheme="majorHAnsi"/>
          </w:rPr>
          <w:t>Sweet Home 3D : Modèles 3D libres</w:t>
        </w:r>
      </w:hyperlink>
    </w:p>
    <w:p w14:paraId="19F20597" w14:textId="77777777" w:rsidR="00BB08ED" w:rsidRPr="00CD7A39" w:rsidRDefault="00BB08ED" w:rsidP="00BB08ED">
      <w:pPr>
        <w:rPr>
          <w:rFonts w:asciiTheme="majorHAnsi" w:hAnsiTheme="majorHAnsi"/>
        </w:rPr>
      </w:pPr>
      <w:r w:rsidRPr="00CD7A39">
        <w:rPr>
          <w:rFonts w:asciiTheme="majorHAnsi" w:hAnsiTheme="majorHAnsi"/>
        </w:rPr>
        <w:t> </w:t>
      </w:r>
    </w:p>
    <w:p w14:paraId="5FC89C2F" w14:textId="11A6C7DE" w:rsidR="007F30AE" w:rsidRPr="00CD7A39" w:rsidRDefault="007F30AE" w:rsidP="00054D73">
      <w:pPr>
        <w:pStyle w:val="Informations"/>
        <w:ind w:left="0"/>
        <w:rPr>
          <w:rFonts w:asciiTheme="majorHAnsi" w:hAnsiTheme="majorHAnsi"/>
        </w:rPr>
      </w:pPr>
    </w:p>
    <w:sectPr w:rsidR="007F30AE" w:rsidRPr="00CD7A39" w:rsidSect="0073647B">
      <w:headerReference w:type="default" r:id="rId30"/>
      <w:footerReference w:type="default" r:id="rId3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ADC79" w14:textId="77777777" w:rsidR="0073647B" w:rsidRDefault="0073647B">
      <w:r>
        <w:separator/>
      </w:r>
    </w:p>
  </w:endnote>
  <w:endnote w:type="continuationSeparator" w:id="0">
    <w:p w14:paraId="1FD97645" w14:textId="77777777" w:rsidR="0073647B" w:rsidRDefault="00736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6"/>
      <w:gridCol w:w="2608"/>
      <w:gridCol w:w="3026"/>
    </w:tblGrid>
    <w:tr w:rsidR="00BC2161" w:rsidRPr="00000197" w14:paraId="25165F3B" w14:textId="77777777" w:rsidTr="00E52B61">
      <w:trPr>
        <w:trHeight w:hRule="exact" w:val="227"/>
        <w:jc w:val="center"/>
      </w:trPr>
      <w:tc>
        <w:tcPr>
          <w:tcW w:w="3510" w:type="dxa"/>
          <w:vAlign w:val="center"/>
        </w:tcPr>
        <w:p w14:paraId="082ADF96" w14:textId="3EFB5627" w:rsidR="00BC2161" w:rsidRDefault="00BC2161" w:rsidP="00742484">
          <w:pPr>
            <w:pStyle w:val="-Pieddepage"/>
          </w:pPr>
          <w:r w:rsidRPr="00742484">
            <w:t>Auteur</w:t>
          </w:r>
          <w:r w:rsidRPr="00000197">
            <w:rPr>
              <w:rFonts w:cs="Arial"/>
              <w:szCs w:val="16"/>
            </w:rPr>
            <w:t> :</w:t>
          </w:r>
          <w:fldSimple w:instr=" AUTHOR   \* MERGEFORMAT ">
            <w:r w:rsidR="00DB2B6C" w:rsidRPr="00DB2B6C">
              <w:rPr>
                <w:rFonts w:cs="Arial"/>
                <w:noProof/>
                <w:szCs w:val="16"/>
              </w:rPr>
              <w:t>Dioussé Gomis</w:t>
            </w:r>
          </w:fldSimple>
        </w:p>
        <w:p w14:paraId="6FD04259" w14:textId="77777777" w:rsidR="00BC2161" w:rsidRPr="00000197" w:rsidRDefault="00BC2161" w:rsidP="002D7D46">
          <w:pPr>
            <w:pStyle w:val="-Pieddepage"/>
            <w:rPr>
              <w:rFonts w:cs="Arial"/>
              <w:szCs w:val="16"/>
            </w:rPr>
          </w:pPr>
        </w:p>
      </w:tc>
      <w:tc>
        <w:tcPr>
          <w:tcW w:w="2680" w:type="dxa"/>
          <w:vAlign w:val="center"/>
        </w:tcPr>
        <w:p w14:paraId="238E4DC4" w14:textId="77777777" w:rsidR="00BC2161" w:rsidRPr="00000197" w:rsidRDefault="00BC2161" w:rsidP="00955930">
          <w:pPr>
            <w:pStyle w:val="-Pieddepage"/>
            <w:jc w:val="center"/>
            <w:rPr>
              <w:rFonts w:cs="Arial"/>
              <w:szCs w:val="16"/>
            </w:rPr>
          </w:pPr>
        </w:p>
      </w:tc>
      <w:tc>
        <w:tcPr>
          <w:tcW w:w="3096" w:type="dxa"/>
          <w:vAlign w:val="center"/>
        </w:tcPr>
        <w:p w14:paraId="254A0E61" w14:textId="53508A38" w:rsidR="00BC2161" w:rsidRPr="00000197" w:rsidRDefault="00BC2161"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2B6C">
            <w:rPr>
              <w:rFonts w:cs="Arial"/>
              <w:noProof/>
              <w:szCs w:val="16"/>
            </w:rPr>
            <w:t>29.01.2024</w:t>
          </w:r>
          <w:r>
            <w:rPr>
              <w:rFonts w:cs="Arial"/>
              <w:szCs w:val="16"/>
            </w:rPr>
            <w:fldChar w:fldCharType="end"/>
          </w:r>
        </w:p>
      </w:tc>
    </w:tr>
    <w:tr w:rsidR="00BC2161" w:rsidRPr="00000197" w14:paraId="1021F5BA" w14:textId="77777777" w:rsidTr="00E52B61">
      <w:trPr>
        <w:jc w:val="center"/>
      </w:trPr>
      <w:tc>
        <w:tcPr>
          <w:tcW w:w="3510" w:type="dxa"/>
          <w:vAlign w:val="center"/>
        </w:tcPr>
        <w:p w14:paraId="6650128E" w14:textId="70570EA6" w:rsidR="00BC2161" w:rsidRPr="00000197" w:rsidRDefault="00BC2161" w:rsidP="002D7D46">
          <w:pPr>
            <w:pStyle w:val="-Pieddepage"/>
            <w:rPr>
              <w:rFonts w:cs="Arial"/>
              <w:szCs w:val="16"/>
            </w:rPr>
          </w:pPr>
          <w:r>
            <w:rPr>
              <w:rFonts w:cs="Arial"/>
              <w:szCs w:val="16"/>
            </w:rPr>
            <w:t xml:space="preserve">Modifié par : X. </w:t>
          </w:r>
          <w:proofErr w:type="spellStart"/>
          <w:r>
            <w:rPr>
              <w:rFonts w:cs="Arial"/>
              <w:szCs w:val="16"/>
            </w:rPr>
            <w:t>Carrel</w:t>
          </w:r>
          <w:proofErr w:type="spellEnd"/>
          <w:fldSimple w:instr=" LASTSAVEDBY   \* MERGEFORMAT ">
            <w:r w:rsidR="00DB2B6C">
              <w:rPr>
                <w:noProof/>
              </w:rPr>
              <w:t>Dioussé Gomis</w:t>
            </w:r>
          </w:fldSimple>
        </w:p>
      </w:tc>
      <w:tc>
        <w:tcPr>
          <w:tcW w:w="2680" w:type="dxa"/>
          <w:vAlign w:val="center"/>
        </w:tcPr>
        <w:p w14:paraId="28E4AD4D" w14:textId="77777777" w:rsidR="00BC2161" w:rsidRPr="00000197" w:rsidRDefault="00BC2161"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E432DC">
            <w:rPr>
              <w:rStyle w:val="Numrodepage"/>
              <w:rFonts w:cs="Arial"/>
              <w:noProof/>
              <w:szCs w:val="16"/>
            </w:rPr>
            <w:t>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E432DC">
            <w:rPr>
              <w:rStyle w:val="Numrodepage"/>
              <w:rFonts w:cs="Arial"/>
              <w:noProof/>
              <w:szCs w:val="16"/>
            </w:rPr>
            <w:t>10</w:t>
          </w:r>
          <w:r w:rsidRPr="00000197">
            <w:rPr>
              <w:rStyle w:val="Numrodepage"/>
              <w:rFonts w:cs="Arial"/>
              <w:szCs w:val="16"/>
            </w:rPr>
            <w:fldChar w:fldCharType="end"/>
          </w:r>
        </w:p>
      </w:tc>
      <w:tc>
        <w:tcPr>
          <w:tcW w:w="3096" w:type="dxa"/>
          <w:vAlign w:val="center"/>
        </w:tcPr>
        <w:p w14:paraId="67D92309" w14:textId="72F39544" w:rsidR="00BC2161" w:rsidRPr="00000197" w:rsidRDefault="00BC2161"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2B6C">
            <w:rPr>
              <w:rFonts w:cs="Arial"/>
              <w:noProof/>
              <w:szCs w:val="16"/>
            </w:rPr>
            <w:t>15.03.2024 17:41</w:t>
          </w:r>
          <w:r>
            <w:rPr>
              <w:rFonts w:cs="Arial"/>
              <w:szCs w:val="16"/>
            </w:rPr>
            <w:fldChar w:fldCharType="end"/>
          </w:r>
        </w:p>
      </w:tc>
    </w:tr>
    <w:tr w:rsidR="00BC2161" w:rsidRPr="00000197" w14:paraId="6A053D93" w14:textId="77777777" w:rsidTr="00E52B61">
      <w:trPr>
        <w:jc w:val="center"/>
      </w:trPr>
      <w:tc>
        <w:tcPr>
          <w:tcW w:w="3510" w:type="dxa"/>
          <w:vAlign w:val="center"/>
        </w:tcPr>
        <w:p w14:paraId="01DC91CD" w14:textId="1C2AF149" w:rsidR="00BC2161" w:rsidRPr="00000197" w:rsidRDefault="00BC2161"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DB2B6C" w:rsidRPr="00DB2B6C">
              <w:rPr>
                <w:rFonts w:cs="Arial"/>
                <w:noProof/>
                <w:szCs w:val="16"/>
              </w:rPr>
              <w:t>52</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2B6C">
            <w:rPr>
              <w:rFonts w:cs="Arial"/>
              <w:noProof/>
              <w:szCs w:val="16"/>
            </w:rPr>
            <w:t>15.03.2024 17:41</w:t>
          </w:r>
          <w:r>
            <w:rPr>
              <w:rFonts w:cs="Arial"/>
              <w:szCs w:val="16"/>
            </w:rPr>
            <w:fldChar w:fldCharType="end"/>
          </w:r>
        </w:p>
      </w:tc>
      <w:tc>
        <w:tcPr>
          <w:tcW w:w="5776" w:type="dxa"/>
          <w:gridSpan w:val="2"/>
          <w:vAlign w:val="center"/>
        </w:tcPr>
        <w:p w14:paraId="05D225EA" w14:textId="19962AA9" w:rsidR="00BC2161" w:rsidRPr="00000197" w:rsidRDefault="00000000" w:rsidP="00955930">
          <w:pPr>
            <w:pStyle w:val="-Pieddepage"/>
            <w:jc w:val="right"/>
            <w:rPr>
              <w:rFonts w:cs="Arial"/>
              <w:szCs w:val="16"/>
            </w:rPr>
          </w:pPr>
          <w:fldSimple w:instr=" FILENAME  \* FirstCap  \* MERGEFORMAT ">
            <w:r w:rsidR="00DB2B6C" w:rsidRPr="00DB2B6C">
              <w:rPr>
                <w:rFonts w:cs="Arial"/>
                <w:noProof/>
                <w:szCs w:val="16"/>
              </w:rPr>
              <w:t>Rapport</w:t>
            </w:r>
            <w:r w:rsidR="00DB2B6C">
              <w:rPr>
                <w:noProof/>
              </w:rPr>
              <w:t xml:space="preserve"> de projet</w:t>
            </w:r>
          </w:fldSimple>
        </w:p>
      </w:tc>
    </w:tr>
  </w:tbl>
  <w:p w14:paraId="661830BE" w14:textId="77777777" w:rsidR="00BC2161" w:rsidRPr="00000197" w:rsidRDefault="00BC2161"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9D089" w14:textId="77777777" w:rsidR="0073647B" w:rsidRDefault="0073647B">
      <w:r>
        <w:separator/>
      </w:r>
    </w:p>
  </w:footnote>
  <w:footnote w:type="continuationSeparator" w:id="0">
    <w:p w14:paraId="3A1DCCBD" w14:textId="77777777" w:rsidR="0073647B" w:rsidRDefault="007364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BC2161" w14:paraId="2B116F6F" w14:textId="77777777">
      <w:trPr>
        <w:trHeight w:val="536"/>
        <w:jc w:val="center"/>
      </w:trPr>
      <w:tc>
        <w:tcPr>
          <w:tcW w:w="2445" w:type="dxa"/>
          <w:vAlign w:val="center"/>
        </w:tcPr>
        <w:p w14:paraId="162085B9" w14:textId="77777777" w:rsidR="00BC2161" w:rsidRDefault="00BC2161" w:rsidP="00E12AE5">
          <w:pPr>
            <w:pStyle w:val="ETML"/>
          </w:pPr>
          <w:r w:rsidRPr="00B4738A">
            <w:t>ETML</w:t>
          </w:r>
        </w:p>
      </w:tc>
      <w:tc>
        <w:tcPr>
          <w:tcW w:w="4560" w:type="dxa"/>
          <w:vAlign w:val="center"/>
        </w:tcPr>
        <w:p w14:paraId="78B6BFA1" w14:textId="77777777" w:rsidR="00BC2161" w:rsidRPr="00B4738A" w:rsidRDefault="00BC2161" w:rsidP="00B4738A"/>
      </w:tc>
      <w:tc>
        <w:tcPr>
          <w:tcW w:w="2283" w:type="dxa"/>
          <w:vAlign w:val="center"/>
        </w:tcPr>
        <w:p w14:paraId="15E270E3" w14:textId="77777777" w:rsidR="00BC2161" w:rsidRDefault="00BC2161" w:rsidP="001D72BA">
          <w:pPr>
            <w:pStyle w:val="En-tte"/>
            <w:jc w:val="right"/>
          </w:pPr>
          <w:r>
            <w:rPr>
              <w:noProof/>
            </w:rPr>
            <w:drawing>
              <wp:inline distT="0" distB="0" distL="0" distR="0" wp14:anchorId="1B34F54D" wp14:editId="59B35021">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6ECCD4A" w14:textId="77777777" w:rsidR="00BC2161" w:rsidRDefault="00BC21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BD10263_"/>
      </v:shape>
    </w:pict>
  </w:numPicBullet>
  <w:abstractNum w:abstractNumId="0" w15:restartNumberingAfterBreak="0">
    <w:nsid w:val="008E6FED"/>
    <w:multiLevelType w:val="multilevel"/>
    <w:tmpl w:val="2EE0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BC53DED"/>
    <w:multiLevelType w:val="hybridMultilevel"/>
    <w:tmpl w:val="E08A9F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E283833"/>
    <w:multiLevelType w:val="hybridMultilevel"/>
    <w:tmpl w:val="5100D75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0FCF3C5B"/>
    <w:multiLevelType w:val="multilevel"/>
    <w:tmpl w:val="8246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3BD6"/>
    <w:multiLevelType w:val="multilevel"/>
    <w:tmpl w:val="6554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104D6"/>
    <w:multiLevelType w:val="multilevel"/>
    <w:tmpl w:val="6EB6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847958"/>
    <w:multiLevelType w:val="multilevel"/>
    <w:tmpl w:val="EBF6D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59F2320"/>
    <w:multiLevelType w:val="hybridMultilevel"/>
    <w:tmpl w:val="609CDCB6"/>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189A0E63"/>
    <w:multiLevelType w:val="hybridMultilevel"/>
    <w:tmpl w:val="6286337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3" w15:restartNumberingAfterBreak="0">
    <w:nsid w:val="19644362"/>
    <w:multiLevelType w:val="multilevel"/>
    <w:tmpl w:val="904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652C3"/>
    <w:multiLevelType w:val="hybridMultilevel"/>
    <w:tmpl w:val="A224EBF6"/>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5" w15:restartNumberingAfterBreak="0">
    <w:nsid w:val="2982148A"/>
    <w:multiLevelType w:val="multilevel"/>
    <w:tmpl w:val="53A2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822"/>
        </w:tabs>
        <w:ind w:left="822"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2D03100F"/>
    <w:multiLevelType w:val="hybridMultilevel"/>
    <w:tmpl w:val="745EA85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8" w15:restartNumberingAfterBreak="0">
    <w:nsid w:val="3486338B"/>
    <w:multiLevelType w:val="hybridMultilevel"/>
    <w:tmpl w:val="D1FC31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A96021"/>
    <w:multiLevelType w:val="hybridMultilevel"/>
    <w:tmpl w:val="1D0CC9C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39CF7D55"/>
    <w:multiLevelType w:val="hybridMultilevel"/>
    <w:tmpl w:val="0890E3DE"/>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1" w15:restartNumberingAfterBreak="0">
    <w:nsid w:val="3C344C87"/>
    <w:multiLevelType w:val="hybridMultilevel"/>
    <w:tmpl w:val="51ACC1D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2" w15:restartNumberingAfterBreak="0">
    <w:nsid w:val="3E5E67F1"/>
    <w:multiLevelType w:val="multilevel"/>
    <w:tmpl w:val="AF84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4336CC"/>
    <w:multiLevelType w:val="hybridMultilevel"/>
    <w:tmpl w:val="D228FB3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5" w15:restartNumberingAfterBreak="0">
    <w:nsid w:val="585B73CD"/>
    <w:multiLevelType w:val="hybridMultilevel"/>
    <w:tmpl w:val="820EC1AE"/>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6" w15:restartNumberingAfterBreak="0">
    <w:nsid w:val="587136B2"/>
    <w:multiLevelType w:val="hybridMultilevel"/>
    <w:tmpl w:val="279AA41A"/>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27" w15:restartNumberingAfterBreak="0">
    <w:nsid w:val="5B7E382D"/>
    <w:multiLevelType w:val="hybridMultilevel"/>
    <w:tmpl w:val="C11E0EA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8" w15:restartNumberingAfterBreak="0">
    <w:nsid w:val="5D5A05F2"/>
    <w:multiLevelType w:val="hybridMultilevel"/>
    <w:tmpl w:val="A94084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668B3CF8"/>
    <w:multiLevelType w:val="hybridMultilevel"/>
    <w:tmpl w:val="7CBA607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0" w15:restartNumberingAfterBreak="0">
    <w:nsid w:val="6A4A74A7"/>
    <w:multiLevelType w:val="hybridMultilevel"/>
    <w:tmpl w:val="DB04D41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1" w15:restartNumberingAfterBreak="0">
    <w:nsid w:val="6C48580E"/>
    <w:multiLevelType w:val="hybridMultilevel"/>
    <w:tmpl w:val="9976D5C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32" w15:restartNumberingAfterBreak="0">
    <w:nsid w:val="6D192FC0"/>
    <w:multiLevelType w:val="hybridMultilevel"/>
    <w:tmpl w:val="749C0E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6E2791"/>
    <w:multiLevelType w:val="hybridMultilevel"/>
    <w:tmpl w:val="44BC6BF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453209929">
    <w:abstractNumId w:val="1"/>
  </w:num>
  <w:num w:numId="2" w16cid:durableId="1986660372">
    <w:abstractNumId w:val="10"/>
  </w:num>
  <w:num w:numId="3" w16cid:durableId="1478065873">
    <w:abstractNumId w:val="3"/>
  </w:num>
  <w:num w:numId="4" w16cid:durableId="1147740357">
    <w:abstractNumId w:val="16"/>
  </w:num>
  <w:num w:numId="5" w16cid:durableId="982541123">
    <w:abstractNumId w:val="24"/>
  </w:num>
  <w:num w:numId="6" w16cid:durableId="160128100">
    <w:abstractNumId w:val="2"/>
  </w:num>
  <w:num w:numId="7" w16cid:durableId="1156994558">
    <w:abstractNumId w:val="12"/>
  </w:num>
  <w:num w:numId="8" w16cid:durableId="2052026510">
    <w:abstractNumId w:val="31"/>
  </w:num>
  <w:num w:numId="9" w16cid:durableId="1651788943">
    <w:abstractNumId w:val="25"/>
  </w:num>
  <w:num w:numId="10" w16cid:durableId="1113204638">
    <w:abstractNumId w:val="29"/>
  </w:num>
  <w:num w:numId="11" w16cid:durableId="348995314">
    <w:abstractNumId w:val="30"/>
  </w:num>
  <w:num w:numId="12" w16cid:durableId="1650207072">
    <w:abstractNumId w:val="17"/>
  </w:num>
  <w:num w:numId="13" w16cid:durableId="2033724724">
    <w:abstractNumId w:val="14"/>
  </w:num>
  <w:num w:numId="14" w16cid:durableId="1693995431">
    <w:abstractNumId w:val="21"/>
  </w:num>
  <w:num w:numId="15" w16cid:durableId="482045122">
    <w:abstractNumId w:val="8"/>
  </w:num>
  <w:num w:numId="16" w16cid:durableId="304622047">
    <w:abstractNumId w:val="0"/>
  </w:num>
  <w:num w:numId="17" w16cid:durableId="294138926">
    <w:abstractNumId w:val="13"/>
  </w:num>
  <w:num w:numId="18" w16cid:durableId="429468269">
    <w:abstractNumId w:val="7"/>
  </w:num>
  <w:num w:numId="19" w16cid:durableId="1489901743">
    <w:abstractNumId w:val="15"/>
  </w:num>
  <w:num w:numId="20" w16cid:durableId="675159771">
    <w:abstractNumId w:val="9"/>
  </w:num>
  <w:num w:numId="21" w16cid:durableId="113867282">
    <w:abstractNumId w:val="27"/>
  </w:num>
  <w:num w:numId="22" w16cid:durableId="1264148960">
    <w:abstractNumId w:val="5"/>
  </w:num>
  <w:num w:numId="23" w16cid:durableId="1835342353">
    <w:abstractNumId w:val="19"/>
  </w:num>
  <w:num w:numId="24" w16cid:durableId="1284771086">
    <w:abstractNumId w:val="6"/>
  </w:num>
  <w:num w:numId="25" w16cid:durableId="210852804">
    <w:abstractNumId w:val="22"/>
  </w:num>
  <w:num w:numId="26" w16cid:durableId="1432628136">
    <w:abstractNumId w:val="11"/>
  </w:num>
  <w:num w:numId="27" w16cid:durableId="1140685993">
    <w:abstractNumId w:val="23"/>
  </w:num>
  <w:num w:numId="28" w16cid:durableId="932053947">
    <w:abstractNumId w:val="26"/>
  </w:num>
  <w:num w:numId="29" w16cid:durableId="845287941">
    <w:abstractNumId w:val="33"/>
  </w:num>
  <w:num w:numId="30" w16cid:durableId="2115899145">
    <w:abstractNumId w:val="32"/>
  </w:num>
  <w:num w:numId="31" w16cid:durableId="535194038">
    <w:abstractNumId w:val="18"/>
  </w:num>
  <w:num w:numId="32" w16cid:durableId="1866402649">
    <w:abstractNumId w:val="4"/>
  </w:num>
  <w:num w:numId="33" w16cid:durableId="1011027016">
    <w:abstractNumId w:val="28"/>
  </w:num>
  <w:num w:numId="34" w16cid:durableId="682978269">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7B"/>
    <w:rsid w:val="00000197"/>
    <w:rsid w:val="000011DE"/>
    <w:rsid w:val="00010B9A"/>
    <w:rsid w:val="0001209F"/>
    <w:rsid w:val="00021D00"/>
    <w:rsid w:val="000316F0"/>
    <w:rsid w:val="00037103"/>
    <w:rsid w:val="00044099"/>
    <w:rsid w:val="00045A82"/>
    <w:rsid w:val="00046D11"/>
    <w:rsid w:val="00054D73"/>
    <w:rsid w:val="00055DB3"/>
    <w:rsid w:val="00063F97"/>
    <w:rsid w:val="00065971"/>
    <w:rsid w:val="00067419"/>
    <w:rsid w:val="00086114"/>
    <w:rsid w:val="000A1B63"/>
    <w:rsid w:val="000A7B4A"/>
    <w:rsid w:val="000B6BE0"/>
    <w:rsid w:val="000E7483"/>
    <w:rsid w:val="000F22B9"/>
    <w:rsid w:val="000F381C"/>
    <w:rsid w:val="0010591C"/>
    <w:rsid w:val="00111811"/>
    <w:rsid w:val="00114120"/>
    <w:rsid w:val="00116F07"/>
    <w:rsid w:val="00125C36"/>
    <w:rsid w:val="0015167D"/>
    <w:rsid w:val="00152893"/>
    <w:rsid w:val="00152A26"/>
    <w:rsid w:val="001764CE"/>
    <w:rsid w:val="00183417"/>
    <w:rsid w:val="001C454D"/>
    <w:rsid w:val="001D0D1C"/>
    <w:rsid w:val="001D1C43"/>
    <w:rsid w:val="001D4577"/>
    <w:rsid w:val="001D72BA"/>
    <w:rsid w:val="001E72AA"/>
    <w:rsid w:val="001F2420"/>
    <w:rsid w:val="001F6EEB"/>
    <w:rsid w:val="00210D71"/>
    <w:rsid w:val="00217422"/>
    <w:rsid w:val="0024161B"/>
    <w:rsid w:val="00242A44"/>
    <w:rsid w:val="002770F3"/>
    <w:rsid w:val="002951BD"/>
    <w:rsid w:val="00297E2A"/>
    <w:rsid w:val="002B1E09"/>
    <w:rsid w:val="002B6893"/>
    <w:rsid w:val="002C3C55"/>
    <w:rsid w:val="002C6634"/>
    <w:rsid w:val="002D7D46"/>
    <w:rsid w:val="002F038B"/>
    <w:rsid w:val="003039D0"/>
    <w:rsid w:val="00310160"/>
    <w:rsid w:val="0031563E"/>
    <w:rsid w:val="0033354F"/>
    <w:rsid w:val="0034172E"/>
    <w:rsid w:val="0037071E"/>
    <w:rsid w:val="00391693"/>
    <w:rsid w:val="003E018B"/>
    <w:rsid w:val="003E32B9"/>
    <w:rsid w:val="003F1870"/>
    <w:rsid w:val="0040338B"/>
    <w:rsid w:val="00407333"/>
    <w:rsid w:val="0040782E"/>
    <w:rsid w:val="00413F94"/>
    <w:rsid w:val="004202D8"/>
    <w:rsid w:val="004206A2"/>
    <w:rsid w:val="0042184F"/>
    <w:rsid w:val="0043666E"/>
    <w:rsid w:val="00436B90"/>
    <w:rsid w:val="00446E95"/>
    <w:rsid w:val="00454074"/>
    <w:rsid w:val="004817FA"/>
    <w:rsid w:val="004C6BBA"/>
    <w:rsid w:val="004D08EE"/>
    <w:rsid w:val="004D413B"/>
    <w:rsid w:val="004D5266"/>
    <w:rsid w:val="004F7E85"/>
    <w:rsid w:val="00505421"/>
    <w:rsid w:val="0052224B"/>
    <w:rsid w:val="005328B0"/>
    <w:rsid w:val="0054054F"/>
    <w:rsid w:val="00542CE3"/>
    <w:rsid w:val="00545179"/>
    <w:rsid w:val="00552D07"/>
    <w:rsid w:val="0055647F"/>
    <w:rsid w:val="00571E4B"/>
    <w:rsid w:val="00574085"/>
    <w:rsid w:val="005740E5"/>
    <w:rsid w:val="005926D0"/>
    <w:rsid w:val="005A3139"/>
    <w:rsid w:val="005A3FBF"/>
    <w:rsid w:val="005B27EF"/>
    <w:rsid w:val="005C1848"/>
    <w:rsid w:val="005E6192"/>
    <w:rsid w:val="005E6B56"/>
    <w:rsid w:val="00615583"/>
    <w:rsid w:val="00621024"/>
    <w:rsid w:val="00645760"/>
    <w:rsid w:val="0065035E"/>
    <w:rsid w:val="00656974"/>
    <w:rsid w:val="00681D9A"/>
    <w:rsid w:val="006902A9"/>
    <w:rsid w:val="006966D0"/>
    <w:rsid w:val="006B5174"/>
    <w:rsid w:val="006D1AAE"/>
    <w:rsid w:val="006E132F"/>
    <w:rsid w:val="006E2CE8"/>
    <w:rsid w:val="006E4DA8"/>
    <w:rsid w:val="007010E6"/>
    <w:rsid w:val="007118D3"/>
    <w:rsid w:val="007211A1"/>
    <w:rsid w:val="00725297"/>
    <w:rsid w:val="00727835"/>
    <w:rsid w:val="0073647B"/>
    <w:rsid w:val="00742484"/>
    <w:rsid w:val="00744762"/>
    <w:rsid w:val="0074498A"/>
    <w:rsid w:val="007476C9"/>
    <w:rsid w:val="00753A51"/>
    <w:rsid w:val="0076036D"/>
    <w:rsid w:val="007700A7"/>
    <w:rsid w:val="007724F1"/>
    <w:rsid w:val="00772BC0"/>
    <w:rsid w:val="007748A7"/>
    <w:rsid w:val="00786446"/>
    <w:rsid w:val="007B42AE"/>
    <w:rsid w:val="007D0A71"/>
    <w:rsid w:val="007D2CDF"/>
    <w:rsid w:val="007D43D8"/>
    <w:rsid w:val="007D546C"/>
    <w:rsid w:val="007E5F3D"/>
    <w:rsid w:val="007F30AE"/>
    <w:rsid w:val="00807F84"/>
    <w:rsid w:val="0081740D"/>
    <w:rsid w:val="008244E1"/>
    <w:rsid w:val="00845304"/>
    <w:rsid w:val="008468C8"/>
    <w:rsid w:val="008473A4"/>
    <w:rsid w:val="00851A5E"/>
    <w:rsid w:val="00853E81"/>
    <w:rsid w:val="00857312"/>
    <w:rsid w:val="0088537B"/>
    <w:rsid w:val="00891718"/>
    <w:rsid w:val="00892504"/>
    <w:rsid w:val="008A464B"/>
    <w:rsid w:val="008C40C0"/>
    <w:rsid w:val="008D55CF"/>
    <w:rsid w:val="008E05FB"/>
    <w:rsid w:val="008E13F2"/>
    <w:rsid w:val="008E53F9"/>
    <w:rsid w:val="008F7C58"/>
    <w:rsid w:val="00902523"/>
    <w:rsid w:val="0090391B"/>
    <w:rsid w:val="00903FEF"/>
    <w:rsid w:val="00911822"/>
    <w:rsid w:val="009142E2"/>
    <w:rsid w:val="00915B27"/>
    <w:rsid w:val="00920F4E"/>
    <w:rsid w:val="009211D9"/>
    <w:rsid w:val="009250B0"/>
    <w:rsid w:val="009265A8"/>
    <w:rsid w:val="00932149"/>
    <w:rsid w:val="00934E66"/>
    <w:rsid w:val="00942AF1"/>
    <w:rsid w:val="009440AB"/>
    <w:rsid w:val="00955930"/>
    <w:rsid w:val="00961794"/>
    <w:rsid w:val="0099022A"/>
    <w:rsid w:val="009B009E"/>
    <w:rsid w:val="009B190E"/>
    <w:rsid w:val="009B6FDC"/>
    <w:rsid w:val="009C07FE"/>
    <w:rsid w:val="009D1A69"/>
    <w:rsid w:val="009D480B"/>
    <w:rsid w:val="009E6CA8"/>
    <w:rsid w:val="009F75DD"/>
    <w:rsid w:val="00A009E4"/>
    <w:rsid w:val="00A3107E"/>
    <w:rsid w:val="00A400FD"/>
    <w:rsid w:val="00A65F0B"/>
    <w:rsid w:val="00A706B7"/>
    <w:rsid w:val="00AA4393"/>
    <w:rsid w:val="00AB1CA6"/>
    <w:rsid w:val="00AC355C"/>
    <w:rsid w:val="00AD3EE8"/>
    <w:rsid w:val="00AE138E"/>
    <w:rsid w:val="00AE282D"/>
    <w:rsid w:val="00AF58E1"/>
    <w:rsid w:val="00B13CB9"/>
    <w:rsid w:val="00B147A7"/>
    <w:rsid w:val="00B20D38"/>
    <w:rsid w:val="00B241D2"/>
    <w:rsid w:val="00B33505"/>
    <w:rsid w:val="00B40A8E"/>
    <w:rsid w:val="00B44A78"/>
    <w:rsid w:val="00B4738A"/>
    <w:rsid w:val="00B518FD"/>
    <w:rsid w:val="00B57498"/>
    <w:rsid w:val="00B612B2"/>
    <w:rsid w:val="00B64C66"/>
    <w:rsid w:val="00B833D4"/>
    <w:rsid w:val="00B95EC5"/>
    <w:rsid w:val="00B96AA1"/>
    <w:rsid w:val="00BA56D2"/>
    <w:rsid w:val="00BA7DF1"/>
    <w:rsid w:val="00BB08ED"/>
    <w:rsid w:val="00BC2161"/>
    <w:rsid w:val="00BD773C"/>
    <w:rsid w:val="00BE185C"/>
    <w:rsid w:val="00BF7A15"/>
    <w:rsid w:val="00C20939"/>
    <w:rsid w:val="00C27B3B"/>
    <w:rsid w:val="00C329D7"/>
    <w:rsid w:val="00C33C51"/>
    <w:rsid w:val="00C90570"/>
    <w:rsid w:val="00CB712D"/>
    <w:rsid w:val="00CD1A2D"/>
    <w:rsid w:val="00CD7A39"/>
    <w:rsid w:val="00D14587"/>
    <w:rsid w:val="00D15AE6"/>
    <w:rsid w:val="00D160DD"/>
    <w:rsid w:val="00D174BC"/>
    <w:rsid w:val="00D27588"/>
    <w:rsid w:val="00D275C6"/>
    <w:rsid w:val="00D405C9"/>
    <w:rsid w:val="00D456B2"/>
    <w:rsid w:val="00D64B85"/>
    <w:rsid w:val="00D64F19"/>
    <w:rsid w:val="00D82BEB"/>
    <w:rsid w:val="00DB1DCD"/>
    <w:rsid w:val="00DB2B6C"/>
    <w:rsid w:val="00DC4257"/>
    <w:rsid w:val="00E015B8"/>
    <w:rsid w:val="00E1012A"/>
    <w:rsid w:val="00E12AE5"/>
    <w:rsid w:val="00E26EDF"/>
    <w:rsid w:val="00E416AC"/>
    <w:rsid w:val="00E41BC2"/>
    <w:rsid w:val="00E432DC"/>
    <w:rsid w:val="00E52B61"/>
    <w:rsid w:val="00E57EE2"/>
    <w:rsid w:val="00E61B66"/>
    <w:rsid w:val="00E658ED"/>
    <w:rsid w:val="00E81328"/>
    <w:rsid w:val="00E92431"/>
    <w:rsid w:val="00EC677D"/>
    <w:rsid w:val="00ED6F41"/>
    <w:rsid w:val="00ED6F46"/>
    <w:rsid w:val="00EE16F0"/>
    <w:rsid w:val="00EE431D"/>
    <w:rsid w:val="00EE4EC4"/>
    <w:rsid w:val="00EE55F0"/>
    <w:rsid w:val="00EE6872"/>
    <w:rsid w:val="00F01A3A"/>
    <w:rsid w:val="00F1003D"/>
    <w:rsid w:val="00F16ADE"/>
    <w:rsid w:val="00F512A6"/>
    <w:rsid w:val="00F664DF"/>
    <w:rsid w:val="00F93513"/>
    <w:rsid w:val="00FB1CD6"/>
    <w:rsid w:val="00FB528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621A5E"/>
  <w15:docId w15:val="{6C700DD3-47D8-442F-9098-DFE780A84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5C36"/>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tabs>
        <w:tab w:val="clear" w:pos="822"/>
        <w:tab w:val="num" w:pos="1814"/>
      </w:tabs>
      <w:spacing w:before="120" w:after="120"/>
      <w:ind w:left="1814"/>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Lienhypertextesuivivisit">
    <w:name w:val="FollowedHyperlink"/>
    <w:basedOn w:val="Policepardfaut"/>
    <w:semiHidden/>
    <w:unhideWhenUsed/>
    <w:rsid w:val="00BB08ED"/>
    <w:rPr>
      <w:color w:val="800080" w:themeColor="followedHyperlink"/>
      <w:u w:val="single"/>
    </w:rPr>
  </w:style>
  <w:style w:type="character" w:customStyle="1" w:styleId="ui-provider">
    <w:name w:val="ui-provider"/>
    <w:basedOn w:val="Policepardfaut"/>
    <w:rsid w:val="00F01A3A"/>
  </w:style>
  <w:style w:type="paragraph" w:styleId="NormalWeb">
    <w:name w:val="Normal (Web)"/>
    <w:basedOn w:val="Normal"/>
    <w:uiPriority w:val="99"/>
    <w:semiHidden/>
    <w:unhideWhenUsed/>
    <w:rsid w:val="0024161B"/>
    <w:pPr>
      <w:spacing w:before="100" w:beforeAutospacing="1" w:after="100" w:afterAutospacing="1"/>
    </w:pPr>
    <w:rPr>
      <w:rFonts w:ascii="Times New Roman" w:hAnsi="Times New Roman"/>
      <w:sz w:val="24"/>
      <w:szCs w:val="24"/>
    </w:rPr>
  </w:style>
  <w:style w:type="paragraph" w:styleId="Paragraphedeliste">
    <w:name w:val="List Paragraph"/>
    <w:basedOn w:val="Normal"/>
    <w:uiPriority w:val="34"/>
    <w:qFormat/>
    <w:rsid w:val="00CD7A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6090">
      <w:bodyDiv w:val="1"/>
      <w:marLeft w:val="0"/>
      <w:marRight w:val="0"/>
      <w:marTop w:val="0"/>
      <w:marBottom w:val="0"/>
      <w:divBdr>
        <w:top w:val="none" w:sz="0" w:space="0" w:color="auto"/>
        <w:left w:val="none" w:sz="0" w:space="0" w:color="auto"/>
        <w:bottom w:val="none" w:sz="0" w:space="0" w:color="auto"/>
        <w:right w:val="none" w:sz="0" w:space="0" w:color="auto"/>
      </w:divBdr>
      <w:divsChild>
        <w:div w:id="1641615414">
          <w:marLeft w:val="0"/>
          <w:marRight w:val="0"/>
          <w:marTop w:val="0"/>
          <w:marBottom w:val="0"/>
          <w:divBdr>
            <w:top w:val="none" w:sz="0" w:space="0" w:color="auto"/>
            <w:left w:val="none" w:sz="0" w:space="0" w:color="auto"/>
            <w:bottom w:val="none" w:sz="0" w:space="0" w:color="auto"/>
            <w:right w:val="none" w:sz="0" w:space="0" w:color="auto"/>
          </w:divBdr>
        </w:div>
        <w:div w:id="1949384586">
          <w:marLeft w:val="0"/>
          <w:marRight w:val="0"/>
          <w:marTop w:val="0"/>
          <w:marBottom w:val="0"/>
          <w:divBdr>
            <w:top w:val="none" w:sz="0" w:space="0" w:color="auto"/>
            <w:left w:val="none" w:sz="0" w:space="0" w:color="auto"/>
            <w:bottom w:val="none" w:sz="0" w:space="0" w:color="auto"/>
            <w:right w:val="none" w:sz="0" w:space="0" w:color="auto"/>
          </w:divBdr>
        </w:div>
        <w:div w:id="626012814">
          <w:marLeft w:val="0"/>
          <w:marRight w:val="0"/>
          <w:marTop w:val="0"/>
          <w:marBottom w:val="0"/>
          <w:divBdr>
            <w:top w:val="none" w:sz="0" w:space="0" w:color="auto"/>
            <w:left w:val="none" w:sz="0" w:space="0" w:color="auto"/>
            <w:bottom w:val="none" w:sz="0" w:space="0" w:color="auto"/>
            <w:right w:val="none" w:sz="0" w:space="0" w:color="auto"/>
          </w:divBdr>
        </w:div>
      </w:divsChild>
    </w:div>
    <w:div w:id="99879512">
      <w:bodyDiv w:val="1"/>
      <w:marLeft w:val="0"/>
      <w:marRight w:val="0"/>
      <w:marTop w:val="0"/>
      <w:marBottom w:val="0"/>
      <w:divBdr>
        <w:top w:val="none" w:sz="0" w:space="0" w:color="auto"/>
        <w:left w:val="none" w:sz="0" w:space="0" w:color="auto"/>
        <w:bottom w:val="none" w:sz="0" w:space="0" w:color="auto"/>
        <w:right w:val="none" w:sz="0" w:space="0" w:color="auto"/>
      </w:divBdr>
    </w:div>
    <w:div w:id="136845498">
      <w:bodyDiv w:val="1"/>
      <w:marLeft w:val="0"/>
      <w:marRight w:val="0"/>
      <w:marTop w:val="0"/>
      <w:marBottom w:val="0"/>
      <w:divBdr>
        <w:top w:val="none" w:sz="0" w:space="0" w:color="auto"/>
        <w:left w:val="none" w:sz="0" w:space="0" w:color="auto"/>
        <w:bottom w:val="none" w:sz="0" w:space="0" w:color="auto"/>
        <w:right w:val="none" w:sz="0" w:space="0" w:color="auto"/>
      </w:divBdr>
    </w:div>
    <w:div w:id="960578042">
      <w:bodyDiv w:val="1"/>
      <w:marLeft w:val="0"/>
      <w:marRight w:val="0"/>
      <w:marTop w:val="0"/>
      <w:marBottom w:val="0"/>
      <w:divBdr>
        <w:top w:val="none" w:sz="0" w:space="0" w:color="auto"/>
        <w:left w:val="none" w:sz="0" w:space="0" w:color="auto"/>
        <w:bottom w:val="none" w:sz="0" w:space="0" w:color="auto"/>
        <w:right w:val="none" w:sz="0" w:space="0" w:color="auto"/>
      </w:divBdr>
    </w:div>
    <w:div w:id="990063722">
      <w:bodyDiv w:val="1"/>
      <w:marLeft w:val="0"/>
      <w:marRight w:val="0"/>
      <w:marTop w:val="0"/>
      <w:marBottom w:val="0"/>
      <w:divBdr>
        <w:top w:val="none" w:sz="0" w:space="0" w:color="auto"/>
        <w:left w:val="none" w:sz="0" w:space="0" w:color="auto"/>
        <w:bottom w:val="none" w:sz="0" w:space="0" w:color="auto"/>
        <w:right w:val="none" w:sz="0" w:space="0" w:color="auto"/>
      </w:divBdr>
    </w:div>
    <w:div w:id="205600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iousseGomis/ICT-306/releases"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yperlink" Target="https://github.com/DiousseGomis/ICT-306.g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weethome3d.com/fr/freeModels.js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ogomis\Documents\GitHub\ICT-306\doc\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Props1.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2.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EEFF2F-FA7A-4D31-BBD3-A50E7EBC75F9}">
  <ds:schemaRefs>
    <ds:schemaRef ds:uri="http://schemas.openxmlformats.org/officeDocument/2006/bibliography"/>
  </ds:schemaRefs>
</ds:datastoreItem>
</file>

<file path=customXml/itemProps4.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docProps/app.xml><?xml version="1.0" encoding="utf-8"?>
<Properties xmlns="http://schemas.openxmlformats.org/officeDocument/2006/extended-properties" xmlns:vt="http://schemas.openxmlformats.org/officeDocument/2006/docPropsVTypes">
  <Template>m-proj-rapport</Template>
  <TotalTime>638</TotalTime>
  <Pages>29</Pages>
  <Words>6585</Words>
  <Characters>36219</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42719</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Dioussé Gomis</dc:creator>
  <cp:lastModifiedBy>Dioussé Gomis</cp:lastModifiedBy>
  <cp:revision>53</cp:revision>
  <cp:lastPrinted>2024-03-15T16:41:00Z</cp:lastPrinted>
  <dcterms:created xsi:type="dcterms:W3CDTF">2024-01-29T10:21:00Z</dcterms:created>
  <dcterms:modified xsi:type="dcterms:W3CDTF">2024-03-15T16:42:00Z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